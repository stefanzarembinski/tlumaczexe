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CC" w:rsidRDefault="00B508CC" w:rsidP="00FE7F0B"/>
    <w:p w:rsidR="00E635C9" w:rsidRPr="0093597D" w:rsidRDefault="00E635C9" w:rsidP="00E635C9">
      <w:pPr>
        <w:pStyle w:val="Adres"/>
      </w:pPr>
      <w:bookmarkStart w:id="0" w:name="wstep"/>
      <w:r w:rsidRPr="0093597D">
        <w:t>Werner Kenkel Spółka z o.o.</w:t>
      </w:r>
    </w:p>
    <w:p w:rsidR="00E635C9" w:rsidRPr="0093597D" w:rsidRDefault="00E635C9" w:rsidP="00E635C9">
      <w:pPr>
        <w:pStyle w:val="Adres"/>
      </w:pPr>
      <w:r w:rsidRPr="0093597D">
        <w:t>Krzycko Wielkie, ul. Mórkowska 3</w:t>
      </w:r>
    </w:p>
    <w:p w:rsidR="00E635C9" w:rsidRPr="0093597D" w:rsidRDefault="00E635C9" w:rsidP="00E635C9">
      <w:pPr>
        <w:pStyle w:val="Adres"/>
      </w:pPr>
      <w:r w:rsidRPr="0093597D">
        <w:t>64-117 Krzycko Małe</w:t>
      </w:r>
    </w:p>
    <w:p w:rsidR="00E635C9" w:rsidRPr="000C3BE4" w:rsidRDefault="000A5047" w:rsidP="00E635C9">
      <w:pPr>
        <w:pStyle w:val="Adres"/>
      </w:pPr>
      <w:r>
        <w:t>Pan Dawid Przewoźny</w:t>
      </w:r>
      <w:r w:rsidR="00E635C9" w:rsidRPr="0093597D">
        <w:tab/>
      </w:r>
      <w:r w:rsidR="00E635C9" w:rsidRPr="0093597D">
        <w:tab/>
      </w:r>
      <w:r w:rsidR="00E635C9" w:rsidRPr="0093597D">
        <w:tab/>
      </w:r>
      <w:r w:rsidR="00E635C9" w:rsidRPr="0093597D">
        <w:tab/>
      </w:r>
      <w:r w:rsidR="00E635C9" w:rsidRPr="0093597D">
        <w:tab/>
        <w:t xml:space="preserve">       </w:t>
      </w:r>
      <w:r w:rsidR="00E635C9">
        <w:t xml:space="preserve">            </w:t>
      </w:r>
      <w:r w:rsidR="00E635C9" w:rsidRPr="0093597D">
        <w:t xml:space="preserve">Piaseczno, </w:t>
      </w:r>
      <w:r w:rsidR="000C3BE4">
        <w:t>27</w:t>
      </w:r>
      <w:r w:rsidR="00E635C9" w:rsidRPr="0093597D">
        <w:t>.</w:t>
      </w:r>
      <w:r w:rsidR="000C3BE4">
        <w:t>12</w:t>
      </w:r>
      <w:r w:rsidR="00E635C9">
        <w:t>.20</w:t>
      </w:r>
      <w:r w:rsidR="000F36EB">
        <w:t>2</w:t>
      </w:r>
      <w:r>
        <w:t>2</w:t>
      </w:r>
    </w:p>
    <w:p w:rsidR="00E635C9" w:rsidRPr="000C3BE4" w:rsidRDefault="00E635C9" w:rsidP="00E635C9"/>
    <w:p w:rsidR="00E635C9" w:rsidRPr="000C3BE4" w:rsidRDefault="00E635C9" w:rsidP="00E635C9">
      <w:pPr>
        <w:pStyle w:val="wstep"/>
      </w:pPr>
    </w:p>
    <w:p w:rsidR="00FE7F0B" w:rsidRPr="000C3BE4" w:rsidRDefault="00FE7F0B" w:rsidP="00FE7F0B">
      <w:pPr>
        <w:pStyle w:val="wstep"/>
        <w:rPr>
          <w:lang w:val="de-DE"/>
        </w:rPr>
      </w:pPr>
      <w:r w:rsidRPr="000C3BE4">
        <w:rPr>
          <w:lang w:val="de-DE"/>
        </w:rPr>
        <w:t>O F E R T A</w:t>
      </w:r>
    </w:p>
    <w:p w:rsidR="00FE7F0B" w:rsidRPr="00C8432B" w:rsidRDefault="00FE7F0B" w:rsidP="00FE7F0B">
      <w:pPr>
        <w:pStyle w:val="wstep"/>
        <w:rPr>
          <w:lang w:val="de-DE"/>
        </w:rPr>
      </w:pPr>
      <w:r w:rsidRPr="00C8432B">
        <w:rPr>
          <w:lang w:val="de-DE"/>
        </w:rPr>
        <w:t xml:space="preserve">na </w:t>
      </w:r>
      <w:r w:rsidR="0075199F" w:rsidRPr="00C8432B">
        <w:rPr>
          <w:lang w:val="de-DE"/>
        </w:rPr>
        <w:t xml:space="preserve">minishredder PHSS 1200  </w:t>
      </w:r>
    </w:p>
    <w:bookmarkEnd w:id="0"/>
    <w:p w:rsidR="00FE7F0B" w:rsidRPr="00C8432B" w:rsidRDefault="00FE7F0B" w:rsidP="00FE7F0B">
      <w:pPr>
        <w:rPr>
          <w:lang w:val="de-DE"/>
        </w:rPr>
      </w:pPr>
    </w:p>
    <w:p w:rsidR="00FE7F0B" w:rsidRPr="00C8432B" w:rsidRDefault="00FE7F0B" w:rsidP="00FE7F0B">
      <w:pPr>
        <w:pStyle w:val="odstepczesci"/>
        <w:rPr>
          <w:lang w:val="de-DE"/>
        </w:rPr>
      </w:pPr>
    </w:p>
    <w:p w:rsidR="00FE7F0B" w:rsidRDefault="00741BFA" w:rsidP="00741BFA">
      <w:pPr>
        <w:pStyle w:val="podsystem"/>
        <w:ind w:left="0"/>
        <w:rPr>
          <w:lang w:val="de-DE"/>
        </w:rPr>
      </w:pPr>
      <w:r>
        <w:rPr>
          <w:lang w:val="de-DE"/>
        </w:rPr>
        <w:t xml:space="preserve">         </w:t>
      </w:r>
      <w:r w:rsidR="00FE7F0B">
        <w:rPr>
          <w:lang w:val="de-DE"/>
        </w:rPr>
        <w:t xml:space="preserve"> </w:t>
      </w:r>
      <w:r w:rsidR="00DA25FB">
        <w:rPr>
          <w:lang w:val="de-DE"/>
        </w:rPr>
        <w:t>Minis</w:t>
      </w:r>
      <w:r w:rsidR="00FE7F0B">
        <w:rPr>
          <w:lang w:val="de-DE"/>
        </w:rPr>
        <w:t>hredder PHSS</w:t>
      </w:r>
      <w:r w:rsidR="00CA33F1">
        <w:rPr>
          <w:lang w:val="de-DE"/>
        </w:rPr>
        <w:t>.</w:t>
      </w:r>
    </w:p>
    <w:p w:rsidR="00FE7F0B" w:rsidRDefault="00FE7F0B" w:rsidP="00FE7F0B">
      <w:pPr>
        <w:pStyle w:val="czesc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FE7F0B" w:rsidTr="00DA25FB">
        <w:trPr>
          <w:cantSplit/>
        </w:trPr>
        <w:tc>
          <w:tcPr>
            <w:tcW w:w="496" w:type="dxa"/>
          </w:tcPr>
          <w:p w:rsidR="00FE7F0B" w:rsidRDefault="00E2742B" w:rsidP="000F36EB">
            <w:pPr>
              <w:pStyle w:val="czesc"/>
              <w:jc w:val="right"/>
            </w:pPr>
            <w:r>
              <w:t>00</w:t>
            </w:r>
            <w:r w:rsidR="000F36EB">
              <w:t>2</w:t>
            </w:r>
            <w:r w:rsidR="00FE7F0B">
              <w:t>.</w:t>
            </w:r>
          </w:p>
        </w:tc>
        <w:tc>
          <w:tcPr>
            <w:tcW w:w="3543" w:type="dxa"/>
          </w:tcPr>
          <w:p w:rsidR="00FE7F0B" w:rsidRPr="00DA25FB" w:rsidRDefault="00DA25FB" w:rsidP="00DA25FB">
            <w:pPr>
              <w:pStyle w:val="czesc"/>
              <w:rPr>
                <w:lang w:val="de-DE"/>
              </w:rPr>
            </w:pPr>
            <w:r>
              <w:rPr>
                <w:lang w:val="de-DE"/>
              </w:rPr>
              <w:t>Minishredder PHSS K/B-25/ 1200</w:t>
            </w:r>
            <w:r w:rsidR="000C3BE4">
              <w:rPr>
                <w:lang w:val="de-DE"/>
              </w:rPr>
              <w:t xml:space="preserve"> / 11,0 </w:t>
            </w:r>
            <w:r w:rsidR="00FE7F0B" w:rsidRPr="00DA25FB">
              <w:rPr>
                <w:lang w:val="de-DE"/>
              </w:rPr>
              <w:t>(art.</w:t>
            </w:r>
            <w:r w:rsidR="000C3BE4">
              <w:rPr>
                <w:lang w:val="de-DE"/>
              </w:rPr>
              <w:t>0000</w:t>
            </w:r>
            <w:r w:rsidR="00FE7F0B" w:rsidRPr="00DA25FB">
              <w:rPr>
                <w:lang w:val="de-DE"/>
              </w:rPr>
              <w:t>636300)</w:t>
            </w:r>
          </w:p>
        </w:tc>
        <w:tc>
          <w:tcPr>
            <w:tcW w:w="851" w:type="dxa"/>
          </w:tcPr>
          <w:p w:rsidR="00FE7F0B" w:rsidRDefault="00FE7F0B" w:rsidP="00E15929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FE7F0B" w:rsidRDefault="00FE7F0B" w:rsidP="00E15929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FE7F0B" w:rsidRDefault="000C3BE4" w:rsidP="00DA2A67">
            <w:pPr>
              <w:pStyle w:val="czesc"/>
              <w:jc w:val="right"/>
            </w:pPr>
            <w:r>
              <w:t>19 971,00</w:t>
            </w:r>
          </w:p>
        </w:tc>
        <w:tc>
          <w:tcPr>
            <w:tcW w:w="708" w:type="dxa"/>
          </w:tcPr>
          <w:p w:rsidR="00FE7F0B" w:rsidRDefault="00FE7F0B" w:rsidP="00E15929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FE7F0B" w:rsidRDefault="000C3BE4" w:rsidP="00E15929">
            <w:pPr>
              <w:pStyle w:val="czesc"/>
              <w:jc w:val="right"/>
            </w:pPr>
            <w:r>
              <w:t>19 971,00</w:t>
            </w:r>
          </w:p>
        </w:tc>
      </w:tr>
    </w:tbl>
    <w:p w:rsidR="00DA25FB" w:rsidRDefault="00DA25FB" w:rsidP="00DA25FB">
      <w:pPr>
        <w:ind w:left="426"/>
        <w:jc w:val="both"/>
      </w:pPr>
      <w:r>
        <w:t xml:space="preserve"> </w:t>
      </w:r>
      <w:r w:rsidR="00B5335D">
        <w:t xml:space="preserve"> </w:t>
      </w:r>
      <w:r>
        <w:t>szer. wlotu 1200 mm, napęd 11,0 kW</w:t>
      </w:r>
    </w:p>
    <w:p w:rsidR="00DA25FB" w:rsidRDefault="00DA25FB" w:rsidP="00DA25FB">
      <w:pPr>
        <w:jc w:val="both"/>
      </w:pPr>
      <w:r>
        <w:t xml:space="preserve">          </w:t>
      </w:r>
      <w:r w:rsidR="00B5335D">
        <w:t xml:space="preserve"> </w:t>
      </w:r>
      <w:r>
        <w:t>z króćcem do przyłączenia odsysu, z nó</w:t>
      </w:r>
      <w:r w:rsidR="00B5335D">
        <w:t>k</w:t>
      </w:r>
      <w:r>
        <w:t>żami do ustawienia</w:t>
      </w:r>
    </w:p>
    <w:p w:rsidR="00DA25FB" w:rsidRDefault="00DA25FB" w:rsidP="00DA25FB">
      <w:pPr>
        <w:jc w:val="both"/>
      </w:pPr>
      <w:r>
        <w:t xml:space="preserve">          </w:t>
      </w:r>
      <w:r w:rsidR="00B5335D">
        <w:t xml:space="preserve"> </w:t>
      </w:r>
      <w:r>
        <w:t xml:space="preserve">na posadzce, z szafką elektryczną, z ręcznym odpowietrzeniem </w:t>
      </w:r>
    </w:p>
    <w:p w:rsidR="00FE7F0B" w:rsidRPr="00DA25FB" w:rsidRDefault="00DA25FB" w:rsidP="00DA25FB">
      <w:pPr>
        <w:pStyle w:val="czesc"/>
      </w:pPr>
      <w:r>
        <w:t xml:space="preserve">          </w:t>
      </w:r>
      <w:r w:rsidR="00B5335D">
        <w:t xml:space="preserve"> </w:t>
      </w:r>
      <w:r>
        <w:t>hamulca do prac remontowych</w:t>
      </w:r>
    </w:p>
    <w:p w:rsidR="00DA25FB" w:rsidRPr="00DA25FB" w:rsidRDefault="00DA25FB" w:rsidP="00FE7F0B">
      <w:pPr>
        <w:pStyle w:val="czesc"/>
      </w:pPr>
    </w:p>
    <w:p w:rsidR="00DA25FB" w:rsidRDefault="00DA25FB" w:rsidP="00DA25FB">
      <w:pPr>
        <w:jc w:val="both"/>
        <w:rPr>
          <w:u w:val="single"/>
        </w:rPr>
      </w:pPr>
      <w:r>
        <w:t xml:space="preserve">          </w:t>
      </w:r>
      <w:r w:rsidR="00B5335D">
        <w:t xml:space="preserve"> </w:t>
      </w:r>
      <w:r>
        <w:rPr>
          <w:u w:val="single"/>
        </w:rPr>
        <w:t>Dane techniczne:</w:t>
      </w:r>
    </w:p>
    <w:p w:rsidR="00DA25FB" w:rsidRDefault="00DA25FB" w:rsidP="00DA25FB">
      <w:pPr>
        <w:jc w:val="both"/>
        <w:rPr>
          <w:u w:val="single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4111"/>
      </w:tblGrid>
      <w:tr w:rsidR="00DA25FB" w:rsidRPr="009867FB" w:rsidTr="00B31E16">
        <w:tc>
          <w:tcPr>
            <w:tcW w:w="2693" w:type="dxa"/>
          </w:tcPr>
          <w:p w:rsidR="00DA25FB" w:rsidRPr="009867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Średnica króćca odsysu:</w:t>
            </w:r>
          </w:p>
        </w:tc>
        <w:tc>
          <w:tcPr>
            <w:tcW w:w="4111" w:type="dxa"/>
          </w:tcPr>
          <w:p w:rsidR="00DA25FB" w:rsidRPr="009867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 mm</w:t>
            </w:r>
          </w:p>
        </w:tc>
      </w:tr>
      <w:tr w:rsidR="00DA25FB" w:rsidRPr="009867FB" w:rsidTr="00B31E16">
        <w:tc>
          <w:tcPr>
            <w:tcW w:w="2693" w:type="dxa"/>
          </w:tcPr>
          <w:p w:rsidR="00DA25FB" w:rsidRPr="009867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Wymagany strumień powietrza:</w:t>
            </w:r>
          </w:p>
        </w:tc>
        <w:tc>
          <w:tcPr>
            <w:tcW w:w="4111" w:type="dxa"/>
          </w:tcPr>
          <w:p w:rsidR="00DA25FB" w:rsidRPr="009867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t>5.200 m3/h</w:t>
            </w:r>
          </w:p>
        </w:tc>
      </w:tr>
      <w:tr w:rsidR="00DA25FB" w:rsidRPr="009867FB" w:rsidTr="00B31E16">
        <w:tc>
          <w:tcPr>
            <w:tcW w:w="2693" w:type="dxa"/>
          </w:tcPr>
          <w:p w:rsidR="00DA25FB" w:rsidRPr="009867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Wymagane podciśnienie:</w:t>
            </w:r>
          </w:p>
        </w:tc>
        <w:tc>
          <w:tcPr>
            <w:tcW w:w="4111" w:type="dxa"/>
          </w:tcPr>
          <w:p w:rsidR="00DA25FB" w:rsidRPr="009867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 Pa</w:t>
            </w:r>
          </w:p>
        </w:tc>
      </w:tr>
      <w:tr w:rsidR="00DA25FB" w:rsidRPr="00C04B04" w:rsidTr="00B31E16">
        <w:tc>
          <w:tcPr>
            <w:tcW w:w="2693" w:type="dxa"/>
          </w:tcPr>
          <w:p w:rsidR="00DA25FB" w:rsidRPr="009867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t>Szerokość wlotu shreddera:</w:t>
            </w:r>
          </w:p>
        </w:tc>
        <w:tc>
          <w:tcPr>
            <w:tcW w:w="4111" w:type="dxa"/>
          </w:tcPr>
          <w:p w:rsidR="00DA25FB" w:rsidRPr="009867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1 200 mm</w:t>
            </w:r>
          </w:p>
        </w:tc>
      </w:tr>
      <w:tr w:rsidR="00DA25FB" w:rsidRPr="00C04B04" w:rsidTr="00B31E16">
        <w:tc>
          <w:tcPr>
            <w:tcW w:w="2693" w:type="dxa"/>
          </w:tcPr>
          <w:p w:rsidR="00DA25FB" w:rsidRDefault="00DA25FB" w:rsidP="00B31E16">
            <w:pPr>
              <w:pStyle w:val="parametr"/>
            </w:pPr>
            <w:r>
              <w:t>Średnica wirnika:</w:t>
            </w:r>
          </w:p>
        </w:tc>
        <w:tc>
          <w:tcPr>
            <w:tcW w:w="4111" w:type="dxa"/>
          </w:tcPr>
          <w:p w:rsidR="00DA25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 mm</w:t>
            </w:r>
          </w:p>
        </w:tc>
      </w:tr>
      <w:tr w:rsidR="00DA25FB" w:rsidRPr="00C04B04" w:rsidTr="00B31E16">
        <w:tc>
          <w:tcPr>
            <w:tcW w:w="2693" w:type="dxa"/>
          </w:tcPr>
          <w:p w:rsidR="00DA25FB" w:rsidRDefault="00DA25FB" w:rsidP="00B31E16">
            <w:pPr>
              <w:pStyle w:val="parametr"/>
            </w:pPr>
            <w:r>
              <w:t>Napęd:</w:t>
            </w:r>
          </w:p>
        </w:tc>
        <w:tc>
          <w:tcPr>
            <w:tcW w:w="4111" w:type="dxa"/>
          </w:tcPr>
          <w:p w:rsidR="00DA25FB" w:rsidRDefault="00DA25FB" w:rsidP="00B31E16">
            <w:pPr>
              <w:pStyle w:val="paramet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kW, 1.500/min, 400V, 50Hz</w:t>
            </w:r>
          </w:p>
        </w:tc>
      </w:tr>
    </w:tbl>
    <w:p w:rsidR="00DA25FB" w:rsidRDefault="00DA25FB" w:rsidP="00FE7F0B">
      <w:pPr>
        <w:pStyle w:val="czesc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269"/>
        <w:gridCol w:w="425"/>
        <w:gridCol w:w="6096"/>
        <w:gridCol w:w="708"/>
        <w:gridCol w:w="1148"/>
      </w:tblGrid>
      <w:tr w:rsidR="00741BFA" w:rsidTr="00FE7F0B">
        <w:trPr>
          <w:cantSplit/>
        </w:trPr>
        <w:tc>
          <w:tcPr>
            <w:tcW w:w="496" w:type="dxa"/>
          </w:tcPr>
          <w:p w:rsidR="00741BFA" w:rsidRDefault="00741BFA" w:rsidP="00741BFA"/>
        </w:tc>
        <w:tc>
          <w:tcPr>
            <w:tcW w:w="269" w:type="dxa"/>
          </w:tcPr>
          <w:p w:rsidR="00741BFA" w:rsidRDefault="00741BFA" w:rsidP="00E15929">
            <w:pPr>
              <w:pStyle w:val="podsumowanie"/>
            </w:pPr>
          </w:p>
        </w:tc>
        <w:tc>
          <w:tcPr>
            <w:tcW w:w="425" w:type="dxa"/>
          </w:tcPr>
          <w:p w:rsidR="00741BFA" w:rsidRDefault="00741BFA" w:rsidP="00E15929">
            <w:pPr>
              <w:pStyle w:val="podsumowanie"/>
            </w:pPr>
          </w:p>
        </w:tc>
        <w:tc>
          <w:tcPr>
            <w:tcW w:w="6096" w:type="dxa"/>
          </w:tcPr>
          <w:p w:rsidR="00741BFA" w:rsidRDefault="00741BFA" w:rsidP="00E15929">
            <w:pPr>
              <w:pStyle w:val="podsumowanie"/>
            </w:pPr>
          </w:p>
          <w:p w:rsidR="00741BFA" w:rsidRDefault="00741BFA" w:rsidP="00E15929">
            <w:pPr>
              <w:pStyle w:val="podsumowanie"/>
            </w:pPr>
            <w:r>
              <w:t>Łączna wartość netto ex works Hilter, Niemcy:</w:t>
            </w:r>
          </w:p>
        </w:tc>
        <w:tc>
          <w:tcPr>
            <w:tcW w:w="708" w:type="dxa"/>
          </w:tcPr>
          <w:p w:rsidR="00741BFA" w:rsidRDefault="00741BFA" w:rsidP="00E15929">
            <w:pPr>
              <w:pStyle w:val="podsumowanie"/>
              <w:jc w:val="right"/>
            </w:pPr>
          </w:p>
          <w:p w:rsidR="00741BFA" w:rsidRDefault="00741BFA" w:rsidP="00E15929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  <w:tcBorders>
              <w:top w:val="double" w:sz="4" w:space="0" w:color="auto"/>
            </w:tcBorders>
          </w:tcPr>
          <w:p w:rsidR="00741BFA" w:rsidRDefault="00741BFA" w:rsidP="00E15929">
            <w:pPr>
              <w:pStyle w:val="podsumowanie"/>
              <w:jc w:val="right"/>
            </w:pPr>
          </w:p>
          <w:p w:rsidR="00741BFA" w:rsidRDefault="000C3BE4" w:rsidP="00E15929">
            <w:pPr>
              <w:pStyle w:val="podsumowanie"/>
              <w:jc w:val="right"/>
            </w:pPr>
            <w:r>
              <w:t>19 971,00</w:t>
            </w:r>
          </w:p>
        </w:tc>
      </w:tr>
    </w:tbl>
    <w:p w:rsidR="00FE7F0B" w:rsidRDefault="00FE7F0B" w:rsidP="00FE7F0B">
      <w:pPr>
        <w:pStyle w:val="odstepczesci"/>
        <w:rPr>
          <w:lang w:val="de-DE"/>
        </w:rPr>
      </w:pPr>
    </w:p>
    <w:p w:rsidR="00DA2A67" w:rsidRPr="005C4A5C" w:rsidRDefault="004635FC" w:rsidP="00DA2A67">
      <w:r w:rsidRPr="0093597D">
        <w:rPr>
          <w:u w:val="single"/>
        </w:rPr>
        <w:t>Ceny:</w:t>
      </w:r>
      <w:r w:rsidRPr="0093597D">
        <w:tab/>
      </w:r>
      <w:r w:rsidR="00DA2A67">
        <w:tab/>
      </w:r>
      <w:r w:rsidR="00DA2A67">
        <w:tab/>
        <w:t xml:space="preserve">             </w:t>
      </w:r>
      <w:r w:rsidR="00DA2A67" w:rsidRPr="005C4A5C">
        <w:t>Walu</w:t>
      </w:r>
      <w:r w:rsidR="00DA2A67">
        <w:t>tą rozliczeń i zapłaty jest EUR.</w:t>
      </w:r>
    </w:p>
    <w:p w:rsidR="00DA2A67" w:rsidRDefault="00DA2A67" w:rsidP="00DA2A67">
      <w:pPr>
        <w:ind w:left="2832"/>
      </w:pPr>
      <w:r w:rsidRPr="005C4A5C">
        <w:t>dla potrzeb podatku VAT faktury zaliczkow</w:t>
      </w:r>
      <w:r>
        <w:t xml:space="preserve">e oraz faktura końcowa zostaną, </w:t>
      </w:r>
      <w:r w:rsidRPr="005C4A5C">
        <w:t xml:space="preserve">przeliczone na PLN, zgodnie z obowiązującymi przepisami ustawy o podatku VAT, według średniego kursu NBP z dnia poprzedzającego dzień wystawienia </w:t>
      </w:r>
      <w:r>
        <w:t>faktury VAT;</w:t>
      </w:r>
    </w:p>
    <w:p w:rsidR="004635FC" w:rsidRPr="0093597D" w:rsidRDefault="004635FC" w:rsidP="004635FC">
      <w:pPr>
        <w:ind w:left="2832" w:hanging="2832"/>
        <w:rPr>
          <w:u w:val="single"/>
        </w:rPr>
      </w:pPr>
    </w:p>
    <w:p w:rsidR="004635FC" w:rsidRPr="0093597D" w:rsidRDefault="004635FC" w:rsidP="004635FC">
      <w:pPr>
        <w:ind w:left="2832" w:hanging="2832"/>
      </w:pPr>
      <w:r w:rsidRPr="0093597D">
        <w:rPr>
          <w:u w:val="single"/>
        </w:rPr>
        <w:t>Baza dostawy:</w:t>
      </w:r>
      <w:r w:rsidR="00DA2A67">
        <w:tab/>
        <w:t>ex works Hilter, Niemcy; cena nie zawiera kosztu dostawy na miejsce przeznaczenia.</w:t>
      </w:r>
    </w:p>
    <w:p w:rsidR="004635FC" w:rsidRPr="0093597D" w:rsidRDefault="004635FC" w:rsidP="004635FC">
      <w:pPr>
        <w:ind w:left="2832" w:hanging="2832"/>
        <w:rPr>
          <w:u w:val="single"/>
        </w:rPr>
      </w:pPr>
    </w:p>
    <w:p w:rsidR="004635FC" w:rsidRPr="0093597D" w:rsidRDefault="004635FC" w:rsidP="004635FC">
      <w:pPr>
        <w:ind w:left="2832" w:hanging="2832"/>
      </w:pPr>
      <w:r w:rsidRPr="0093597D">
        <w:rPr>
          <w:u w:val="single"/>
        </w:rPr>
        <w:t>Warunki płatności:</w:t>
      </w:r>
      <w:r w:rsidRPr="0093597D">
        <w:tab/>
      </w:r>
      <w:r w:rsidR="00741BFA">
        <w:t xml:space="preserve">50% </w:t>
      </w:r>
      <w:r w:rsidRPr="0093597D">
        <w:t xml:space="preserve"> kwoty brutto przy zamówieniu, </w:t>
      </w:r>
      <w:r w:rsidR="00741BFA">
        <w:t xml:space="preserve">50% </w:t>
      </w:r>
      <w:r w:rsidRPr="0093597D">
        <w:t xml:space="preserve"> kwoty brutto w ciągu 30 d</w:t>
      </w:r>
      <w:r w:rsidR="00741BFA">
        <w:t>ni od dnia dostawy</w:t>
      </w:r>
      <w:r w:rsidRPr="0093597D">
        <w:t>.</w:t>
      </w:r>
    </w:p>
    <w:p w:rsidR="004635FC" w:rsidRPr="0093597D" w:rsidRDefault="004635FC" w:rsidP="004635FC">
      <w:pPr>
        <w:ind w:left="2832" w:hanging="2832"/>
        <w:rPr>
          <w:u w:val="single"/>
        </w:rPr>
      </w:pPr>
    </w:p>
    <w:p w:rsidR="00DA2A67" w:rsidRPr="005C4A5C" w:rsidRDefault="004635FC" w:rsidP="00DA2A67">
      <w:pPr>
        <w:ind w:left="2832" w:hanging="2832"/>
      </w:pPr>
      <w:r w:rsidRPr="0093597D">
        <w:rPr>
          <w:u w:val="single"/>
        </w:rPr>
        <w:t>Termin dostawy:</w:t>
      </w:r>
      <w:r w:rsidRPr="0093597D">
        <w:tab/>
        <w:t xml:space="preserve">ok. </w:t>
      </w:r>
      <w:r w:rsidR="000A5047">
        <w:t>1</w:t>
      </w:r>
      <w:r w:rsidR="000C3BE4">
        <w:t>9</w:t>
      </w:r>
      <w:r w:rsidR="000A5047">
        <w:t xml:space="preserve"> </w:t>
      </w:r>
      <w:r w:rsidRPr="0093597D">
        <w:t xml:space="preserve"> tygodni od dnia otrzymania zamówienia i wpłynięcia 1. raty płatności</w:t>
      </w:r>
      <w:r w:rsidR="00DA2A67">
        <w:t>. (z zastrzeżeniem szczególnych okoliczności, które mogą spowodować opóźnienie);</w:t>
      </w:r>
    </w:p>
    <w:p w:rsidR="004635FC" w:rsidRPr="0093597D" w:rsidRDefault="004635FC" w:rsidP="004635FC">
      <w:pPr>
        <w:ind w:left="2832" w:hanging="2832"/>
        <w:rPr>
          <w:u w:val="single"/>
        </w:rPr>
      </w:pPr>
      <w:r w:rsidRPr="0093597D">
        <w:tab/>
      </w:r>
    </w:p>
    <w:p w:rsidR="004635FC" w:rsidRPr="0093597D" w:rsidRDefault="004635FC" w:rsidP="004635FC">
      <w:pPr>
        <w:ind w:left="2832" w:hanging="2832"/>
      </w:pPr>
      <w:r w:rsidRPr="0093597D">
        <w:rPr>
          <w:u w:val="single"/>
        </w:rPr>
        <w:t>Gwarancja:</w:t>
      </w:r>
      <w:r w:rsidRPr="0093597D">
        <w:tab/>
        <w:t>12 miesięcy; gwarancja nie obejmuje elementów zużywających się w sposób naturalny</w:t>
      </w:r>
    </w:p>
    <w:p w:rsidR="004635FC" w:rsidRPr="0093597D" w:rsidRDefault="004635FC" w:rsidP="004635FC">
      <w:pPr>
        <w:ind w:left="2832" w:hanging="2832"/>
      </w:pPr>
    </w:p>
    <w:p w:rsidR="00741BFA" w:rsidRDefault="00741BFA" w:rsidP="004635FC">
      <w:pPr>
        <w:ind w:left="2832" w:hanging="2832"/>
        <w:rPr>
          <w:u w:val="single"/>
        </w:rPr>
      </w:pPr>
    </w:p>
    <w:p w:rsidR="00DA2A67" w:rsidRDefault="00DA2A67" w:rsidP="004635FC">
      <w:pPr>
        <w:ind w:left="2832" w:hanging="2832"/>
        <w:rPr>
          <w:u w:val="single"/>
        </w:rPr>
      </w:pPr>
    </w:p>
    <w:p w:rsidR="004635FC" w:rsidRPr="0093597D" w:rsidRDefault="004635FC" w:rsidP="004635FC">
      <w:pPr>
        <w:ind w:left="2832" w:hanging="2832"/>
      </w:pPr>
      <w:r w:rsidRPr="0093597D">
        <w:rPr>
          <w:u w:val="single"/>
        </w:rPr>
        <w:t>Ważność oferty:</w:t>
      </w:r>
      <w:r w:rsidRPr="0093597D">
        <w:tab/>
        <w:t>of</w:t>
      </w:r>
      <w:r w:rsidR="000A5047">
        <w:t xml:space="preserve">erta jest ważna do </w:t>
      </w:r>
      <w:r w:rsidR="000C3BE4">
        <w:t>20</w:t>
      </w:r>
      <w:r w:rsidR="000A5047">
        <w:t>.0</w:t>
      </w:r>
      <w:r w:rsidR="000C3BE4">
        <w:t>1</w:t>
      </w:r>
      <w:r w:rsidR="000A5047">
        <w:t>.202</w:t>
      </w:r>
      <w:r w:rsidR="000C3BE4">
        <w:t>3</w:t>
      </w:r>
      <w:bookmarkStart w:id="1" w:name="_GoBack"/>
      <w:bookmarkEnd w:id="1"/>
      <w:r w:rsidR="000A5047">
        <w:t xml:space="preserve"> r.</w:t>
      </w:r>
    </w:p>
    <w:p w:rsidR="004635FC" w:rsidRPr="0093597D" w:rsidRDefault="004635FC" w:rsidP="004635FC">
      <w:pPr>
        <w:pStyle w:val="czesc"/>
      </w:pPr>
    </w:p>
    <w:p w:rsidR="00DA2A67" w:rsidRDefault="00DA2A67" w:rsidP="00FE7F0B">
      <w:pPr>
        <w:pStyle w:val="zakonczenie"/>
      </w:pPr>
    </w:p>
    <w:p w:rsidR="00FE7F0B" w:rsidRDefault="00FE7F0B" w:rsidP="00FE7F0B">
      <w:pPr>
        <w:pStyle w:val="zakonczenie"/>
      </w:pPr>
      <w:r>
        <w:t>Poniższe punkty nie należą do zakresu naszej dostawy, o ile nie zostaną wyraźnie potwierdzone:</w:t>
      </w:r>
    </w:p>
    <w:p w:rsidR="00FE7F0B" w:rsidRDefault="00FE7F0B" w:rsidP="00FE7F0B">
      <w:pPr>
        <w:pStyle w:val="zakonczeniewyliczenie"/>
      </w:pPr>
      <w:r>
        <w:t>montaż elementów dodatkowych, których wykonanie pozostaje po stronie klienta,</w:t>
      </w:r>
    </w:p>
    <w:p w:rsidR="00FE7F0B" w:rsidRDefault="00FE7F0B" w:rsidP="00FE7F0B">
      <w:pPr>
        <w:pStyle w:val="zakonczeniewyliczenie"/>
      </w:pPr>
      <w:r>
        <w:t>wykonanie i zamknięcie otworów montażowych,</w:t>
      </w:r>
    </w:p>
    <w:p w:rsidR="00FE7F0B" w:rsidRDefault="00FE7F0B" w:rsidP="00FE7F0B">
      <w:pPr>
        <w:pStyle w:val="zakonczeniewyliczenie"/>
      </w:pPr>
      <w:r>
        <w:t>wykonanie instalacji odgromowej i uziemienia,</w:t>
      </w:r>
    </w:p>
    <w:p w:rsidR="00FE7F0B" w:rsidRDefault="00FE7F0B" w:rsidP="00FE7F0B">
      <w:pPr>
        <w:pStyle w:val="zakonczeniewyliczenie"/>
      </w:pPr>
      <w:r>
        <w:t>media np. prąd, gaz, woda, smary,</w:t>
      </w:r>
    </w:p>
    <w:p w:rsidR="00FE7F0B" w:rsidRDefault="00FE7F0B" w:rsidP="00FE7F0B">
      <w:pPr>
        <w:pStyle w:val="zakonczeniewyliczenie"/>
      </w:pPr>
      <w:r>
        <w:t>utylizacja niewykorzystanych materiałów, smarów,</w:t>
      </w:r>
    </w:p>
    <w:p w:rsidR="00FE7F0B" w:rsidRDefault="00FE7F0B" w:rsidP="00FE7F0B">
      <w:pPr>
        <w:pStyle w:val="zakonczeniewyliczenie"/>
      </w:pPr>
      <w:r>
        <w:t>roboty budowlane np. fundamenty, kanały ziemne, uszczelnienia i prace izolacyjne,</w:t>
      </w:r>
    </w:p>
    <w:p w:rsidR="00FE7F0B" w:rsidRDefault="00FE7F0B" w:rsidP="00FE7F0B">
      <w:pPr>
        <w:pStyle w:val="zakonczeniewyliczenie"/>
      </w:pPr>
      <w:r>
        <w:t>pozostałe roboty murarskie, ciesielskie, elektryczne, dachowe, związane z ogrzewaniem, blacharskie,</w:t>
      </w:r>
    </w:p>
    <w:p w:rsidR="00FE7F0B" w:rsidRDefault="00FE7F0B" w:rsidP="00FE7F0B">
      <w:pPr>
        <w:pStyle w:val="zakonczeniewyliczenie"/>
      </w:pPr>
      <w:r>
        <w:t>dostarczenie rusztowań, dźwigów, pojazdów dźwigowych, urządzeń do załadunku i rozładunku, transportu budowlanego,</w:t>
      </w:r>
    </w:p>
    <w:p w:rsidR="00FE7F0B" w:rsidRDefault="00FE7F0B" w:rsidP="00FE7F0B">
      <w:pPr>
        <w:pStyle w:val="zakonczeniewyliczenie"/>
      </w:pPr>
      <w:r>
        <w:t>koszty transportu na miejsce montażu, możliwość dojazdu do tego miejsca, usuwanie przeszkód,</w:t>
      </w:r>
    </w:p>
    <w:p w:rsidR="00FE7F0B" w:rsidRDefault="00FE7F0B" w:rsidP="00FE7F0B">
      <w:pPr>
        <w:pStyle w:val="zakonczeniewyliczenie"/>
      </w:pPr>
      <w:r>
        <w:t>instalacje elektryczne i sprężonego powietrza włącznie z układaniem przewodów i odpowiednimi materiałami,</w:t>
      </w:r>
    </w:p>
    <w:p w:rsidR="00FE7F0B" w:rsidRDefault="00FE7F0B" w:rsidP="00FE7F0B">
      <w:pPr>
        <w:pStyle w:val="zakonczeniewyliczenie"/>
      </w:pPr>
      <w:r>
        <w:t>środki izolacji akustycznej i cieplnej,</w:t>
      </w:r>
    </w:p>
    <w:p w:rsidR="00FE7F0B" w:rsidRDefault="00FE7F0B" w:rsidP="00FE7F0B">
      <w:pPr>
        <w:pStyle w:val="zakonczeniewyliczenie"/>
      </w:pPr>
      <w:r>
        <w:t>urządzenia przeciwiskrowe i przeciwpożarowe,</w:t>
      </w:r>
    </w:p>
    <w:p w:rsidR="00FE7F0B" w:rsidRDefault="00FE7F0B" w:rsidP="00FE7F0B">
      <w:pPr>
        <w:pStyle w:val="zakonczeniewyliczenie"/>
      </w:pPr>
      <w:r>
        <w:t>automatyczne zasuwy odcinające,</w:t>
      </w:r>
    </w:p>
    <w:p w:rsidR="00FE7F0B" w:rsidRDefault="00FE7F0B" w:rsidP="00FE7F0B">
      <w:pPr>
        <w:pStyle w:val="zakonczeniewyliczenie"/>
      </w:pPr>
      <w:r>
        <w:t>dodatkowe urządzenia, których potrzeba wynika z przepisów dotyczących sytuacji awaryjnych,</w:t>
      </w:r>
    </w:p>
    <w:p w:rsidR="00FE7F0B" w:rsidRDefault="00FE7F0B" w:rsidP="00FE7F0B">
      <w:pPr>
        <w:pStyle w:val="zakonczeniewyliczenie"/>
      </w:pPr>
      <w:r>
        <w:t>urządzenia dejonizacyjne przeciw elektryczności statycznej,</w:t>
      </w:r>
    </w:p>
    <w:p w:rsidR="00CA33F1" w:rsidRPr="0093597D" w:rsidRDefault="00FE7F0B" w:rsidP="00741BFA">
      <w:pPr>
        <w:pStyle w:val="zakonczeniewyliczenie"/>
      </w:pPr>
      <w:r>
        <w:t xml:space="preserve">pomiary poziomu </w:t>
      </w:r>
      <w:r w:rsidR="00741BFA">
        <w:t>740</w:t>
      </w:r>
    </w:p>
    <w:p w:rsidR="00CA33F1" w:rsidRPr="0093597D" w:rsidRDefault="00CA33F1" w:rsidP="00CA33F1"/>
    <w:p w:rsidR="00CA33F1" w:rsidRPr="0093597D" w:rsidRDefault="00CA33F1" w:rsidP="00CA33F1"/>
    <w:p w:rsidR="00CA33F1" w:rsidRPr="0093597D" w:rsidRDefault="00CA33F1" w:rsidP="00CA33F1">
      <w:pPr>
        <w:rPr>
          <w:lang w:val="de-DE"/>
        </w:rPr>
      </w:pPr>
      <w:r w:rsidRPr="0093597D">
        <w:rPr>
          <w:lang w:val="de-DE"/>
        </w:rPr>
        <w:t>Z poważaniem,</w:t>
      </w:r>
    </w:p>
    <w:p w:rsidR="00CA33F1" w:rsidRPr="0093597D" w:rsidRDefault="00CA33F1" w:rsidP="00CA33F1">
      <w:pPr>
        <w:rPr>
          <w:lang w:val="de-DE"/>
        </w:rPr>
      </w:pPr>
    </w:p>
    <w:p w:rsidR="00CA33F1" w:rsidRPr="0093597D" w:rsidRDefault="00CA33F1" w:rsidP="00CA33F1">
      <w:pPr>
        <w:rPr>
          <w:lang w:val="de-DE"/>
        </w:rPr>
      </w:pPr>
    </w:p>
    <w:p w:rsidR="00CA33F1" w:rsidRPr="0093597D" w:rsidRDefault="00CA33F1" w:rsidP="00CA33F1">
      <w:pPr>
        <w:rPr>
          <w:lang w:val="de-DE"/>
        </w:rPr>
      </w:pPr>
    </w:p>
    <w:p w:rsidR="00CA33F1" w:rsidRPr="0093597D" w:rsidRDefault="00741BFA" w:rsidP="00CA33F1">
      <w:pPr>
        <w:rPr>
          <w:lang w:val="de-DE"/>
        </w:rPr>
      </w:pPr>
      <w:r>
        <w:rPr>
          <w:lang w:val="de-DE"/>
        </w:rPr>
        <w:t>Wioletta Bączyk-Jarmołkowicz</w:t>
      </w:r>
    </w:p>
    <w:p w:rsidR="00CA33F1" w:rsidRPr="0093597D" w:rsidRDefault="00CA33F1" w:rsidP="00CA33F1">
      <w:pPr>
        <w:rPr>
          <w:lang w:val="de-DE"/>
        </w:rPr>
      </w:pPr>
    </w:p>
    <w:p w:rsidR="00CA33F1" w:rsidRDefault="00CA33F1" w:rsidP="00CA33F1">
      <w:pPr>
        <w:pStyle w:val="zakonczenie"/>
      </w:pPr>
    </w:p>
    <w:p w:rsidR="00FE7F0B" w:rsidRPr="00FE7F0B" w:rsidRDefault="00FE7F0B" w:rsidP="00FE7F0B">
      <w:pPr>
        <w:rPr>
          <w:lang w:val="de-DE"/>
        </w:rPr>
      </w:pPr>
    </w:p>
    <w:sectPr w:rsidR="00FE7F0B" w:rsidRPr="00FE7F0B" w:rsidSect="00E572C3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F0B" w:rsidRDefault="00FE7F0B">
      <w:r>
        <w:separator/>
      </w:r>
    </w:p>
  </w:endnote>
  <w:endnote w:type="continuationSeparator" w:id="0">
    <w:p w:rsidR="00FE7F0B" w:rsidRDefault="00FE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CB1" w:rsidRDefault="00617CB1" w:rsidP="00617CB1">
    <w:pPr>
      <w:pStyle w:val="Stopka"/>
      <w:spacing w:line="192" w:lineRule="auto"/>
      <w:rPr>
        <w:sz w:val="16"/>
      </w:rPr>
    </w:pPr>
    <w:r>
      <w:rPr>
        <w:noProof/>
      </w:rPr>
      <w:drawing>
        <wp:inline distT="0" distB="0" distL="0" distR="0" wp14:anchorId="72BEC9C5" wp14:editId="1C4F6E39">
          <wp:extent cx="5753100" cy="28575"/>
          <wp:effectExtent l="0" t="0" r="0" b="9525"/>
          <wp:docPr id="1" name="Obraz 1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strowarenFoot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7CB1" w:rsidRDefault="00617CB1" w:rsidP="00617CB1">
    <w:pPr>
      <w:pStyle w:val="Stopka"/>
      <w:spacing w:line="192" w:lineRule="auto"/>
      <w:rPr>
        <w:sz w:val="16"/>
      </w:rPr>
    </w:pPr>
    <w:r>
      <w:rPr>
        <w:sz w:val="16"/>
      </w:rPr>
      <w:t xml:space="preserve">Krajowy Rejestr Sądowy, numer KRS: 0000134375, NIP: PL 123-03-84-111,  Regon: 012209498                                 </w:t>
    </w:r>
  </w:p>
  <w:p w:rsidR="00617CB1" w:rsidRDefault="00617CB1" w:rsidP="00617CB1">
    <w:pPr>
      <w:pStyle w:val="Stopka"/>
      <w:spacing w:line="192" w:lineRule="auto"/>
      <w:rPr>
        <w:sz w:val="16"/>
      </w:rPr>
    </w:pPr>
    <w:r>
      <w:rPr>
        <w:sz w:val="16"/>
      </w:rPr>
      <w:t>Zarząd: Bartłomiej Jarmul. Kapitał zakładowy: PLN 100.000.-</w:t>
    </w:r>
    <w:r w:rsidRPr="009A6FF0">
      <w:t xml:space="preserve"> </w:t>
    </w:r>
    <w:r>
      <w:t xml:space="preserve">                                                                                               </w:t>
    </w:r>
    <w:r w:rsidRPr="00A33B68">
      <w:fldChar w:fldCharType="begin"/>
    </w:r>
    <w:r w:rsidRPr="00A33B68">
      <w:instrText xml:space="preserve"> PAGE   \* MERGEFORMAT </w:instrText>
    </w:r>
    <w:r w:rsidRPr="00A33B68">
      <w:fldChar w:fldCharType="separate"/>
    </w:r>
    <w:r w:rsidR="000C3BE4">
      <w:rPr>
        <w:noProof/>
      </w:rPr>
      <w:t>2</w:t>
    </w:r>
    <w:r w:rsidRPr="00A33B68">
      <w:fldChar w:fldCharType="end"/>
    </w:r>
  </w:p>
  <w:p w:rsidR="00617CB1" w:rsidRDefault="000F36EB" w:rsidP="00617CB1">
    <w:pPr>
      <w:pStyle w:val="Stopka"/>
      <w:rPr>
        <w:sz w:val="16"/>
      </w:rPr>
    </w:pPr>
    <w:r>
      <w:rPr>
        <w:sz w:val="16"/>
      </w:rPr>
      <w:t xml:space="preserve">PNB Paribas </w:t>
    </w:r>
    <w:r w:rsidR="00617CB1">
      <w:rPr>
        <w:sz w:val="16"/>
      </w:rPr>
      <w:t>Bank Polska.      Konto: PLN 17 1750 0009 0000 0000 1092 6742</w:t>
    </w:r>
  </w:p>
  <w:p w:rsidR="00617CB1" w:rsidRDefault="000F36EB" w:rsidP="00617CB1">
    <w:pPr>
      <w:pStyle w:val="Stopka"/>
      <w:rPr>
        <w:sz w:val="16"/>
      </w:rPr>
    </w:pPr>
    <w:r>
      <w:rPr>
        <w:sz w:val="16"/>
      </w:rPr>
      <w:t>PNB Paribas</w:t>
    </w:r>
    <w:r w:rsidR="00617CB1">
      <w:rPr>
        <w:sz w:val="16"/>
      </w:rPr>
      <w:t xml:space="preserve"> Bank Polska.      Konto: EUR 08 1750 0009 0000 0000 1092 6807</w:t>
    </w:r>
  </w:p>
  <w:p w:rsidR="00617CB1" w:rsidRDefault="00617CB1" w:rsidP="00617CB1">
    <w:pPr>
      <w:pStyle w:val="Stopka"/>
      <w:rPr>
        <w:sz w:val="16"/>
      </w:rPr>
    </w:pPr>
    <w:r>
      <w:rPr>
        <w:sz w:val="16"/>
      </w:rPr>
      <w:t xml:space="preserve">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DD7" w:rsidRDefault="0060464E" w:rsidP="006D4DA0">
    <w:pPr>
      <w:pStyle w:val="Stopka"/>
      <w:rPr>
        <w:noProof/>
        <w:sz w:val="18"/>
      </w:rPr>
    </w:pPr>
    <w:r>
      <w:rPr>
        <w:noProof/>
      </w:rPr>
      <w:drawing>
        <wp:inline distT="0" distB="0" distL="0" distR="0">
          <wp:extent cx="5753100" cy="28575"/>
          <wp:effectExtent l="0" t="0" r="0" b="9525"/>
          <wp:docPr id="3" name="Obraz 3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ustrowarenFoot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DD7">
      <w:rPr>
        <w:noProof/>
        <w:sz w:val="18"/>
      </w:rPr>
      <w:t>Krajowy Rejestr Sądowy, numer KRS: 0000134375, NIP: PL 123-03-84-111, Regon: 012209498</w:t>
    </w:r>
  </w:p>
  <w:p w:rsidR="00053DD7" w:rsidRDefault="00053DD7" w:rsidP="006D4DA0">
    <w:pPr>
      <w:pStyle w:val="Stopka"/>
      <w:rPr>
        <w:noProof/>
        <w:sz w:val="18"/>
      </w:rPr>
    </w:pPr>
    <w:r>
      <w:rPr>
        <w:noProof/>
        <w:sz w:val="18"/>
      </w:rPr>
      <w:t>Zarząd: Bartłomiej Jarmul. Kapitał zakładowy: PLN 100.000.-</w:t>
    </w:r>
  </w:p>
  <w:p w:rsidR="00053DD7" w:rsidRDefault="00053DD7" w:rsidP="006D4DA0">
    <w:pPr>
      <w:pStyle w:val="Stopka"/>
      <w:rPr>
        <w:noProof/>
        <w:sz w:val="18"/>
      </w:rPr>
    </w:pPr>
    <w:r>
      <w:rPr>
        <w:noProof/>
        <w:sz w:val="18"/>
      </w:rPr>
      <w:t>Bank Pekao S.A. o/Piaseczno. Konto: 23 1060 0076 0000 40993011 0186</w:t>
    </w:r>
  </w:p>
  <w:p w:rsidR="00053DD7" w:rsidRDefault="00053DD7" w:rsidP="006D4DA0">
    <w:pPr>
      <w:pStyle w:val="Stopka"/>
    </w:pPr>
    <w:r>
      <w:rPr>
        <w:noProof/>
        <w:sz w:val="18"/>
      </w:rPr>
      <w:t>BISE S.A. o/Piaseczno.            Konto: 87 1370 1242 0000 1706 4185 9100</w:t>
    </w:r>
  </w:p>
  <w:p w:rsidR="00053DD7" w:rsidRDefault="00053DD7">
    <w:pPr>
      <w:pStyle w:val="Stopka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F0B" w:rsidRDefault="00FE7F0B">
      <w:r>
        <w:separator/>
      </w:r>
    </w:p>
  </w:footnote>
  <w:footnote w:type="continuationSeparator" w:id="0">
    <w:p w:rsidR="00FE7F0B" w:rsidRDefault="00FE7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263" w:rsidRDefault="00FC4263" w:rsidP="00FC4263">
    <w:pPr>
      <w:pStyle w:val="Nagwek"/>
      <w:rPr>
        <w:noProof/>
      </w:rPr>
    </w:pPr>
    <w:r>
      <w:rPr>
        <w:noProof/>
      </w:rPr>
      <w:drawing>
        <wp:inline distT="0" distB="0" distL="0" distR="0">
          <wp:extent cx="5762625" cy="323850"/>
          <wp:effectExtent l="0" t="0" r="9525" b="0"/>
          <wp:docPr id="5" name="Obraz 5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strowarenHead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4263" w:rsidRDefault="00FC4263" w:rsidP="00FC4263">
    <w:pPr>
      <w:pStyle w:val="Nagwek"/>
      <w:spacing w:line="192" w:lineRule="auto"/>
      <w:jc w:val="right"/>
      <w:rPr>
        <w:noProof/>
        <w:sz w:val="16"/>
      </w:rPr>
    </w:pPr>
    <w:r>
      <w:rPr>
        <w:noProof/>
      </w:rPr>
      <w:drawing>
        <wp:anchor distT="0" distB="0" distL="114300" distR="114300" simplePos="0" relativeHeight="251659264" behindDoc="0" locked="1" layoutInCell="0" allowOverlap="1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00" cy="752400"/>
          <wp:effectExtent l="0" t="0" r="1905" b="0"/>
          <wp:wrapThrough wrapText="bothSides">
            <wp:wrapPolygon edited="0">
              <wp:start x="3091" y="0"/>
              <wp:lineTo x="0" y="547"/>
              <wp:lineTo x="0" y="16966"/>
              <wp:lineTo x="6181" y="17514"/>
              <wp:lineTo x="7555" y="20797"/>
              <wp:lineTo x="7898" y="20797"/>
              <wp:lineTo x="9959" y="20797"/>
              <wp:lineTo x="10302" y="20797"/>
              <wp:lineTo x="13393" y="17514"/>
              <wp:lineTo x="19917" y="17514"/>
              <wp:lineTo x="20948" y="15872"/>
              <wp:lineTo x="21291" y="3284"/>
              <wp:lineTo x="21291" y="0"/>
              <wp:lineTo x="7898" y="0"/>
              <wp:lineTo x="3091" y="0"/>
            </wp:wrapPolygon>
          </wp:wrapThrough>
          <wp:docPr id="6" name="Obraz 6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cker 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800" cy="7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16"/>
      </w:rPr>
      <w:t>AUSTROWAREN POLSKA</w:t>
    </w:r>
    <w:r>
      <w:rPr>
        <w:noProof/>
        <w:sz w:val="16"/>
      </w:rPr>
      <w:t xml:space="preserve"> Spółka z o. o.</w:t>
    </w:r>
  </w:p>
  <w:p w:rsidR="00FC4263" w:rsidRDefault="00FC4263" w:rsidP="00FC4263">
    <w:pPr>
      <w:pStyle w:val="Nagwek"/>
      <w:spacing w:line="192" w:lineRule="auto"/>
      <w:jc w:val="right"/>
      <w:rPr>
        <w:noProof/>
        <w:sz w:val="16"/>
      </w:rPr>
    </w:pPr>
    <w:r>
      <w:rPr>
        <w:noProof/>
        <w:sz w:val="16"/>
      </w:rPr>
      <w:t>ul. Nowa 23, Stara Iwiczna</w:t>
    </w:r>
  </w:p>
  <w:p w:rsidR="00FC4263" w:rsidRPr="003E2571" w:rsidRDefault="00FC4263" w:rsidP="00FC4263">
    <w:pPr>
      <w:pStyle w:val="Nagwek"/>
      <w:spacing w:line="192" w:lineRule="auto"/>
      <w:jc w:val="right"/>
      <w:rPr>
        <w:noProof/>
        <w:sz w:val="16"/>
      </w:rPr>
    </w:pPr>
    <w:r>
      <w:rPr>
        <w:noProof/>
        <w:sz w:val="16"/>
      </w:rPr>
      <w:t>05-500 Piaseczno</w:t>
    </w:r>
    <w:r>
      <w:rPr>
        <w:noProof/>
        <w:sz w:val="16"/>
      </w:rPr>
      <w:br/>
    </w:r>
    <w:r w:rsidRPr="003E2571">
      <w:rPr>
        <w:noProof/>
        <w:sz w:val="16"/>
      </w:rPr>
      <w:t xml:space="preserve">                                                                                                 Tel.: (+48-22) 701 70 90 do 99</w:t>
    </w:r>
    <w:r w:rsidRPr="003E2571">
      <w:rPr>
        <w:noProof/>
        <w:sz w:val="16"/>
      </w:rPr>
      <w:br/>
      <w:t xml:space="preserve">                                           Fax.:(+48-22) 750 62 57</w:t>
    </w:r>
  </w:p>
  <w:p w:rsidR="00FC4263" w:rsidRPr="00FE7F0B" w:rsidRDefault="00FC4263" w:rsidP="00FC4263">
    <w:pPr>
      <w:pStyle w:val="Nagwek"/>
      <w:jc w:val="right"/>
      <w:rPr>
        <w:noProof/>
        <w:sz w:val="16"/>
        <w:lang w:val="de-DE"/>
      </w:rPr>
    </w:pPr>
    <w:r w:rsidRPr="00FE7F0B">
      <w:rPr>
        <w:noProof/>
        <w:sz w:val="16"/>
        <w:lang w:val="de-DE"/>
      </w:rPr>
      <w:t>E-mail: austrowaren@austrowaren.com.pl</w:t>
    </w:r>
  </w:p>
  <w:p w:rsidR="00FC4263" w:rsidRPr="00FE7F0B" w:rsidRDefault="00FC4263" w:rsidP="00FC4263">
    <w:pPr>
      <w:pStyle w:val="Nagwek"/>
      <w:rPr>
        <w:lang w:val="de-DE"/>
      </w:rPr>
    </w:pPr>
  </w:p>
  <w:p w:rsidR="00053DD7" w:rsidRPr="00FE7F0B" w:rsidRDefault="00053DD7" w:rsidP="00FC4263">
    <w:pPr>
      <w:pStyle w:val="Nagwek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DD7" w:rsidRDefault="0060464E" w:rsidP="006D4DA0">
    <w:pPr>
      <w:pStyle w:val="Nagwek"/>
      <w:jc w:val="right"/>
      <w:rPr>
        <w:noProof/>
      </w:rPr>
    </w:pPr>
    <w:r>
      <w:rPr>
        <w:noProof/>
      </w:rPr>
      <w:drawing>
        <wp:inline distT="0" distB="0" distL="0" distR="0">
          <wp:extent cx="2362200" cy="285750"/>
          <wp:effectExtent l="0" t="0" r="0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3DD7" w:rsidRDefault="0060464E" w:rsidP="006D4DA0">
    <w:pPr>
      <w:pStyle w:val="Nagwek"/>
      <w:spacing w:before="120"/>
      <w:jc w:val="right"/>
      <w:rPr>
        <w:noProof/>
        <w:sz w:val="18"/>
      </w:rPr>
    </w:pPr>
    <w:r>
      <w:rPr>
        <w:rFonts w:ascii="Arial Narrow" w:hAnsi="Arial Narrow"/>
        <w:b/>
        <w:bCs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13970</wp:posOffset>
          </wp:positionH>
          <wp:positionV relativeFrom="paragraph">
            <wp:posOffset>90805</wp:posOffset>
          </wp:positionV>
          <wp:extent cx="1738630" cy="1090295"/>
          <wp:effectExtent l="0" t="0" r="0" b="0"/>
          <wp:wrapTopAndBottom/>
          <wp:docPr id="9" name="Obraz 9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ocker 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630" cy="1090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bCs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47625</wp:posOffset>
              </wp:positionH>
              <wp:positionV relativeFrom="paragraph">
                <wp:posOffset>40640</wp:posOffset>
              </wp:positionV>
              <wp:extent cx="5715000" cy="0"/>
              <wp:effectExtent l="9525" t="12065" r="9525" b="1651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B42D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FE4C1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3.2pt" to="453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Y3FQ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" strokecolor="#b42d34" strokeweight="1.5pt"/>
          </w:pict>
        </mc:Fallback>
      </mc:AlternateContent>
    </w:r>
    <w:r w:rsidR="00053DD7">
      <w:rPr>
        <w:rFonts w:ascii="Arial Narrow" w:hAnsi="Arial Narrow"/>
        <w:b/>
        <w:bCs/>
        <w:noProof/>
      </w:rPr>
      <w:t>AUSTROWAREN POLSKA</w:t>
    </w:r>
    <w:r w:rsidR="00053DD7">
      <w:rPr>
        <w:noProof/>
      </w:rPr>
      <w:t xml:space="preserve"> </w:t>
    </w:r>
    <w:r w:rsidR="00053DD7">
      <w:rPr>
        <w:noProof/>
        <w:sz w:val="18"/>
      </w:rPr>
      <w:t>Spółka z o.o.</w:t>
    </w:r>
  </w:p>
  <w:p w:rsidR="00053DD7" w:rsidRDefault="00053DD7" w:rsidP="006D4DA0">
    <w:pPr>
      <w:pStyle w:val="Nagwek"/>
      <w:jc w:val="right"/>
      <w:rPr>
        <w:noProof/>
        <w:sz w:val="18"/>
      </w:rPr>
    </w:pPr>
    <w:r>
      <w:rPr>
        <w:noProof/>
        <w:sz w:val="18"/>
      </w:rPr>
      <w:t>ul. Nowa 23, Stara Iwiczna</w:t>
    </w:r>
  </w:p>
  <w:p w:rsidR="00053DD7" w:rsidRDefault="00053DD7" w:rsidP="006D4DA0">
    <w:pPr>
      <w:pStyle w:val="Nagwek"/>
      <w:jc w:val="right"/>
      <w:rPr>
        <w:noProof/>
        <w:sz w:val="18"/>
      </w:rPr>
    </w:pPr>
    <w:r>
      <w:rPr>
        <w:noProof/>
        <w:sz w:val="18"/>
      </w:rPr>
      <w:t>05-500 Piaseczno</w:t>
    </w:r>
  </w:p>
  <w:p w:rsidR="00053DD7" w:rsidRDefault="00053DD7" w:rsidP="006D4DA0">
    <w:pPr>
      <w:pStyle w:val="Nagwek"/>
      <w:jc w:val="right"/>
      <w:rPr>
        <w:noProof/>
        <w:sz w:val="18"/>
      </w:rPr>
    </w:pPr>
    <w:r>
      <w:rPr>
        <w:noProof/>
        <w:sz w:val="18"/>
      </w:rPr>
      <w:t>Tel.: (+48-22) 701 70 90 do 99</w:t>
    </w:r>
  </w:p>
  <w:p w:rsidR="00053DD7" w:rsidRPr="00FE7F0B" w:rsidRDefault="00053DD7" w:rsidP="006D4DA0">
    <w:pPr>
      <w:pStyle w:val="Nagwek"/>
      <w:jc w:val="right"/>
      <w:rPr>
        <w:noProof/>
        <w:sz w:val="18"/>
        <w:lang w:val="de-DE"/>
      </w:rPr>
    </w:pPr>
    <w:r w:rsidRPr="00FE7F0B">
      <w:rPr>
        <w:noProof/>
        <w:sz w:val="18"/>
        <w:lang w:val="de-DE"/>
      </w:rPr>
      <w:t>Fax: (+48-22) 750 62 57          </w:t>
    </w:r>
  </w:p>
  <w:p w:rsidR="00053DD7" w:rsidRPr="00FE7F0B" w:rsidRDefault="00053DD7" w:rsidP="006D4DA0">
    <w:pPr>
      <w:pStyle w:val="Nagwek"/>
      <w:jc w:val="right"/>
      <w:rPr>
        <w:noProof/>
        <w:lang w:val="de-DE"/>
      </w:rPr>
    </w:pPr>
    <w:r w:rsidRPr="00FE7F0B">
      <w:rPr>
        <w:noProof/>
        <w:sz w:val="18"/>
        <w:lang w:val="de-DE"/>
      </w:rPr>
      <w:t xml:space="preserve">E-mail: austrowaren@austrowaren.com.pl   </w:t>
    </w:r>
    <w:r w:rsidRPr="00FE7F0B">
      <w:rPr>
        <w:noProof/>
        <w:lang w:val="de-DE"/>
      </w:rPr>
      <w:t xml:space="preserve"> </w:t>
    </w:r>
  </w:p>
  <w:p w:rsidR="00053DD7" w:rsidRPr="00FE7F0B" w:rsidRDefault="00053DD7">
    <w:pPr>
      <w:pStyle w:val="Nagwek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3FCA"/>
    <w:multiLevelType w:val="singleLevel"/>
    <w:tmpl w:val="CE646144"/>
    <w:lvl w:ilvl="0">
      <w:start w:val="1"/>
      <w:numFmt w:val="bullet"/>
      <w:pStyle w:val="zakonczeniewyliczenie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>
      <o:colormru v:ext="edit" colors="#b42d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0B"/>
    <w:rsid w:val="000020B6"/>
    <w:rsid w:val="00042D24"/>
    <w:rsid w:val="00053DD7"/>
    <w:rsid w:val="000A5047"/>
    <w:rsid w:val="000B7E61"/>
    <w:rsid w:val="000C3BE4"/>
    <w:rsid w:val="000F36EB"/>
    <w:rsid w:val="001415A1"/>
    <w:rsid w:val="00244A78"/>
    <w:rsid w:val="00350367"/>
    <w:rsid w:val="00392E67"/>
    <w:rsid w:val="003E2571"/>
    <w:rsid w:val="004635FC"/>
    <w:rsid w:val="00463854"/>
    <w:rsid w:val="004D5852"/>
    <w:rsid w:val="00595359"/>
    <w:rsid w:val="0060464E"/>
    <w:rsid w:val="00606DAC"/>
    <w:rsid w:val="00617CB1"/>
    <w:rsid w:val="00622CE0"/>
    <w:rsid w:val="00666C50"/>
    <w:rsid w:val="006D4DA0"/>
    <w:rsid w:val="00700B74"/>
    <w:rsid w:val="00741BFA"/>
    <w:rsid w:val="0075199F"/>
    <w:rsid w:val="007D1A71"/>
    <w:rsid w:val="007D4B06"/>
    <w:rsid w:val="0080052D"/>
    <w:rsid w:val="0084674F"/>
    <w:rsid w:val="0087601E"/>
    <w:rsid w:val="009507B7"/>
    <w:rsid w:val="0099635D"/>
    <w:rsid w:val="009E6D93"/>
    <w:rsid w:val="00B144F1"/>
    <w:rsid w:val="00B508CC"/>
    <w:rsid w:val="00B5335D"/>
    <w:rsid w:val="00BA595F"/>
    <w:rsid w:val="00C8432B"/>
    <w:rsid w:val="00CA33F1"/>
    <w:rsid w:val="00CD64C6"/>
    <w:rsid w:val="00D0326B"/>
    <w:rsid w:val="00D060AC"/>
    <w:rsid w:val="00D86B53"/>
    <w:rsid w:val="00DA1CF5"/>
    <w:rsid w:val="00DA25FB"/>
    <w:rsid w:val="00DA2A67"/>
    <w:rsid w:val="00E2742B"/>
    <w:rsid w:val="00E572C3"/>
    <w:rsid w:val="00E635C9"/>
    <w:rsid w:val="00E765BA"/>
    <w:rsid w:val="00F52D5F"/>
    <w:rsid w:val="00FC4263"/>
    <w:rsid w:val="00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ru v:ext="edit" colors="#b42d34"/>
    </o:shapedefaults>
    <o:shapelayout v:ext="edit">
      <o:idmap v:ext="edit" data="1"/>
    </o:shapelayout>
  </w:shapeDefaults>
  <w:decimalSymbol w:val=","/>
  <w:listSeparator w:val=";"/>
  <w15:chartTrackingRefBased/>
  <w15:docId w15:val="{7C80991F-45E8-4F7E-A5E0-29F75E0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utoRedefine/>
    <w:qFormat/>
    <w:rsid w:val="006D4D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podsystem">
    <w:name w:val="podsystem"/>
    <w:basedOn w:val="Normalny"/>
    <w:next w:val="czesc"/>
    <w:autoRedefine/>
    <w:rsid w:val="00392E67"/>
    <w:pPr>
      <w:keepNext/>
      <w:ind w:left="510"/>
      <w:jc w:val="both"/>
      <w:outlineLvl w:val="0"/>
    </w:pPr>
    <w:rPr>
      <w:b/>
      <w:sz w:val="24"/>
    </w:rPr>
  </w:style>
  <w:style w:type="paragraph" w:customStyle="1" w:styleId="czesc">
    <w:name w:val="czesc"/>
    <w:basedOn w:val="Normalny"/>
    <w:rsid w:val="006D4DA0"/>
    <w:pPr>
      <w:tabs>
        <w:tab w:val="left" w:pos="567"/>
        <w:tab w:val="left" w:pos="5245"/>
        <w:tab w:val="left" w:pos="5954"/>
        <w:tab w:val="left" w:pos="7655"/>
      </w:tabs>
    </w:pPr>
  </w:style>
  <w:style w:type="paragraph" w:customStyle="1" w:styleId="parametr">
    <w:name w:val="parametr"/>
    <w:basedOn w:val="Normalny"/>
    <w:autoRedefine/>
    <w:rsid w:val="006D4DA0"/>
  </w:style>
  <w:style w:type="paragraph" w:customStyle="1" w:styleId="opis">
    <w:name w:val="opis"/>
    <w:basedOn w:val="Normalny"/>
    <w:autoRedefine/>
    <w:rsid w:val="006D4DA0"/>
    <w:pPr>
      <w:ind w:left="510" w:right="2126"/>
      <w:jc w:val="both"/>
    </w:pPr>
  </w:style>
  <w:style w:type="paragraph" w:customStyle="1" w:styleId="wstep">
    <w:name w:val="wstep"/>
    <w:basedOn w:val="Normalny"/>
    <w:autoRedefine/>
    <w:rsid w:val="006D4DA0"/>
    <w:pPr>
      <w:jc w:val="center"/>
      <w:outlineLvl w:val="0"/>
    </w:pPr>
    <w:rPr>
      <w:sz w:val="24"/>
    </w:rPr>
  </w:style>
  <w:style w:type="paragraph" w:customStyle="1" w:styleId="zakonczenie">
    <w:name w:val="zakonczenie"/>
    <w:basedOn w:val="Normalny"/>
    <w:autoRedefine/>
    <w:rsid w:val="006D4DA0"/>
    <w:pPr>
      <w:spacing w:after="240"/>
      <w:jc w:val="both"/>
    </w:pPr>
  </w:style>
  <w:style w:type="paragraph" w:customStyle="1" w:styleId="zakonczeniewyliczenie">
    <w:name w:val="zakonczenie_wyliczenie"/>
    <w:basedOn w:val="zakonczenie"/>
    <w:autoRedefine/>
    <w:rsid w:val="006D4DA0"/>
    <w:pPr>
      <w:numPr>
        <w:numId w:val="1"/>
      </w:numPr>
      <w:spacing w:after="0"/>
    </w:pPr>
  </w:style>
  <w:style w:type="paragraph" w:customStyle="1" w:styleId="podsumowania">
    <w:name w:val="podsumowania"/>
    <w:basedOn w:val="Normalny"/>
    <w:rsid w:val="006D4DA0"/>
    <w:pPr>
      <w:spacing w:before="240" w:after="120"/>
      <w:jc w:val="both"/>
    </w:pPr>
    <w:rPr>
      <w:b/>
      <w:caps/>
    </w:rPr>
  </w:style>
  <w:style w:type="paragraph" w:customStyle="1" w:styleId="podsumowanie">
    <w:name w:val="podsumowanie"/>
    <w:basedOn w:val="Normalny"/>
    <w:rsid w:val="006D4DA0"/>
  </w:style>
  <w:style w:type="paragraph" w:customStyle="1" w:styleId="Adres">
    <w:name w:val="Adres"/>
    <w:basedOn w:val="Normalny"/>
    <w:rsid w:val="006D4DA0"/>
    <w:rPr>
      <w:sz w:val="24"/>
    </w:rPr>
  </w:style>
  <w:style w:type="character" w:customStyle="1" w:styleId="groupId">
    <w:name w:val="groupId"/>
    <w:rsid w:val="006D4DA0"/>
    <w:rPr>
      <w:dstrike w:val="0"/>
      <w:vanish/>
      <w:color w:val="FF0000"/>
      <w:vertAlign w:val="baseline"/>
    </w:rPr>
  </w:style>
  <w:style w:type="paragraph" w:customStyle="1" w:styleId="odstepczesci">
    <w:name w:val="odstep_czesci"/>
    <w:basedOn w:val="Normalny"/>
    <w:rsid w:val="0080052D"/>
  </w:style>
  <w:style w:type="paragraph" w:styleId="Tekstdymka">
    <w:name w:val="Balloon Text"/>
    <w:basedOn w:val="Normalny"/>
    <w:link w:val="TekstdymkaZnak"/>
    <w:rsid w:val="0075199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751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ustrowaren%20Hocker\Hocker\Hocker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90</TotalTime>
  <Pages>2</Pages>
  <Words>377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Arctic Paper Kostrzyn</vt:lpstr>
    </vt:vector>
  </TitlesOfParts>
  <Company>cartman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Arctic Paper Kostrzyn</dc:title>
  <dc:subject/>
  <dc:creator>user</dc:creator>
  <cp:keywords/>
  <dc:description/>
  <cp:lastModifiedBy>Austrowaren Austrowaren</cp:lastModifiedBy>
  <cp:revision>15</cp:revision>
  <cp:lastPrinted>2018-06-26T11:21:00Z</cp:lastPrinted>
  <dcterms:created xsi:type="dcterms:W3CDTF">2017-03-14T09:56:00Z</dcterms:created>
  <dcterms:modified xsi:type="dcterms:W3CDTF">2022-12-27T08:25:00Z</dcterms:modified>
</cp:coreProperties>
</file>