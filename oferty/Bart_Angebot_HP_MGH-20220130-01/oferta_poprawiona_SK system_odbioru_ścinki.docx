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146C" w14:textId="77777777" w:rsidR="00DB4039" w:rsidRDefault="00DB4039" w:rsidP="00DB4039"/>
    <w:p w14:paraId="2D4253D2" w14:textId="77777777" w:rsidR="00DB4039" w:rsidRDefault="00F61416" w:rsidP="00DB4039">
      <w:pPr>
        <w:pStyle w:val="Adres"/>
      </w:pPr>
      <w:r>
        <w:t>Bart Sp. z o.o.</w:t>
      </w:r>
    </w:p>
    <w:p w14:paraId="649657EF" w14:textId="77777777" w:rsidR="00DB4039" w:rsidRDefault="00F61416" w:rsidP="00DB4039">
      <w:pPr>
        <w:pStyle w:val="Adres"/>
      </w:pPr>
      <w:r>
        <w:t>Sulnowo 53 g</w:t>
      </w:r>
    </w:p>
    <w:p w14:paraId="76B851F3" w14:textId="77777777" w:rsidR="00DB4039" w:rsidRDefault="00F61416" w:rsidP="00DB4039">
      <w:pPr>
        <w:pStyle w:val="Adres"/>
      </w:pPr>
      <w:r>
        <w:t>86-100 Świecie</w:t>
      </w:r>
    </w:p>
    <w:p w14:paraId="182CC739" w14:textId="1EEE2631" w:rsidR="00F61416" w:rsidRDefault="00F61416" w:rsidP="00DB4039">
      <w:pPr>
        <w:pStyle w:val="Adres"/>
      </w:pPr>
      <w:r>
        <w:t>Pan Bartosz Dziepak</w:t>
      </w:r>
      <w:r>
        <w:tab/>
      </w:r>
      <w:r>
        <w:tab/>
      </w:r>
      <w:r>
        <w:tab/>
      </w:r>
      <w:r>
        <w:tab/>
        <w:t xml:space="preserve">                                           Piaseczno, </w:t>
      </w:r>
      <w:r w:rsidR="00F06C28">
        <w:t>2</w:t>
      </w:r>
      <w:r w:rsidR="0014090C">
        <w:t>9</w:t>
      </w:r>
      <w:r>
        <w:t>.0</w:t>
      </w:r>
      <w:r w:rsidR="00F06C28">
        <w:t>3</w:t>
      </w:r>
      <w:r>
        <w:t>.2022</w:t>
      </w:r>
    </w:p>
    <w:p w14:paraId="08E39793" w14:textId="77777777" w:rsidR="00DB4039" w:rsidRDefault="00DB4039" w:rsidP="00DB4039"/>
    <w:p w14:paraId="1E3A88EB" w14:textId="77777777" w:rsidR="00DB4039" w:rsidRDefault="00DB4039" w:rsidP="00DB4039"/>
    <w:p w14:paraId="46A360C9" w14:textId="77777777" w:rsidR="00DB4039" w:rsidRDefault="00DB4039" w:rsidP="00DB4039">
      <w:pPr>
        <w:pStyle w:val="wstep"/>
      </w:pPr>
      <w:bookmarkStart w:id="0" w:name="wstep"/>
      <w:r>
        <w:t>O F E R T A</w:t>
      </w:r>
    </w:p>
    <w:p w14:paraId="04C4C874" w14:textId="0CDAA865" w:rsidR="00DB4039" w:rsidRPr="002D3421" w:rsidRDefault="00DB4039" w:rsidP="00DB4039">
      <w:pPr>
        <w:pStyle w:val="wstep"/>
      </w:pPr>
      <w:r w:rsidRPr="002D3421">
        <w:t xml:space="preserve">na system pneumatycznego odbioru ścinki w </w:t>
      </w:r>
      <w:r w:rsidR="00F61416">
        <w:t>firmie Bart w Świeciu</w:t>
      </w:r>
      <w:r w:rsidR="00B05AE5">
        <w:t xml:space="preserve"> – Sulnowie.</w:t>
      </w:r>
    </w:p>
    <w:bookmarkEnd w:id="0"/>
    <w:p w14:paraId="0C4ABDEB" w14:textId="77777777" w:rsidR="00DB4039" w:rsidRPr="00795868" w:rsidRDefault="00DB4039" w:rsidP="00DB4039"/>
    <w:p w14:paraId="2A64A78E" w14:textId="77777777" w:rsidR="00DB4039" w:rsidRDefault="00DB4039" w:rsidP="00DB4039"/>
    <w:p w14:paraId="727CBB7D" w14:textId="097E8F7A" w:rsidR="00AE769E" w:rsidRDefault="00DB4039" w:rsidP="00AE769E">
      <w:pPr>
        <w:pStyle w:val="podsystem"/>
      </w:pPr>
      <w:r>
        <w:t xml:space="preserve">Grupa 1: </w:t>
      </w:r>
      <w:r w:rsidR="00BC045D">
        <w:t>P</w:t>
      </w:r>
      <w:r w:rsidR="00B05AE5">
        <w:t xml:space="preserve">rzyłącze </w:t>
      </w:r>
      <w:r w:rsidR="005B3BD4">
        <w:t xml:space="preserve">nr </w:t>
      </w:r>
      <w:r w:rsidR="00B05AE5">
        <w:t>1 do tekturnicy (tektura dwuwarstwowa).</w:t>
      </w:r>
    </w:p>
    <w:p w14:paraId="5DF4E582" w14:textId="07BEC52A" w:rsidR="00B05AE5" w:rsidRPr="00B05AE5" w:rsidRDefault="00B05AE5" w:rsidP="00B05AE5">
      <w:pPr>
        <w:pStyle w:val="czesc"/>
      </w:pPr>
      <w:r>
        <w:tab/>
        <w:t xml:space="preserve">                   Zalecamy użycie noża rozcinającego wstęgę szerszą niż 100 mm.</w:t>
      </w:r>
    </w:p>
    <w:p w14:paraId="3631A080" w14:textId="77777777" w:rsidR="00DB4039" w:rsidRDefault="00DB4039" w:rsidP="00DB4039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8420727" w14:textId="77777777" w:rsidTr="00AE769E">
        <w:trPr>
          <w:cantSplit/>
        </w:trPr>
        <w:tc>
          <w:tcPr>
            <w:tcW w:w="496" w:type="dxa"/>
          </w:tcPr>
          <w:p w14:paraId="28E70C2B" w14:textId="77777777" w:rsidR="00DB4039" w:rsidRDefault="00DB4039" w:rsidP="00AE769E">
            <w:pPr>
              <w:pStyle w:val="czesc"/>
              <w:jc w:val="right"/>
            </w:pPr>
            <w:r>
              <w:t>002.</w:t>
            </w:r>
          </w:p>
        </w:tc>
        <w:tc>
          <w:tcPr>
            <w:tcW w:w="3543" w:type="dxa"/>
          </w:tcPr>
          <w:p w14:paraId="42CA93E7" w14:textId="77777777" w:rsidR="00DB4039" w:rsidRDefault="00DB4039" w:rsidP="00AE769E">
            <w:pPr>
              <w:pStyle w:val="czesc"/>
            </w:pPr>
            <w:r>
              <w:t>Wentylator ZK 40/350/ 22,0</w:t>
            </w:r>
          </w:p>
          <w:p w14:paraId="7098ED4A" w14:textId="77777777" w:rsidR="00DB4039" w:rsidRDefault="00DB4039" w:rsidP="00AE769E">
            <w:pPr>
              <w:pStyle w:val="czesc"/>
            </w:pPr>
            <w:r>
              <w:t>(art.25459)</w:t>
            </w:r>
          </w:p>
        </w:tc>
        <w:tc>
          <w:tcPr>
            <w:tcW w:w="851" w:type="dxa"/>
          </w:tcPr>
          <w:p w14:paraId="35D4310F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286AEBFC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8EBECBA" w14:textId="77777777" w:rsidR="00DB4039" w:rsidRDefault="00DB4039" w:rsidP="00AE769E">
            <w:pPr>
              <w:pStyle w:val="czesc"/>
              <w:jc w:val="right"/>
            </w:pPr>
            <w:r>
              <w:t>17 402,00</w:t>
            </w:r>
          </w:p>
        </w:tc>
        <w:tc>
          <w:tcPr>
            <w:tcW w:w="708" w:type="dxa"/>
          </w:tcPr>
          <w:p w14:paraId="7DE56EA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5D35A74" w14:textId="77777777" w:rsidR="00DB4039" w:rsidRDefault="00DB4039" w:rsidP="00AE769E">
            <w:pPr>
              <w:pStyle w:val="czesc"/>
              <w:jc w:val="right"/>
            </w:pPr>
            <w:r>
              <w:t>17 402,00</w:t>
            </w:r>
          </w:p>
        </w:tc>
      </w:tr>
    </w:tbl>
    <w:p w14:paraId="18195C68" w14:textId="77777777" w:rsidR="00AE769E" w:rsidRDefault="00AE769E" w:rsidP="00F85E8B">
      <w:pPr>
        <w:pStyle w:val="opis"/>
      </w:pPr>
      <w:r>
        <w:t>wentylator szarpiący przystosowany do odsysu odpadów tektury falistej i papieru. Stabilna, spawana obudowa, gruntowana i lakierowana.</w:t>
      </w:r>
    </w:p>
    <w:p w14:paraId="1FFAB15D" w14:textId="77777777" w:rsidR="00AE769E" w:rsidRDefault="00AE769E" w:rsidP="00F85E8B">
      <w:pPr>
        <w:pStyle w:val="opis"/>
      </w:pPr>
      <w:r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 w14:paraId="6F72FD5F" w14:textId="77777777" w:rsidR="00AE769E" w:rsidRDefault="00AE769E" w:rsidP="00F85E8B">
      <w:pPr>
        <w:pStyle w:val="opis"/>
      </w:pPr>
      <w:r>
        <w:t>Dostawa obejmuje króćce wlotowe i wylotowe z kołnierzami.</w:t>
      </w:r>
    </w:p>
    <w:p w14:paraId="296F1562" w14:textId="77777777" w:rsidR="00AE769E" w:rsidRDefault="00AE769E" w:rsidP="00F85E8B">
      <w:pPr>
        <w:pStyle w:val="opis"/>
      </w:pPr>
      <w:r>
        <w:t>Ze względu na zagrożenie wybuchem wentylator nie jest przystosowany do transportu materiałów pylistych &lt; 500 µm o stężeniu &gt; 20 g/m3.</w:t>
      </w:r>
    </w:p>
    <w:p w14:paraId="3B86F844" w14:textId="455D6E9E" w:rsidR="00AE769E" w:rsidRDefault="007C28CF" w:rsidP="00F85E8B">
      <w:pPr>
        <w:pStyle w:val="opis"/>
      </w:pPr>
      <w:r>
        <w:t xml:space="preserve"> </w:t>
      </w:r>
      <w:r w:rsidR="00AE769E"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AE769E" w14:paraId="51E22130" w14:textId="77777777" w:rsidTr="00AE769E">
        <w:tc>
          <w:tcPr>
            <w:tcW w:w="2693" w:type="dxa"/>
          </w:tcPr>
          <w:p w14:paraId="43EF0DDD" w14:textId="77777777" w:rsidR="00AE769E" w:rsidRDefault="00AE769E" w:rsidP="00AE769E">
            <w:pPr>
              <w:pStyle w:val="parametr"/>
            </w:pPr>
            <w:r>
              <w:t>Króćce na wlocie i wylocie:</w:t>
            </w:r>
          </w:p>
        </w:tc>
        <w:tc>
          <w:tcPr>
            <w:tcW w:w="4111" w:type="dxa"/>
          </w:tcPr>
          <w:p w14:paraId="44F3A3DD" w14:textId="77777777" w:rsidR="00AE769E" w:rsidRDefault="00AE769E" w:rsidP="00AE769E">
            <w:pPr>
              <w:pStyle w:val="parametr"/>
            </w:pPr>
            <w:r>
              <w:t>350 mm</w:t>
            </w:r>
          </w:p>
        </w:tc>
      </w:tr>
      <w:tr w:rsidR="00AE769E" w14:paraId="1656E197" w14:textId="77777777" w:rsidTr="00AE769E">
        <w:tc>
          <w:tcPr>
            <w:tcW w:w="2693" w:type="dxa"/>
          </w:tcPr>
          <w:p w14:paraId="6B200859" w14:textId="77777777" w:rsidR="00AE769E" w:rsidRDefault="00AE769E" w:rsidP="00AE769E">
            <w:pPr>
              <w:pStyle w:val="parametr"/>
            </w:pPr>
            <w:r>
              <w:t>Silnik:</w:t>
            </w:r>
          </w:p>
        </w:tc>
        <w:tc>
          <w:tcPr>
            <w:tcW w:w="4111" w:type="dxa"/>
          </w:tcPr>
          <w:p w14:paraId="46ED3D56" w14:textId="77777777" w:rsidR="00AE769E" w:rsidRDefault="00AE769E" w:rsidP="00AE769E">
            <w:pPr>
              <w:pStyle w:val="parametr"/>
            </w:pPr>
            <w:r>
              <w:t>22 kW, B3, IP 55, 1500/min, 400/690 V, 50 Hz</w:t>
            </w:r>
          </w:p>
        </w:tc>
      </w:tr>
    </w:tbl>
    <w:p w14:paraId="1E190D10" w14:textId="77777777" w:rsidR="00AE769E" w:rsidRDefault="00AE769E" w:rsidP="00F85E8B">
      <w:pPr>
        <w:pStyle w:val="opis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D713C86" w14:textId="77777777" w:rsidTr="00AE769E">
        <w:trPr>
          <w:cantSplit/>
        </w:trPr>
        <w:tc>
          <w:tcPr>
            <w:tcW w:w="496" w:type="dxa"/>
          </w:tcPr>
          <w:p w14:paraId="4216E2EC" w14:textId="77777777" w:rsidR="00DB4039" w:rsidRDefault="00DB4039" w:rsidP="00AE769E">
            <w:pPr>
              <w:pStyle w:val="czesc"/>
              <w:jc w:val="right"/>
            </w:pPr>
            <w:r>
              <w:t>004.</w:t>
            </w:r>
          </w:p>
        </w:tc>
        <w:tc>
          <w:tcPr>
            <w:tcW w:w="3543" w:type="dxa"/>
          </w:tcPr>
          <w:p w14:paraId="030C55D9" w14:textId="77777777" w:rsidR="00DB4039" w:rsidRDefault="00AE769E" w:rsidP="00AE769E">
            <w:pPr>
              <w:pStyle w:val="czesc"/>
            </w:pPr>
            <w:r>
              <w:t>Czujnik PTC</w:t>
            </w:r>
            <w:r w:rsidR="00DB4039">
              <w:t xml:space="preserve"> 22,00 kW</w:t>
            </w:r>
          </w:p>
          <w:p w14:paraId="0B461EB5" w14:textId="77777777" w:rsidR="00DB4039" w:rsidRDefault="00DB4039" w:rsidP="00AE769E">
            <w:pPr>
              <w:pStyle w:val="czesc"/>
            </w:pPr>
            <w:r>
              <w:t>(art.513348)</w:t>
            </w:r>
          </w:p>
        </w:tc>
        <w:tc>
          <w:tcPr>
            <w:tcW w:w="851" w:type="dxa"/>
          </w:tcPr>
          <w:p w14:paraId="1C14B411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14C9E0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3571D10" w14:textId="6C6EAD0C" w:rsidR="00DB4039" w:rsidRDefault="003B6135" w:rsidP="00AE769E">
            <w:pPr>
              <w:pStyle w:val="czesc"/>
              <w:jc w:val="right"/>
            </w:pPr>
            <w:r>
              <w:t>68,20</w:t>
            </w:r>
          </w:p>
        </w:tc>
        <w:tc>
          <w:tcPr>
            <w:tcW w:w="708" w:type="dxa"/>
          </w:tcPr>
          <w:p w14:paraId="5002DEE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92E39EF" w14:textId="0D71F6C0" w:rsidR="00DB4039" w:rsidRDefault="003B6135" w:rsidP="00AE769E">
            <w:pPr>
              <w:pStyle w:val="czesc"/>
              <w:jc w:val="right"/>
            </w:pPr>
            <w:r>
              <w:t>68,20</w:t>
            </w:r>
          </w:p>
        </w:tc>
      </w:tr>
    </w:tbl>
    <w:p w14:paraId="1C2BAB16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FCFD5B0" w14:textId="77777777" w:rsidTr="00AE769E">
        <w:trPr>
          <w:cantSplit/>
        </w:trPr>
        <w:tc>
          <w:tcPr>
            <w:tcW w:w="496" w:type="dxa"/>
          </w:tcPr>
          <w:p w14:paraId="524F2CA1" w14:textId="77777777" w:rsidR="00DB4039" w:rsidRDefault="00DB4039" w:rsidP="00AE769E">
            <w:pPr>
              <w:pStyle w:val="czesc"/>
              <w:jc w:val="right"/>
            </w:pPr>
            <w:r>
              <w:t>006.</w:t>
            </w:r>
          </w:p>
        </w:tc>
        <w:tc>
          <w:tcPr>
            <w:tcW w:w="3543" w:type="dxa"/>
          </w:tcPr>
          <w:p w14:paraId="426FFAD3" w14:textId="77777777" w:rsidR="00DB4039" w:rsidRDefault="00AE769E" w:rsidP="00AE769E">
            <w:pPr>
              <w:pStyle w:val="czesc"/>
            </w:pPr>
            <w:r>
              <w:t>Szafka sterownicza</w:t>
            </w:r>
            <w:r w:rsidR="00DB4039">
              <w:t xml:space="preserve"> SD 22,0</w:t>
            </w:r>
            <w:r>
              <w:t xml:space="preserve"> </w:t>
            </w:r>
            <w:r w:rsidR="00DB4039">
              <w:t>kW H-O-A</w:t>
            </w:r>
          </w:p>
          <w:p w14:paraId="5CF63E6D" w14:textId="77777777" w:rsidR="00DB4039" w:rsidRDefault="00DB4039" w:rsidP="00AE769E">
            <w:pPr>
              <w:pStyle w:val="czesc"/>
            </w:pPr>
            <w:r>
              <w:t>(art.541048)</w:t>
            </w:r>
          </w:p>
        </w:tc>
        <w:tc>
          <w:tcPr>
            <w:tcW w:w="851" w:type="dxa"/>
          </w:tcPr>
          <w:p w14:paraId="6DC5CA44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7ED776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C0AAF6A" w14:textId="77777777" w:rsidR="00DB4039" w:rsidRDefault="00DB4039" w:rsidP="00AE769E">
            <w:pPr>
              <w:pStyle w:val="czesc"/>
              <w:jc w:val="right"/>
            </w:pPr>
            <w:r>
              <w:t>2 321,00</w:t>
            </w:r>
          </w:p>
        </w:tc>
        <w:tc>
          <w:tcPr>
            <w:tcW w:w="708" w:type="dxa"/>
          </w:tcPr>
          <w:p w14:paraId="50F85F2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3675FB7" w14:textId="77777777" w:rsidR="00DB4039" w:rsidRDefault="00DB4039" w:rsidP="00AE769E">
            <w:pPr>
              <w:pStyle w:val="czesc"/>
              <w:jc w:val="right"/>
            </w:pPr>
            <w:r>
              <w:t>2 321,00</w:t>
            </w:r>
          </w:p>
        </w:tc>
      </w:tr>
    </w:tbl>
    <w:p w14:paraId="33456B20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661C8BA" w14:textId="77777777" w:rsidTr="00AE769E">
        <w:trPr>
          <w:cantSplit/>
        </w:trPr>
        <w:tc>
          <w:tcPr>
            <w:tcW w:w="496" w:type="dxa"/>
          </w:tcPr>
          <w:p w14:paraId="092B6838" w14:textId="77777777" w:rsidR="00DB4039" w:rsidRDefault="00DB4039" w:rsidP="00AE769E">
            <w:pPr>
              <w:pStyle w:val="czesc"/>
              <w:jc w:val="right"/>
            </w:pPr>
            <w:r>
              <w:t>008.</w:t>
            </w:r>
          </w:p>
        </w:tc>
        <w:tc>
          <w:tcPr>
            <w:tcW w:w="3543" w:type="dxa"/>
          </w:tcPr>
          <w:p w14:paraId="6149EBA8" w14:textId="2C51418E" w:rsidR="00DB4039" w:rsidRPr="00DA780C" w:rsidRDefault="0052131D" w:rsidP="00AE769E">
            <w:pPr>
              <w:pStyle w:val="czesc"/>
            </w:pPr>
            <w:r>
              <w:t>Sterowanie czujnikiem PTC</w:t>
            </w:r>
          </w:p>
          <w:p w14:paraId="6BE27886" w14:textId="77777777" w:rsidR="00DB4039" w:rsidRDefault="00DB4039" w:rsidP="00AE769E">
            <w:pPr>
              <w:pStyle w:val="czesc"/>
            </w:pPr>
            <w:r>
              <w:t>(art.530493)</w:t>
            </w:r>
          </w:p>
        </w:tc>
        <w:tc>
          <w:tcPr>
            <w:tcW w:w="851" w:type="dxa"/>
          </w:tcPr>
          <w:p w14:paraId="6A36AD7B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4EAA2AD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1395350" w14:textId="2F102F88" w:rsidR="00DB4039" w:rsidRDefault="003B6135" w:rsidP="00AE769E">
            <w:pPr>
              <w:pStyle w:val="czesc"/>
              <w:jc w:val="right"/>
            </w:pPr>
            <w:r>
              <w:t>221,10</w:t>
            </w:r>
          </w:p>
        </w:tc>
        <w:tc>
          <w:tcPr>
            <w:tcW w:w="708" w:type="dxa"/>
          </w:tcPr>
          <w:p w14:paraId="3F3E178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C196C6F" w14:textId="5BA34072" w:rsidR="00DB4039" w:rsidRDefault="003B6135" w:rsidP="00AE769E">
            <w:pPr>
              <w:pStyle w:val="czesc"/>
              <w:jc w:val="right"/>
            </w:pPr>
            <w:r>
              <w:t>221,10</w:t>
            </w:r>
          </w:p>
        </w:tc>
      </w:tr>
    </w:tbl>
    <w:p w14:paraId="705E3859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8EAE245" w14:textId="77777777" w:rsidTr="00AE769E">
        <w:trPr>
          <w:cantSplit/>
        </w:trPr>
        <w:tc>
          <w:tcPr>
            <w:tcW w:w="496" w:type="dxa"/>
          </w:tcPr>
          <w:p w14:paraId="69A491AF" w14:textId="77777777" w:rsidR="00DB4039" w:rsidRDefault="00DB4039" w:rsidP="00AE769E">
            <w:pPr>
              <w:pStyle w:val="czesc"/>
              <w:jc w:val="right"/>
            </w:pPr>
            <w:r>
              <w:t>010.</w:t>
            </w:r>
          </w:p>
        </w:tc>
        <w:tc>
          <w:tcPr>
            <w:tcW w:w="3543" w:type="dxa"/>
          </w:tcPr>
          <w:p w14:paraId="6975E161" w14:textId="77777777" w:rsidR="00DB4039" w:rsidRDefault="00DB4039" w:rsidP="00AE769E">
            <w:pPr>
              <w:pStyle w:val="czesc"/>
            </w:pPr>
            <w:r>
              <w:t>Stożek, na 350 mm</w:t>
            </w:r>
          </w:p>
          <w:p w14:paraId="6A543B46" w14:textId="77777777" w:rsidR="00DB4039" w:rsidRDefault="00DB4039" w:rsidP="00AE769E">
            <w:pPr>
              <w:pStyle w:val="czesc"/>
            </w:pPr>
            <w:r>
              <w:t>(art.370335)</w:t>
            </w:r>
          </w:p>
        </w:tc>
        <w:tc>
          <w:tcPr>
            <w:tcW w:w="851" w:type="dxa"/>
          </w:tcPr>
          <w:p w14:paraId="3C72E1FE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1E54A6E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0933599" w14:textId="77777777" w:rsidR="00DB4039" w:rsidRDefault="00DB4039" w:rsidP="00AE769E">
            <w:pPr>
              <w:pStyle w:val="czesc"/>
              <w:jc w:val="right"/>
            </w:pPr>
            <w:r>
              <w:t>58,85</w:t>
            </w:r>
          </w:p>
        </w:tc>
        <w:tc>
          <w:tcPr>
            <w:tcW w:w="708" w:type="dxa"/>
          </w:tcPr>
          <w:p w14:paraId="1A7BEDF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F653690" w14:textId="77777777" w:rsidR="00DB4039" w:rsidRDefault="00DB4039" w:rsidP="00AE769E">
            <w:pPr>
              <w:pStyle w:val="czesc"/>
              <w:jc w:val="right"/>
            </w:pPr>
            <w:r>
              <w:t>58,85</w:t>
            </w:r>
          </w:p>
        </w:tc>
      </w:tr>
    </w:tbl>
    <w:p w14:paraId="35F72E22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09CF167" w14:textId="77777777" w:rsidTr="00AE769E">
        <w:trPr>
          <w:cantSplit/>
        </w:trPr>
        <w:tc>
          <w:tcPr>
            <w:tcW w:w="496" w:type="dxa"/>
          </w:tcPr>
          <w:p w14:paraId="66B1A99D" w14:textId="77777777" w:rsidR="00DB4039" w:rsidRDefault="00DB4039" w:rsidP="00AE769E">
            <w:pPr>
              <w:pStyle w:val="czesc"/>
              <w:jc w:val="right"/>
            </w:pPr>
            <w:r>
              <w:t>012.</w:t>
            </w:r>
          </w:p>
        </w:tc>
        <w:tc>
          <w:tcPr>
            <w:tcW w:w="3543" w:type="dxa"/>
          </w:tcPr>
          <w:p w14:paraId="48C4CF04" w14:textId="77777777" w:rsidR="00DB4039" w:rsidRPr="00AE769E" w:rsidRDefault="00AE769E" w:rsidP="00AE769E">
            <w:pPr>
              <w:pStyle w:val="czesc"/>
            </w:pPr>
            <w:r>
              <w:t xml:space="preserve">Przyłącze elastyczne z wewn. rurą ochronną, </w:t>
            </w:r>
            <w:r w:rsidR="00DB4039" w:rsidRPr="00AE769E">
              <w:t>350</w:t>
            </w:r>
            <w:r w:rsidR="00E124D1">
              <w:t xml:space="preserve"> </w:t>
            </w:r>
            <w:r w:rsidR="00DB4039" w:rsidRPr="00AE769E">
              <w:t>mm</w:t>
            </w:r>
          </w:p>
          <w:p w14:paraId="4146A445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(art.355435)</w:t>
            </w:r>
          </w:p>
        </w:tc>
        <w:tc>
          <w:tcPr>
            <w:tcW w:w="851" w:type="dxa"/>
          </w:tcPr>
          <w:p w14:paraId="4E18C06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269A51B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93D9D98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256,85</w:t>
            </w:r>
          </w:p>
        </w:tc>
        <w:tc>
          <w:tcPr>
            <w:tcW w:w="708" w:type="dxa"/>
          </w:tcPr>
          <w:p w14:paraId="1BD387F8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D13EDF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513,70</w:t>
            </w:r>
          </w:p>
        </w:tc>
      </w:tr>
    </w:tbl>
    <w:p w14:paraId="3FE5B9A2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D4B15A6" w14:textId="77777777" w:rsidTr="00AE769E">
        <w:trPr>
          <w:cantSplit/>
        </w:trPr>
        <w:tc>
          <w:tcPr>
            <w:tcW w:w="496" w:type="dxa"/>
          </w:tcPr>
          <w:p w14:paraId="6B0F650C" w14:textId="77777777" w:rsidR="00DB4039" w:rsidRDefault="00DB4039" w:rsidP="00AE769E">
            <w:pPr>
              <w:pStyle w:val="czesc"/>
              <w:jc w:val="right"/>
            </w:pPr>
            <w:r>
              <w:t>014.</w:t>
            </w:r>
          </w:p>
        </w:tc>
        <w:tc>
          <w:tcPr>
            <w:tcW w:w="3543" w:type="dxa"/>
          </w:tcPr>
          <w:p w14:paraId="48A47E76" w14:textId="77777777" w:rsidR="00DB4039" w:rsidRDefault="00AE769E" w:rsidP="00AE769E">
            <w:pPr>
              <w:pStyle w:val="czesc"/>
            </w:pPr>
            <w:r>
              <w:t xml:space="preserve">Zasuwa elektropneumatyczna </w:t>
            </w:r>
            <w:r w:rsidR="00DB4039">
              <w:t>ECO-P S</w:t>
            </w:r>
            <w:r>
              <w:t>,</w:t>
            </w:r>
            <w:r w:rsidR="00DB4039">
              <w:t xml:space="preserve"> 350</w:t>
            </w:r>
            <w:r>
              <w:t xml:space="preserve"> </w:t>
            </w:r>
            <w:r w:rsidR="00DB4039">
              <w:t>mm</w:t>
            </w:r>
          </w:p>
          <w:p w14:paraId="69944D81" w14:textId="77777777" w:rsidR="00DB4039" w:rsidRDefault="00DB4039" w:rsidP="00AE769E">
            <w:pPr>
              <w:pStyle w:val="czesc"/>
            </w:pPr>
            <w:r>
              <w:t>(art.374735)</w:t>
            </w:r>
          </w:p>
        </w:tc>
        <w:tc>
          <w:tcPr>
            <w:tcW w:w="851" w:type="dxa"/>
          </w:tcPr>
          <w:p w14:paraId="796E497E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17065BB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9FA29F7" w14:textId="77777777" w:rsidR="00DB4039" w:rsidRDefault="00DB4039" w:rsidP="00AE769E">
            <w:pPr>
              <w:pStyle w:val="czesc"/>
              <w:jc w:val="right"/>
            </w:pPr>
            <w:r>
              <w:t>902,00</w:t>
            </w:r>
          </w:p>
        </w:tc>
        <w:tc>
          <w:tcPr>
            <w:tcW w:w="708" w:type="dxa"/>
          </w:tcPr>
          <w:p w14:paraId="3D28CD6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15DF9F5" w14:textId="77777777" w:rsidR="00DB4039" w:rsidRDefault="00DB4039" w:rsidP="00AE769E">
            <w:pPr>
              <w:pStyle w:val="czesc"/>
              <w:jc w:val="right"/>
            </w:pPr>
            <w:r>
              <w:t>902,00</w:t>
            </w:r>
          </w:p>
        </w:tc>
      </w:tr>
    </w:tbl>
    <w:p w14:paraId="748A85DA" w14:textId="77777777" w:rsidR="00DB4039" w:rsidRDefault="00DB4039" w:rsidP="00DB4039">
      <w:pPr>
        <w:pStyle w:val="odstepczesci"/>
        <w:rPr>
          <w:lang w:val="de-DE"/>
        </w:rPr>
      </w:pPr>
    </w:p>
    <w:p w14:paraId="12C6E8CB" w14:textId="77777777" w:rsidR="00AE769E" w:rsidRDefault="00AE769E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CE6BA19" w14:textId="77777777" w:rsidTr="00AE769E">
        <w:trPr>
          <w:cantSplit/>
        </w:trPr>
        <w:tc>
          <w:tcPr>
            <w:tcW w:w="496" w:type="dxa"/>
          </w:tcPr>
          <w:p w14:paraId="73DD6EB6" w14:textId="77777777" w:rsidR="00DB4039" w:rsidRDefault="00DB4039" w:rsidP="00AE769E">
            <w:pPr>
              <w:pStyle w:val="czesc"/>
              <w:jc w:val="right"/>
            </w:pPr>
            <w:r>
              <w:t>016.</w:t>
            </w:r>
          </w:p>
        </w:tc>
        <w:tc>
          <w:tcPr>
            <w:tcW w:w="3543" w:type="dxa"/>
          </w:tcPr>
          <w:p w14:paraId="10ED3A73" w14:textId="77777777" w:rsidR="00DB4039" w:rsidRDefault="00DB4039" w:rsidP="00AE769E">
            <w:pPr>
              <w:pStyle w:val="czesc"/>
            </w:pPr>
            <w:r>
              <w:t>Amortyzator wibracji M 12</w:t>
            </w:r>
            <w:r w:rsidR="00AE769E">
              <w:t xml:space="preserve"> -320</w:t>
            </w:r>
          </w:p>
          <w:p w14:paraId="77E80AD7" w14:textId="77777777" w:rsidR="00DB4039" w:rsidRDefault="00DB4039" w:rsidP="00AE769E">
            <w:pPr>
              <w:pStyle w:val="czesc"/>
            </w:pPr>
            <w:r>
              <w:t>(art.37224)</w:t>
            </w:r>
          </w:p>
        </w:tc>
        <w:tc>
          <w:tcPr>
            <w:tcW w:w="851" w:type="dxa"/>
          </w:tcPr>
          <w:p w14:paraId="1BF4DBBC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1B9E781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970E391" w14:textId="77777777" w:rsidR="00DB4039" w:rsidRDefault="00DB4039" w:rsidP="00AE769E">
            <w:pPr>
              <w:pStyle w:val="czesc"/>
              <w:jc w:val="right"/>
            </w:pPr>
            <w:r>
              <w:t>67,65</w:t>
            </w:r>
          </w:p>
        </w:tc>
        <w:tc>
          <w:tcPr>
            <w:tcW w:w="708" w:type="dxa"/>
          </w:tcPr>
          <w:p w14:paraId="6AD6FEC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4F8EE9C" w14:textId="77777777" w:rsidR="00DB4039" w:rsidRDefault="00DB4039" w:rsidP="00AE769E">
            <w:pPr>
              <w:pStyle w:val="czesc"/>
              <w:jc w:val="right"/>
            </w:pPr>
            <w:r>
              <w:t>405,90</w:t>
            </w:r>
          </w:p>
        </w:tc>
      </w:tr>
    </w:tbl>
    <w:p w14:paraId="6A7E52B5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4A902E5" w14:textId="77777777" w:rsidTr="00AE769E">
        <w:trPr>
          <w:cantSplit/>
        </w:trPr>
        <w:tc>
          <w:tcPr>
            <w:tcW w:w="496" w:type="dxa"/>
          </w:tcPr>
          <w:p w14:paraId="0B37CCE3" w14:textId="77777777" w:rsidR="00DB4039" w:rsidRDefault="00DB4039" w:rsidP="00AE769E">
            <w:pPr>
              <w:pStyle w:val="czesc"/>
              <w:jc w:val="right"/>
            </w:pPr>
            <w:r>
              <w:t>018.</w:t>
            </w:r>
          </w:p>
        </w:tc>
        <w:tc>
          <w:tcPr>
            <w:tcW w:w="3543" w:type="dxa"/>
          </w:tcPr>
          <w:p w14:paraId="76BBDFDA" w14:textId="77777777" w:rsidR="00DB4039" w:rsidRDefault="00DB4039" w:rsidP="00AE769E">
            <w:pPr>
              <w:pStyle w:val="czesc"/>
            </w:pPr>
            <w:r>
              <w:t>Pierścień z kołnierzem 200 mm, ocynk.</w:t>
            </w:r>
          </w:p>
          <w:p w14:paraId="2087A1A9" w14:textId="77777777" w:rsidR="00DB4039" w:rsidRDefault="00DB4039" w:rsidP="00AE769E">
            <w:pPr>
              <w:pStyle w:val="czesc"/>
            </w:pPr>
            <w:r>
              <w:t>(art.487220)</w:t>
            </w:r>
          </w:p>
        </w:tc>
        <w:tc>
          <w:tcPr>
            <w:tcW w:w="851" w:type="dxa"/>
          </w:tcPr>
          <w:p w14:paraId="0E51A6CA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6D78576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CBE7B03" w14:textId="408BD544" w:rsidR="00DB4039" w:rsidRDefault="003B6135" w:rsidP="00AE769E">
            <w:pPr>
              <w:pStyle w:val="czesc"/>
              <w:jc w:val="right"/>
            </w:pPr>
            <w:r>
              <w:t>14,47</w:t>
            </w:r>
          </w:p>
        </w:tc>
        <w:tc>
          <w:tcPr>
            <w:tcW w:w="708" w:type="dxa"/>
          </w:tcPr>
          <w:p w14:paraId="7282058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11A9A95" w14:textId="315B3870" w:rsidR="00DB4039" w:rsidRDefault="003B6135" w:rsidP="00AE769E">
            <w:pPr>
              <w:pStyle w:val="czesc"/>
              <w:jc w:val="right"/>
            </w:pPr>
            <w:r>
              <w:t>57,88</w:t>
            </w:r>
          </w:p>
        </w:tc>
      </w:tr>
    </w:tbl>
    <w:p w14:paraId="12E0F0F3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4251C62" w14:textId="77777777" w:rsidTr="00AE769E">
        <w:trPr>
          <w:cantSplit/>
        </w:trPr>
        <w:tc>
          <w:tcPr>
            <w:tcW w:w="496" w:type="dxa"/>
          </w:tcPr>
          <w:p w14:paraId="5A884C8E" w14:textId="77777777" w:rsidR="00DB4039" w:rsidRDefault="00DB4039" w:rsidP="00AE769E">
            <w:pPr>
              <w:pStyle w:val="czesc"/>
              <w:jc w:val="right"/>
            </w:pPr>
            <w:r>
              <w:t>020.</w:t>
            </w:r>
          </w:p>
        </w:tc>
        <w:tc>
          <w:tcPr>
            <w:tcW w:w="3543" w:type="dxa"/>
          </w:tcPr>
          <w:p w14:paraId="39EDB8DB" w14:textId="77777777" w:rsidR="00DB4039" w:rsidRDefault="00DB4039" w:rsidP="00AE769E">
            <w:pPr>
              <w:pStyle w:val="czesc"/>
            </w:pPr>
            <w:r>
              <w:t xml:space="preserve">Wąż elastyczny metalowy niepalny, </w:t>
            </w:r>
          </w:p>
          <w:p w14:paraId="6FD97828" w14:textId="77777777" w:rsidR="00DB4039" w:rsidRDefault="00DB4039" w:rsidP="00AE769E">
            <w:pPr>
              <w:pStyle w:val="czesc"/>
            </w:pPr>
            <w:r>
              <w:t>200 mm</w:t>
            </w:r>
          </w:p>
          <w:p w14:paraId="04E38521" w14:textId="77777777" w:rsidR="00DB4039" w:rsidRDefault="00DB4039" w:rsidP="00AE769E">
            <w:pPr>
              <w:pStyle w:val="czesc"/>
            </w:pPr>
            <w:r>
              <w:t>(art.364820)</w:t>
            </w:r>
          </w:p>
        </w:tc>
        <w:tc>
          <w:tcPr>
            <w:tcW w:w="851" w:type="dxa"/>
          </w:tcPr>
          <w:p w14:paraId="2776FA5D" w14:textId="77777777" w:rsidR="00DB4039" w:rsidRDefault="00DB4039" w:rsidP="00AE769E"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2" w:type="dxa"/>
          </w:tcPr>
          <w:p w14:paraId="1A6F7E2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2486D9F" w14:textId="77777777" w:rsidR="00DB4039" w:rsidRDefault="00DB4039" w:rsidP="00AE769E">
            <w:pPr>
              <w:pStyle w:val="czesc"/>
              <w:jc w:val="right"/>
            </w:pPr>
            <w:r>
              <w:t>106,70</w:t>
            </w:r>
          </w:p>
        </w:tc>
        <w:tc>
          <w:tcPr>
            <w:tcW w:w="708" w:type="dxa"/>
          </w:tcPr>
          <w:p w14:paraId="6FA24E7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0A9260A" w14:textId="77777777" w:rsidR="00DB4039" w:rsidRDefault="00DB4039" w:rsidP="00AE769E">
            <w:pPr>
              <w:pStyle w:val="czesc"/>
              <w:jc w:val="right"/>
            </w:pPr>
            <w:r>
              <w:t>533,50</w:t>
            </w:r>
          </w:p>
        </w:tc>
      </w:tr>
    </w:tbl>
    <w:p w14:paraId="0EBEB1C6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980E18E" w14:textId="77777777" w:rsidTr="00AE769E">
        <w:trPr>
          <w:cantSplit/>
        </w:trPr>
        <w:tc>
          <w:tcPr>
            <w:tcW w:w="496" w:type="dxa"/>
          </w:tcPr>
          <w:p w14:paraId="44B6A80F" w14:textId="77777777" w:rsidR="00DB4039" w:rsidRDefault="00DB4039" w:rsidP="00AE769E">
            <w:pPr>
              <w:pStyle w:val="czesc"/>
              <w:jc w:val="right"/>
            </w:pPr>
            <w:r>
              <w:t>022.</w:t>
            </w:r>
          </w:p>
        </w:tc>
        <w:tc>
          <w:tcPr>
            <w:tcW w:w="3543" w:type="dxa"/>
          </w:tcPr>
          <w:p w14:paraId="2E5A2AF5" w14:textId="77777777" w:rsidR="00DB4039" w:rsidRDefault="00DB4039" w:rsidP="00AE769E">
            <w:pPr>
              <w:pStyle w:val="czesc"/>
            </w:pPr>
            <w:r>
              <w:t>Łącznik 200 mm</w:t>
            </w:r>
          </w:p>
          <w:p w14:paraId="542EB4DF" w14:textId="77777777" w:rsidR="00DB4039" w:rsidRDefault="00DB4039" w:rsidP="00AE769E">
            <w:pPr>
              <w:pStyle w:val="czesc"/>
            </w:pPr>
            <w:r>
              <w:t>(art.365720)</w:t>
            </w:r>
          </w:p>
        </w:tc>
        <w:tc>
          <w:tcPr>
            <w:tcW w:w="851" w:type="dxa"/>
          </w:tcPr>
          <w:p w14:paraId="1EDDADE0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39641C3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09AC8B6" w14:textId="77777777" w:rsidR="00DB4039" w:rsidRDefault="00DB4039" w:rsidP="00AE769E">
            <w:pPr>
              <w:pStyle w:val="czesc"/>
              <w:jc w:val="right"/>
            </w:pPr>
            <w:r>
              <w:t>22,06</w:t>
            </w:r>
          </w:p>
        </w:tc>
        <w:tc>
          <w:tcPr>
            <w:tcW w:w="708" w:type="dxa"/>
          </w:tcPr>
          <w:p w14:paraId="5D12D57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6933C66" w14:textId="77777777" w:rsidR="00DB4039" w:rsidRDefault="00DB4039" w:rsidP="00AE769E">
            <w:pPr>
              <w:pStyle w:val="czesc"/>
              <w:jc w:val="right"/>
            </w:pPr>
            <w:r>
              <w:t>88,24</w:t>
            </w:r>
          </w:p>
        </w:tc>
      </w:tr>
    </w:tbl>
    <w:p w14:paraId="7059EFE1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99C6F97" w14:textId="77777777" w:rsidTr="00AE769E">
        <w:trPr>
          <w:cantSplit/>
        </w:trPr>
        <w:tc>
          <w:tcPr>
            <w:tcW w:w="496" w:type="dxa"/>
          </w:tcPr>
          <w:p w14:paraId="45548F23" w14:textId="77777777" w:rsidR="00DB4039" w:rsidRDefault="00DB4039" w:rsidP="00AE769E">
            <w:pPr>
              <w:pStyle w:val="czesc"/>
              <w:jc w:val="right"/>
            </w:pPr>
            <w:r>
              <w:t>024.</w:t>
            </w:r>
          </w:p>
        </w:tc>
        <w:tc>
          <w:tcPr>
            <w:tcW w:w="3543" w:type="dxa"/>
          </w:tcPr>
          <w:p w14:paraId="58040A0E" w14:textId="77777777" w:rsidR="00DB4039" w:rsidRDefault="00DB4039" w:rsidP="00AE769E">
            <w:pPr>
              <w:pStyle w:val="czesc"/>
            </w:pPr>
            <w:r>
              <w:t>Rura 200 mm,</w:t>
            </w:r>
            <w:r w:rsidR="00AE769E">
              <w:t xml:space="preserve"> NV/NV,</w:t>
            </w:r>
            <w:r>
              <w:t xml:space="preserve"> dł. 1.000 mm</w:t>
            </w:r>
          </w:p>
          <w:p w14:paraId="2E029AD9" w14:textId="77777777" w:rsidR="00DB4039" w:rsidRDefault="00DB4039" w:rsidP="00AE769E">
            <w:pPr>
              <w:pStyle w:val="czesc"/>
            </w:pPr>
            <w:r>
              <w:t>(art.360320)</w:t>
            </w:r>
          </w:p>
        </w:tc>
        <w:tc>
          <w:tcPr>
            <w:tcW w:w="851" w:type="dxa"/>
          </w:tcPr>
          <w:p w14:paraId="34FB2F8E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235C2152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0770C40" w14:textId="77777777" w:rsidR="00DB4039" w:rsidRDefault="00DB4039" w:rsidP="00AE769E">
            <w:pPr>
              <w:pStyle w:val="czesc"/>
              <w:jc w:val="right"/>
            </w:pPr>
            <w:r>
              <w:t>29,92</w:t>
            </w:r>
          </w:p>
        </w:tc>
        <w:tc>
          <w:tcPr>
            <w:tcW w:w="708" w:type="dxa"/>
          </w:tcPr>
          <w:p w14:paraId="121DB55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8C28607" w14:textId="77777777" w:rsidR="00DB4039" w:rsidRDefault="00DB4039" w:rsidP="00AE769E">
            <w:pPr>
              <w:pStyle w:val="czesc"/>
              <w:jc w:val="right"/>
            </w:pPr>
            <w:r>
              <w:t>89,76</w:t>
            </w:r>
          </w:p>
        </w:tc>
      </w:tr>
    </w:tbl>
    <w:p w14:paraId="0171E4C7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E5DBC9F" w14:textId="77777777" w:rsidTr="00AE769E">
        <w:trPr>
          <w:cantSplit/>
        </w:trPr>
        <w:tc>
          <w:tcPr>
            <w:tcW w:w="496" w:type="dxa"/>
          </w:tcPr>
          <w:p w14:paraId="09624F95" w14:textId="77777777" w:rsidR="00DB4039" w:rsidRDefault="00DB4039" w:rsidP="00AE769E">
            <w:pPr>
              <w:pStyle w:val="czesc"/>
              <w:jc w:val="right"/>
            </w:pPr>
            <w:r>
              <w:t>026.</w:t>
            </w:r>
          </w:p>
        </w:tc>
        <w:tc>
          <w:tcPr>
            <w:tcW w:w="3543" w:type="dxa"/>
          </w:tcPr>
          <w:p w14:paraId="1B93BDD5" w14:textId="77777777" w:rsidR="00DB4039" w:rsidRDefault="00DB4039" w:rsidP="00AE769E">
            <w:pPr>
              <w:pStyle w:val="czesc"/>
            </w:pPr>
            <w:r>
              <w:t>Kolano 45°</w:t>
            </w:r>
            <w:r w:rsidR="00AE769E">
              <w:t>, NV/NV,</w:t>
            </w:r>
            <w:r>
              <w:t xml:space="preserve"> 3D, 200mm</w:t>
            </w:r>
          </w:p>
          <w:p w14:paraId="0DE643ED" w14:textId="77777777" w:rsidR="00DB4039" w:rsidRDefault="00DB4039" w:rsidP="00AE769E">
            <w:pPr>
              <w:pStyle w:val="czesc"/>
            </w:pPr>
            <w:r>
              <w:t>(art.362720)</w:t>
            </w:r>
          </w:p>
        </w:tc>
        <w:tc>
          <w:tcPr>
            <w:tcW w:w="851" w:type="dxa"/>
          </w:tcPr>
          <w:p w14:paraId="55C88505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8A3EF9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42A4846" w14:textId="77777777" w:rsidR="00DB4039" w:rsidRDefault="00DB4039" w:rsidP="00AE769E">
            <w:pPr>
              <w:pStyle w:val="czesc"/>
              <w:jc w:val="right"/>
            </w:pPr>
            <w:r>
              <w:t>92,95</w:t>
            </w:r>
          </w:p>
        </w:tc>
        <w:tc>
          <w:tcPr>
            <w:tcW w:w="708" w:type="dxa"/>
          </w:tcPr>
          <w:p w14:paraId="35235A8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855CB1C" w14:textId="77777777" w:rsidR="00DB4039" w:rsidRDefault="00DB4039" w:rsidP="00AE769E">
            <w:pPr>
              <w:pStyle w:val="czesc"/>
              <w:jc w:val="right"/>
            </w:pPr>
            <w:r>
              <w:t>185,90</w:t>
            </w:r>
          </w:p>
        </w:tc>
      </w:tr>
    </w:tbl>
    <w:p w14:paraId="6D1A1C97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CE3DF38" w14:textId="77777777" w:rsidTr="00AE769E">
        <w:trPr>
          <w:cantSplit/>
        </w:trPr>
        <w:tc>
          <w:tcPr>
            <w:tcW w:w="496" w:type="dxa"/>
          </w:tcPr>
          <w:p w14:paraId="1DC7BE60" w14:textId="77777777" w:rsidR="00DB4039" w:rsidRDefault="00DB4039" w:rsidP="00AE769E">
            <w:pPr>
              <w:pStyle w:val="czesc"/>
              <w:jc w:val="right"/>
            </w:pPr>
            <w:r>
              <w:t>028.</w:t>
            </w:r>
          </w:p>
        </w:tc>
        <w:tc>
          <w:tcPr>
            <w:tcW w:w="3543" w:type="dxa"/>
          </w:tcPr>
          <w:p w14:paraId="12DF238C" w14:textId="77777777" w:rsidR="00DB4039" w:rsidRDefault="00DB4039" w:rsidP="00AE769E">
            <w:pPr>
              <w:pStyle w:val="czesc"/>
            </w:pPr>
            <w:r>
              <w:t>Obejma karbowana 200 mm, ocynk.</w:t>
            </w:r>
          </w:p>
          <w:p w14:paraId="15636DF4" w14:textId="77777777" w:rsidR="00DB4039" w:rsidRDefault="00DB4039" w:rsidP="00AE769E">
            <w:pPr>
              <w:pStyle w:val="czesc"/>
            </w:pPr>
            <w:r>
              <w:t>(art.364520)</w:t>
            </w:r>
          </w:p>
        </w:tc>
        <w:tc>
          <w:tcPr>
            <w:tcW w:w="851" w:type="dxa"/>
          </w:tcPr>
          <w:p w14:paraId="227DF70B" w14:textId="77777777" w:rsidR="00DB4039" w:rsidRDefault="00DB4039" w:rsidP="00AE769E"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2" w:type="dxa"/>
          </w:tcPr>
          <w:p w14:paraId="557B2CD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1736D98" w14:textId="16FAA1E2" w:rsidR="00DB4039" w:rsidRDefault="003B6135" w:rsidP="00AE769E">
            <w:pPr>
              <w:pStyle w:val="czesc"/>
              <w:jc w:val="right"/>
            </w:pPr>
            <w:r>
              <w:t>8,28</w:t>
            </w:r>
          </w:p>
        </w:tc>
        <w:tc>
          <w:tcPr>
            <w:tcW w:w="708" w:type="dxa"/>
          </w:tcPr>
          <w:p w14:paraId="7440635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52FFC03" w14:textId="19B458DC" w:rsidR="00DB4039" w:rsidRDefault="003B6135" w:rsidP="00AE769E">
            <w:pPr>
              <w:pStyle w:val="czesc"/>
              <w:jc w:val="right"/>
            </w:pPr>
            <w:r>
              <w:t>115,92</w:t>
            </w:r>
          </w:p>
        </w:tc>
      </w:tr>
    </w:tbl>
    <w:p w14:paraId="4CF76945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5D307EC4" w14:textId="77777777" w:rsidTr="00AE769E">
        <w:trPr>
          <w:cantSplit/>
        </w:trPr>
        <w:tc>
          <w:tcPr>
            <w:tcW w:w="496" w:type="dxa"/>
          </w:tcPr>
          <w:p w14:paraId="4A8E54B5" w14:textId="77777777" w:rsidR="00DB4039" w:rsidRDefault="00DB4039" w:rsidP="00AE769E">
            <w:pPr>
              <w:pStyle w:val="czesc"/>
              <w:jc w:val="right"/>
            </w:pPr>
            <w:r>
              <w:t>030.</w:t>
            </w:r>
          </w:p>
        </w:tc>
        <w:tc>
          <w:tcPr>
            <w:tcW w:w="3543" w:type="dxa"/>
          </w:tcPr>
          <w:p w14:paraId="51547906" w14:textId="77777777" w:rsidR="00DB4039" w:rsidRPr="00DA780C" w:rsidRDefault="00AE769E" w:rsidP="00AE769E">
            <w:pPr>
              <w:pStyle w:val="czesc"/>
            </w:pPr>
            <w:r w:rsidRPr="00DA780C">
              <w:t>Mocowanie Multi</w:t>
            </w:r>
            <w:r w:rsidR="00DB4039" w:rsidRPr="00DA780C">
              <w:t xml:space="preserve"> /D 200</w:t>
            </w:r>
            <w:r w:rsidRPr="00DA780C">
              <w:t xml:space="preserve"> </w:t>
            </w:r>
            <w:r w:rsidR="00DB4039" w:rsidRPr="00DA780C">
              <w:t>mm</w:t>
            </w:r>
          </w:p>
          <w:p w14:paraId="30B3A9C8" w14:textId="77777777" w:rsidR="00DB4039" w:rsidRPr="00DA780C" w:rsidRDefault="00DB4039" w:rsidP="00AE769E">
            <w:pPr>
              <w:pStyle w:val="czesc"/>
            </w:pPr>
            <w:r w:rsidRPr="00DA780C">
              <w:t>(art.373220)</w:t>
            </w:r>
          </w:p>
        </w:tc>
        <w:tc>
          <w:tcPr>
            <w:tcW w:w="851" w:type="dxa"/>
          </w:tcPr>
          <w:p w14:paraId="778525E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4A0B533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2F83AE5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35,15</w:t>
            </w:r>
          </w:p>
        </w:tc>
        <w:tc>
          <w:tcPr>
            <w:tcW w:w="708" w:type="dxa"/>
          </w:tcPr>
          <w:p w14:paraId="69C4C94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D6B6C8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70,30</w:t>
            </w:r>
          </w:p>
        </w:tc>
      </w:tr>
    </w:tbl>
    <w:p w14:paraId="287C16B9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621CB48" w14:textId="77777777" w:rsidTr="00AE769E">
        <w:trPr>
          <w:cantSplit/>
        </w:trPr>
        <w:tc>
          <w:tcPr>
            <w:tcW w:w="496" w:type="dxa"/>
          </w:tcPr>
          <w:p w14:paraId="3B8071CD" w14:textId="77777777" w:rsidR="00DB4039" w:rsidRDefault="00DB4039" w:rsidP="00AE769E">
            <w:pPr>
              <w:pStyle w:val="czesc"/>
              <w:jc w:val="right"/>
            </w:pPr>
            <w:r>
              <w:t>032.</w:t>
            </w:r>
          </w:p>
        </w:tc>
        <w:tc>
          <w:tcPr>
            <w:tcW w:w="3543" w:type="dxa"/>
          </w:tcPr>
          <w:p w14:paraId="499AA0F6" w14:textId="77777777" w:rsidR="00DB4039" w:rsidRDefault="00DB4039" w:rsidP="00AE769E">
            <w:pPr>
              <w:pStyle w:val="czesc"/>
            </w:pPr>
            <w:r>
              <w:t>Rozgałęzienie "Y" 300</w:t>
            </w:r>
            <w:r w:rsidR="00A2106D">
              <w:t xml:space="preserve"> </w:t>
            </w:r>
            <w:r>
              <w:t xml:space="preserve">NV </w:t>
            </w:r>
            <w:r w:rsidR="00A2106D">
              <w:t>–</w:t>
            </w:r>
            <w:r>
              <w:t xml:space="preserve"> 200</w:t>
            </w:r>
            <w:r w:rsidR="00A2106D">
              <w:t xml:space="preserve"> </w:t>
            </w:r>
            <w:r>
              <w:t>NV / 200</w:t>
            </w:r>
            <w:r w:rsidR="00A2106D">
              <w:t xml:space="preserve"> </w:t>
            </w:r>
            <w:r>
              <w:t>NV</w:t>
            </w:r>
          </w:p>
          <w:p w14:paraId="4C1DCEE4" w14:textId="77777777" w:rsidR="00DB4039" w:rsidRDefault="00DB4039" w:rsidP="00AE769E">
            <w:pPr>
              <w:pStyle w:val="czesc"/>
            </w:pPr>
            <w:r>
              <w:t>(art.4302020)</w:t>
            </w:r>
          </w:p>
        </w:tc>
        <w:tc>
          <w:tcPr>
            <w:tcW w:w="851" w:type="dxa"/>
          </w:tcPr>
          <w:p w14:paraId="2E96CC48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A27BC9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17C1122" w14:textId="77777777" w:rsidR="00DB4039" w:rsidRDefault="00DB4039" w:rsidP="00AE769E">
            <w:pPr>
              <w:pStyle w:val="czesc"/>
              <w:jc w:val="right"/>
            </w:pPr>
            <w:r>
              <w:t>169,40</w:t>
            </w:r>
          </w:p>
        </w:tc>
        <w:tc>
          <w:tcPr>
            <w:tcW w:w="708" w:type="dxa"/>
          </w:tcPr>
          <w:p w14:paraId="5FA9F202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5B61A76" w14:textId="77777777" w:rsidR="00DB4039" w:rsidRDefault="00DB4039" w:rsidP="00AE769E">
            <w:pPr>
              <w:pStyle w:val="czesc"/>
              <w:jc w:val="right"/>
            </w:pPr>
            <w:r>
              <w:t>169,40</w:t>
            </w:r>
          </w:p>
        </w:tc>
      </w:tr>
    </w:tbl>
    <w:p w14:paraId="5980354A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2DA5F01" w14:textId="77777777" w:rsidTr="00AE769E">
        <w:trPr>
          <w:cantSplit/>
        </w:trPr>
        <w:tc>
          <w:tcPr>
            <w:tcW w:w="496" w:type="dxa"/>
          </w:tcPr>
          <w:p w14:paraId="26893133" w14:textId="77777777" w:rsidR="00DB4039" w:rsidRDefault="00DB4039" w:rsidP="00AE769E">
            <w:pPr>
              <w:pStyle w:val="czesc"/>
              <w:jc w:val="right"/>
            </w:pPr>
            <w:r>
              <w:t>034.</w:t>
            </w:r>
          </w:p>
        </w:tc>
        <w:tc>
          <w:tcPr>
            <w:tcW w:w="3543" w:type="dxa"/>
          </w:tcPr>
          <w:p w14:paraId="783138C8" w14:textId="77777777" w:rsidR="00DB4039" w:rsidRDefault="00DB4039" w:rsidP="00AE769E">
            <w:pPr>
              <w:pStyle w:val="czesc"/>
            </w:pPr>
            <w:r>
              <w:t>Rura 300 mm,</w:t>
            </w:r>
            <w:r w:rsidR="00A2106D">
              <w:t xml:space="preserve"> NV/NV,</w:t>
            </w:r>
            <w:r>
              <w:t xml:space="preserve"> dł. 1.000 mm</w:t>
            </w:r>
          </w:p>
          <w:p w14:paraId="135C46E5" w14:textId="77777777" w:rsidR="00DB4039" w:rsidRDefault="00DB4039" w:rsidP="00AE769E">
            <w:pPr>
              <w:pStyle w:val="czesc"/>
            </w:pPr>
            <w:r>
              <w:t>(art.360330)</w:t>
            </w:r>
          </w:p>
        </w:tc>
        <w:tc>
          <w:tcPr>
            <w:tcW w:w="851" w:type="dxa"/>
          </w:tcPr>
          <w:p w14:paraId="56188AF1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069731E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161D8B5" w14:textId="77777777" w:rsidR="00DB4039" w:rsidRDefault="00DB4039" w:rsidP="00AE769E">
            <w:pPr>
              <w:pStyle w:val="czesc"/>
              <w:jc w:val="right"/>
            </w:pPr>
            <w:r>
              <w:t>45,87</w:t>
            </w:r>
          </w:p>
        </w:tc>
        <w:tc>
          <w:tcPr>
            <w:tcW w:w="708" w:type="dxa"/>
          </w:tcPr>
          <w:p w14:paraId="51C392A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6DD4CDB" w14:textId="77777777" w:rsidR="00DB4039" w:rsidRDefault="00DB4039" w:rsidP="00AE769E">
            <w:pPr>
              <w:pStyle w:val="czesc"/>
              <w:jc w:val="right"/>
            </w:pPr>
            <w:r>
              <w:t>137,61</w:t>
            </w:r>
          </w:p>
        </w:tc>
      </w:tr>
    </w:tbl>
    <w:p w14:paraId="0E7B5CFE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87B4A00" w14:textId="77777777" w:rsidTr="00AE769E">
        <w:trPr>
          <w:cantSplit/>
        </w:trPr>
        <w:tc>
          <w:tcPr>
            <w:tcW w:w="496" w:type="dxa"/>
          </w:tcPr>
          <w:p w14:paraId="2DAB3586" w14:textId="77777777" w:rsidR="00DB4039" w:rsidRDefault="00DB4039" w:rsidP="00AE769E">
            <w:pPr>
              <w:pStyle w:val="czesc"/>
              <w:jc w:val="right"/>
            </w:pPr>
            <w:r>
              <w:t>036.</w:t>
            </w:r>
          </w:p>
        </w:tc>
        <w:tc>
          <w:tcPr>
            <w:tcW w:w="3543" w:type="dxa"/>
          </w:tcPr>
          <w:p w14:paraId="1C311778" w14:textId="77777777" w:rsidR="00DB4039" w:rsidRDefault="00DB4039" w:rsidP="00AE769E">
            <w:pPr>
              <w:pStyle w:val="czesc"/>
            </w:pPr>
            <w:r>
              <w:t>Kolano 45° 3D,</w:t>
            </w:r>
            <w:r w:rsidR="00A2106D">
              <w:t xml:space="preserve"> NV/NV,</w:t>
            </w:r>
            <w:r>
              <w:t xml:space="preserve"> 300 mm</w:t>
            </w:r>
          </w:p>
          <w:p w14:paraId="225E1C81" w14:textId="77777777" w:rsidR="00DB4039" w:rsidRDefault="00DB4039" w:rsidP="00AE769E">
            <w:pPr>
              <w:pStyle w:val="czesc"/>
            </w:pPr>
            <w:r>
              <w:t>(art.362730)</w:t>
            </w:r>
          </w:p>
        </w:tc>
        <w:tc>
          <w:tcPr>
            <w:tcW w:w="851" w:type="dxa"/>
          </w:tcPr>
          <w:p w14:paraId="0F784666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1431801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A0C8FD5" w14:textId="77777777" w:rsidR="00DB4039" w:rsidRDefault="00DB4039" w:rsidP="00AE769E">
            <w:pPr>
              <w:pStyle w:val="czesc"/>
              <w:jc w:val="right"/>
            </w:pPr>
            <w:r>
              <w:t>136,95</w:t>
            </w:r>
          </w:p>
        </w:tc>
        <w:tc>
          <w:tcPr>
            <w:tcW w:w="708" w:type="dxa"/>
          </w:tcPr>
          <w:p w14:paraId="5EF6BA2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A50CAA7" w14:textId="77777777" w:rsidR="00DB4039" w:rsidRDefault="00DB4039" w:rsidP="00AE769E">
            <w:pPr>
              <w:pStyle w:val="czesc"/>
              <w:jc w:val="right"/>
            </w:pPr>
            <w:r>
              <w:t>410,85</w:t>
            </w:r>
          </w:p>
        </w:tc>
      </w:tr>
    </w:tbl>
    <w:p w14:paraId="3CD2B9F7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5DE0CF9" w14:textId="77777777" w:rsidTr="00AE769E">
        <w:trPr>
          <w:cantSplit/>
        </w:trPr>
        <w:tc>
          <w:tcPr>
            <w:tcW w:w="496" w:type="dxa"/>
          </w:tcPr>
          <w:p w14:paraId="7B351C02" w14:textId="77777777" w:rsidR="00DB4039" w:rsidRDefault="00DB4039" w:rsidP="00AE769E">
            <w:pPr>
              <w:pStyle w:val="czesc"/>
              <w:jc w:val="right"/>
            </w:pPr>
            <w:r>
              <w:t>038.</w:t>
            </w:r>
          </w:p>
        </w:tc>
        <w:tc>
          <w:tcPr>
            <w:tcW w:w="3543" w:type="dxa"/>
          </w:tcPr>
          <w:p w14:paraId="3F806C6B" w14:textId="77777777" w:rsidR="00DB4039" w:rsidRDefault="00DB4039" w:rsidP="00AE769E">
            <w:pPr>
              <w:pStyle w:val="czesc"/>
            </w:pPr>
            <w:r>
              <w:t>Kolano 15° 2D,</w:t>
            </w:r>
            <w:r w:rsidR="00A2106D">
              <w:t xml:space="preserve"> NV/NV,</w:t>
            </w:r>
            <w:r>
              <w:t xml:space="preserve"> 300 mm</w:t>
            </w:r>
          </w:p>
          <w:p w14:paraId="3CCC09BB" w14:textId="77777777" w:rsidR="00DB4039" w:rsidRDefault="00DB4039" w:rsidP="00AE769E">
            <w:pPr>
              <w:pStyle w:val="czesc"/>
            </w:pPr>
            <w:r>
              <w:t>(art.361530)</w:t>
            </w:r>
          </w:p>
        </w:tc>
        <w:tc>
          <w:tcPr>
            <w:tcW w:w="851" w:type="dxa"/>
          </w:tcPr>
          <w:p w14:paraId="7A9E21FF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1F8B366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AB24C75" w14:textId="77777777" w:rsidR="00DB4039" w:rsidRDefault="00DB4039" w:rsidP="00AE769E">
            <w:pPr>
              <w:pStyle w:val="czesc"/>
              <w:jc w:val="right"/>
            </w:pPr>
            <w:r>
              <w:t>35,20</w:t>
            </w:r>
          </w:p>
        </w:tc>
        <w:tc>
          <w:tcPr>
            <w:tcW w:w="708" w:type="dxa"/>
          </w:tcPr>
          <w:p w14:paraId="652BEBD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1034795" w14:textId="77777777" w:rsidR="00DB4039" w:rsidRDefault="00DB4039" w:rsidP="00AE769E">
            <w:pPr>
              <w:pStyle w:val="czesc"/>
              <w:jc w:val="right"/>
            </w:pPr>
            <w:r>
              <w:t>140,80</w:t>
            </w:r>
          </w:p>
        </w:tc>
      </w:tr>
    </w:tbl>
    <w:p w14:paraId="42A4913C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5CFA532" w14:textId="77777777" w:rsidTr="00AE769E">
        <w:trPr>
          <w:cantSplit/>
        </w:trPr>
        <w:tc>
          <w:tcPr>
            <w:tcW w:w="496" w:type="dxa"/>
          </w:tcPr>
          <w:p w14:paraId="3E649066" w14:textId="77777777" w:rsidR="00DB4039" w:rsidRDefault="00DB4039" w:rsidP="00AE769E">
            <w:pPr>
              <w:pStyle w:val="czesc"/>
              <w:jc w:val="right"/>
            </w:pPr>
            <w:r>
              <w:t>040.</w:t>
            </w:r>
          </w:p>
        </w:tc>
        <w:tc>
          <w:tcPr>
            <w:tcW w:w="3543" w:type="dxa"/>
          </w:tcPr>
          <w:p w14:paraId="33047E95" w14:textId="77777777" w:rsidR="00DB4039" w:rsidRDefault="00DB4039" w:rsidP="00AE769E">
            <w:pPr>
              <w:pStyle w:val="czesc"/>
            </w:pPr>
            <w:r>
              <w:t>Obejma karbowana 300 mm, ocynk.</w:t>
            </w:r>
          </w:p>
          <w:p w14:paraId="4E78F8B0" w14:textId="77777777" w:rsidR="00DB4039" w:rsidRDefault="00DB4039" w:rsidP="00AE769E">
            <w:pPr>
              <w:pStyle w:val="czesc"/>
            </w:pPr>
            <w:r>
              <w:t>(art.364530)</w:t>
            </w:r>
          </w:p>
        </w:tc>
        <w:tc>
          <w:tcPr>
            <w:tcW w:w="851" w:type="dxa"/>
          </w:tcPr>
          <w:p w14:paraId="11E95A9F" w14:textId="77777777" w:rsidR="00DB4039" w:rsidRDefault="00DB4039" w:rsidP="00AE769E"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2" w:type="dxa"/>
          </w:tcPr>
          <w:p w14:paraId="404641B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2537C37" w14:textId="36B396D6" w:rsidR="00DB4039" w:rsidRDefault="003B6135" w:rsidP="00AE769E">
            <w:pPr>
              <w:pStyle w:val="czesc"/>
              <w:jc w:val="right"/>
            </w:pPr>
            <w:r>
              <w:t>9,68</w:t>
            </w:r>
          </w:p>
        </w:tc>
        <w:tc>
          <w:tcPr>
            <w:tcW w:w="708" w:type="dxa"/>
          </w:tcPr>
          <w:p w14:paraId="37D1446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23A68B4" w14:textId="14C830D3" w:rsidR="00DB4039" w:rsidRDefault="003B6135" w:rsidP="00AE769E">
            <w:pPr>
              <w:pStyle w:val="czesc"/>
              <w:jc w:val="right"/>
            </w:pPr>
            <w:r>
              <w:t>116,16</w:t>
            </w:r>
          </w:p>
        </w:tc>
      </w:tr>
    </w:tbl>
    <w:p w14:paraId="4A0146E8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4D834DA" w14:textId="77777777" w:rsidTr="00AE769E">
        <w:trPr>
          <w:cantSplit/>
        </w:trPr>
        <w:tc>
          <w:tcPr>
            <w:tcW w:w="496" w:type="dxa"/>
          </w:tcPr>
          <w:p w14:paraId="2E0A00A8" w14:textId="77777777" w:rsidR="00DB4039" w:rsidRDefault="00DB4039" w:rsidP="00AE769E">
            <w:pPr>
              <w:pStyle w:val="czesc"/>
              <w:jc w:val="right"/>
            </w:pPr>
            <w:r>
              <w:t>042.</w:t>
            </w:r>
          </w:p>
        </w:tc>
        <w:tc>
          <w:tcPr>
            <w:tcW w:w="3543" w:type="dxa"/>
          </w:tcPr>
          <w:p w14:paraId="50C806B8" w14:textId="77777777" w:rsidR="00DB4039" w:rsidRDefault="00DB4039" w:rsidP="00AE769E">
            <w:pPr>
              <w:pStyle w:val="czesc"/>
            </w:pPr>
            <w:r>
              <w:t>Pierścień z kołnierzem 300 mm, ocynk.</w:t>
            </w:r>
          </w:p>
          <w:p w14:paraId="24B6AAF2" w14:textId="77777777" w:rsidR="00DB4039" w:rsidRDefault="00DB4039" w:rsidP="00AE769E">
            <w:pPr>
              <w:pStyle w:val="czesc"/>
            </w:pPr>
            <w:r>
              <w:t>(art.487230)</w:t>
            </w:r>
          </w:p>
        </w:tc>
        <w:tc>
          <w:tcPr>
            <w:tcW w:w="851" w:type="dxa"/>
          </w:tcPr>
          <w:p w14:paraId="0EC8C130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46A7F58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483F505" w14:textId="669C83FF" w:rsidR="00DB4039" w:rsidRDefault="003B6135" w:rsidP="00AE769E">
            <w:pPr>
              <w:pStyle w:val="czesc"/>
              <w:jc w:val="right"/>
            </w:pPr>
            <w:r>
              <w:t>19,58</w:t>
            </w:r>
          </w:p>
        </w:tc>
        <w:tc>
          <w:tcPr>
            <w:tcW w:w="708" w:type="dxa"/>
          </w:tcPr>
          <w:p w14:paraId="455B8FA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4A263B6" w14:textId="6F58D369" w:rsidR="00DB4039" w:rsidRDefault="003B6135" w:rsidP="00AE769E">
            <w:pPr>
              <w:pStyle w:val="czesc"/>
              <w:jc w:val="right"/>
            </w:pPr>
            <w:r>
              <w:t>117,48</w:t>
            </w:r>
          </w:p>
        </w:tc>
      </w:tr>
    </w:tbl>
    <w:p w14:paraId="35707313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0CC28F3E" w14:textId="77777777" w:rsidTr="00AE769E">
        <w:trPr>
          <w:cantSplit/>
        </w:trPr>
        <w:tc>
          <w:tcPr>
            <w:tcW w:w="496" w:type="dxa"/>
          </w:tcPr>
          <w:p w14:paraId="35FB7E9D" w14:textId="77777777" w:rsidR="00DB4039" w:rsidRDefault="00DB4039" w:rsidP="00AE769E">
            <w:pPr>
              <w:pStyle w:val="czesc"/>
              <w:jc w:val="right"/>
            </w:pPr>
            <w:r>
              <w:t>044.</w:t>
            </w:r>
          </w:p>
        </w:tc>
        <w:tc>
          <w:tcPr>
            <w:tcW w:w="3543" w:type="dxa"/>
          </w:tcPr>
          <w:p w14:paraId="0C35174B" w14:textId="77777777" w:rsidR="00DB4039" w:rsidRPr="00DA780C" w:rsidRDefault="00A2106D" w:rsidP="00AE769E">
            <w:pPr>
              <w:pStyle w:val="czesc"/>
            </w:pPr>
            <w:r w:rsidRPr="00DA780C">
              <w:t>Mocowanie Multi</w:t>
            </w:r>
            <w:r w:rsidR="00DB4039" w:rsidRPr="00DA780C">
              <w:t xml:space="preserve"> /D 300</w:t>
            </w:r>
            <w:r w:rsidRPr="00DA780C">
              <w:t xml:space="preserve"> </w:t>
            </w:r>
            <w:r w:rsidR="00DB4039" w:rsidRPr="00DA780C">
              <w:t>mm</w:t>
            </w:r>
          </w:p>
          <w:p w14:paraId="6BCB4BF2" w14:textId="77777777" w:rsidR="00DB4039" w:rsidRPr="00DA780C" w:rsidRDefault="00DB4039" w:rsidP="00AE769E">
            <w:pPr>
              <w:pStyle w:val="czesc"/>
            </w:pPr>
            <w:r w:rsidRPr="00DA780C">
              <w:t>(art.373230)</w:t>
            </w:r>
          </w:p>
        </w:tc>
        <w:tc>
          <w:tcPr>
            <w:tcW w:w="851" w:type="dxa"/>
          </w:tcPr>
          <w:p w14:paraId="712D697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7634D3D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63B10EC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47,85</w:t>
            </w:r>
          </w:p>
        </w:tc>
        <w:tc>
          <w:tcPr>
            <w:tcW w:w="708" w:type="dxa"/>
          </w:tcPr>
          <w:p w14:paraId="1A905FA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FB34DF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95,70</w:t>
            </w:r>
          </w:p>
        </w:tc>
      </w:tr>
    </w:tbl>
    <w:p w14:paraId="1EFDEBD5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C57FDC9" w14:textId="77777777" w:rsidTr="00AE769E">
        <w:trPr>
          <w:cantSplit/>
        </w:trPr>
        <w:tc>
          <w:tcPr>
            <w:tcW w:w="496" w:type="dxa"/>
          </w:tcPr>
          <w:p w14:paraId="0E4D0799" w14:textId="77777777" w:rsidR="00DB4039" w:rsidRDefault="00DB4039" w:rsidP="00AE769E">
            <w:pPr>
              <w:pStyle w:val="czesc"/>
              <w:jc w:val="right"/>
            </w:pPr>
            <w:r>
              <w:t>046.</w:t>
            </w:r>
          </w:p>
        </w:tc>
        <w:tc>
          <w:tcPr>
            <w:tcW w:w="3543" w:type="dxa"/>
          </w:tcPr>
          <w:p w14:paraId="3C293B6B" w14:textId="77777777" w:rsidR="00A2106D" w:rsidRPr="00A2106D" w:rsidRDefault="00A2106D" w:rsidP="00AE769E">
            <w:pPr>
              <w:pStyle w:val="czesc"/>
            </w:pPr>
            <w:r w:rsidRPr="00A2106D">
              <w:t xml:space="preserve">Zestaw do mocowania, podwójny, </w:t>
            </w:r>
          </w:p>
          <w:p w14:paraId="14D9529D" w14:textId="77777777" w:rsidR="00DB4039" w:rsidRPr="00A2106D" w:rsidRDefault="00DB4039" w:rsidP="00AE769E">
            <w:pPr>
              <w:pStyle w:val="czesc"/>
            </w:pPr>
            <w:r w:rsidRPr="00A2106D">
              <w:t>400</w:t>
            </w:r>
            <w:r w:rsidR="00A2106D" w:rsidRPr="00A2106D">
              <w:t xml:space="preserve"> </w:t>
            </w:r>
            <w:r w:rsidRPr="00A2106D">
              <w:t>mm</w:t>
            </w:r>
          </w:p>
          <w:p w14:paraId="7043033C" w14:textId="77777777" w:rsidR="00DB4039" w:rsidRPr="00DA780C" w:rsidRDefault="00DB4039" w:rsidP="00AE769E">
            <w:pPr>
              <w:pStyle w:val="czesc"/>
            </w:pPr>
            <w:r w:rsidRPr="00DA780C">
              <w:t>(art.397040)</w:t>
            </w:r>
          </w:p>
        </w:tc>
        <w:tc>
          <w:tcPr>
            <w:tcW w:w="851" w:type="dxa"/>
          </w:tcPr>
          <w:p w14:paraId="55E0097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0ED7C6A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6ED369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13,64</w:t>
            </w:r>
          </w:p>
        </w:tc>
        <w:tc>
          <w:tcPr>
            <w:tcW w:w="708" w:type="dxa"/>
          </w:tcPr>
          <w:p w14:paraId="5553CF4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B43351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54,56</w:t>
            </w:r>
          </w:p>
        </w:tc>
      </w:tr>
    </w:tbl>
    <w:p w14:paraId="46AFC05E" w14:textId="77777777" w:rsidR="00DB4039" w:rsidRDefault="00DB4039" w:rsidP="00DB4039">
      <w:pPr>
        <w:pStyle w:val="odstepczesci"/>
        <w:rPr>
          <w:lang w:val="de-DE"/>
        </w:rPr>
      </w:pPr>
    </w:p>
    <w:p w14:paraId="5F73A067" w14:textId="77777777" w:rsidR="00A2106D" w:rsidRDefault="00A2106D" w:rsidP="00DB4039">
      <w:pPr>
        <w:pStyle w:val="odstepczesci"/>
        <w:rPr>
          <w:lang w:val="de-DE"/>
        </w:rPr>
      </w:pPr>
    </w:p>
    <w:p w14:paraId="71DD697B" w14:textId="77777777" w:rsidR="00A2106D" w:rsidRDefault="00A2106D" w:rsidP="00DB4039">
      <w:pPr>
        <w:pStyle w:val="odstepczesci"/>
        <w:rPr>
          <w:lang w:val="de-DE"/>
        </w:rPr>
      </w:pPr>
    </w:p>
    <w:p w14:paraId="56247A42" w14:textId="77777777" w:rsidR="00A2106D" w:rsidRDefault="00A2106D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D30BA86" w14:textId="77777777" w:rsidTr="00AE769E">
        <w:trPr>
          <w:cantSplit/>
        </w:trPr>
        <w:tc>
          <w:tcPr>
            <w:tcW w:w="496" w:type="dxa"/>
          </w:tcPr>
          <w:p w14:paraId="50732971" w14:textId="77777777" w:rsidR="00DB4039" w:rsidRDefault="00DB4039" w:rsidP="00AE769E">
            <w:pPr>
              <w:pStyle w:val="czesc"/>
              <w:jc w:val="right"/>
            </w:pPr>
            <w:r>
              <w:t>048.</w:t>
            </w:r>
          </w:p>
        </w:tc>
        <w:tc>
          <w:tcPr>
            <w:tcW w:w="3543" w:type="dxa"/>
          </w:tcPr>
          <w:p w14:paraId="6D09AA5E" w14:textId="77777777" w:rsidR="00DB4039" w:rsidRPr="00A2106D" w:rsidRDefault="00A2106D" w:rsidP="00AE769E">
            <w:pPr>
              <w:pStyle w:val="czesc"/>
            </w:pPr>
            <w:r w:rsidRPr="00A2106D">
              <w:t xml:space="preserve">Stopa do mocowania Multi/ D </w:t>
            </w:r>
            <w:r w:rsidR="00DB4039" w:rsidRPr="00A2106D">
              <w:t>400</w:t>
            </w:r>
            <w:r w:rsidRPr="00A2106D">
              <w:t xml:space="preserve"> </w:t>
            </w:r>
            <w:r w:rsidR="00DB4039" w:rsidRPr="00A2106D">
              <w:t>mm</w:t>
            </w:r>
          </w:p>
          <w:p w14:paraId="26D9BB95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(art.397240)</w:t>
            </w:r>
          </w:p>
        </w:tc>
        <w:tc>
          <w:tcPr>
            <w:tcW w:w="851" w:type="dxa"/>
          </w:tcPr>
          <w:p w14:paraId="09FDF81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6F23E76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4F70E16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26,18</w:t>
            </w:r>
          </w:p>
        </w:tc>
        <w:tc>
          <w:tcPr>
            <w:tcW w:w="708" w:type="dxa"/>
          </w:tcPr>
          <w:p w14:paraId="388368C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456B37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104,72</w:t>
            </w:r>
          </w:p>
        </w:tc>
      </w:tr>
    </w:tbl>
    <w:p w14:paraId="417060A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4E2B5BB" w14:textId="77777777" w:rsidTr="00AE769E">
        <w:trPr>
          <w:cantSplit/>
        </w:trPr>
        <w:tc>
          <w:tcPr>
            <w:tcW w:w="496" w:type="dxa"/>
          </w:tcPr>
          <w:p w14:paraId="0F3996F4" w14:textId="77777777" w:rsidR="00DB4039" w:rsidRDefault="00DB4039" w:rsidP="00AE769E">
            <w:pPr>
              <w:pStyle w:val="czesc"/>
              <w:jc w:val="right"/>
            </w:pPr>
            <w:r>
              <w:t>050.</w:t>
            </w:r>
          </w:p>
        </w:tc>
        <w:tc>
          <w:tcPr>
            <w:tcW w:w="3543" w:type="dxa"/>
          </w:tcPr>
          <w:p w14:paraId="2F60DAC5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31B58006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1AFD3276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7E8588E5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63E1A396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24DAEF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93F4FFE" w14:textId="77777777" w:rsidR="00DB4039" w:rsidRDefault="00DB4039" w:rsidP="00AE769E">
            <w:pPr>
              <w:pStyle w:val="czesc"/>
              <w:jc w:val="right"/>
            </w:pPr>
            <w:r>
              <w:t>125,00</w:t>
            </w:r>
          </w:p>
        </w:tc>
        <w:tc>
          <w:tcPr>
            <w:tcW w:w="708" w:type="dxa"/>
          </w:tcPr>
          <w:p w14:paraId="6CEC979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B7F7CC7" w14:textId="77777777" w:rsidR="00DB4039" w:rsidRDefault="00DB4039" w:rsidP="00AE769E">
            <w:pPr>
              <w:pStyle w:val="czesc"/>
              <w:jc w:val="right"/>
            </w:pPr>
            <w:r>
              <w:t>125,00</w:t>
            </w:r>
          </w:p>
        </w:tc>
      </w:tr>
    </w:tbl>
    <w:p w14:paraId="3862C62A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A2106D" w14:paraId="4C114510" w14:textId="77777777" w:rsidTr="00AE769E">
        <w:trPr>
          <w:cantSplit/>
        </w:trPr>
        <w:tc>
          <w:tcPr>
            <w:tcW w:w="496" w:type="dxa"/>
          </w:tcPr>
          <w:p w14:paraId="4058FD38" w14:textId="77777777" w:rsidR="00DB4039" w:rsidRPr="00A2106D" w:rsidRDefault="00DB4039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052.</w:t>
            </w:r>
          </w:p>
        </w:tc>
        <w:tc>
          <w:tcPr>
            <w:tcW w:w="3543" w:type="dxa"/>
          </w:tcPr>
          <w:p w14:paraId="30F71D85" w14:textId="77777777" w:rsidR="00DB4039" w:rsidRPr="00A2106D" w:rsidRDefault="00DB4039" w:rsidP="00AE769E">
            <w:pPr>
              <w:pStyle w:val="czesc"/>
              <w:rPr>
                <w:i/>
              </w:rPr>
            </w:pPr>
            <w:r w:rsidRPr="00A2106D">
              <w:rPr>
                <w:i/>
              </w:rPr>
              <w:t>Wziernik 300 mm, dł. 500 mm</w:t>
            </w:r>
          </w:p>
          <w:p w14:paraId="1334386F" w14:textId="77777777" w:rsidR="00DB4039" w:rsidRPr="00A2106D" w:rsidRDefault="00DB4039" w:rsidP="00AE769E">
            <w:pPr>
              <w:pStyle w:val="czesc"/>
              <w:rPr>
                <w:i/>
              </w:rPr>
            </w:pPr>
            <w:r w:rsidRPr="00A2106D">
              <w:rPr>
                <w:i/>
              </w:rPr>
              <w:t>(art.377630)</w:t>
            </w:r>
          </w:p>
        </w:tc>
        <w:tc>
          <w:tcPr>
            <w:tcW w:w="851" w:type="dxa"/>
          </w:tcPr>
          <w:p w14:paraId="5565A7E1" w14:textId="77777777" w:rsidR="00DB4039" w:rsidRPr="00A2106D" w:rsidRDefault="00DB4039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1 szt.</w:t>
            </w:r>
          </w:p>
        </w:tc>
        <w:tc>
          <w:tcPr>
            <w:tcW w:w="1262" w:type="dxa"/>
          </w:tcPr>
          <w:p w14:paraId="37E64D5D" w14:textId="77777777" w:rsidR="00DB4039" w:rsidRPr="00A2106D" w:rsidRDefault="00DB4039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EUR</w:t>
            </w:r>
          </w:p>
        </w:tc>
        <w:tc>
          <w:tcPr>
            <w:tcW w:w="1134" w:type="dxa"/>
          </w:tcPr>
          <w:p w14:paraId="1932AE79" w14:textId="77777777" w:rsidR="00DB4039" w:rsidRPr="00A2106D" w:rsidRDefault="00DB4039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314,05</w:t>
            </w:r>
          </w:p>
        </w:tc>
        <w:tc>
          <w:tcPr>
            <w:tcW w:w="708" w:type="dxa"/>
          </w:tcPr>
          <w:p w14:paraId="485C0896" w14:textId="77777777" w:rsidR="00DB4039" w:rsidRPr="00A2106D" w:rsidRDefault="00DB4039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EUR</w:t>
            </w:r>
          </w:p>
        </w:tc>
        <w:tc>
          <w:tcPr>
            <w:tcW w:w="1148" w:type="dxa"/>
          </w:tcPr>
          <w:p w14:paraId="0DC237EA" w14:textId="77777777" w:rsidR="00DB4039" w:rsidRPr="00A2106D" w:rsidRDefault="00A2106D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0,00</w:t>
            </w:r>
          </w:p>
          <w:p w14:paraId="6EE7C22E" w14:textId="77777777" w:rsidR="00A2106D" w:rsidRPr="00A2106D" w:rsidRDefault="00A2106D" w:rsidP="00AE769E">
            <w:pPr>
              <w:pStyle w:val="czesc"/>
              <w:jc w:val="right"/>
              <w:rPr>
                <w:i/>
              </w:rPr>
            </w:pPr>
            <w:r w:rsidRPr="00A2106D">
              <w:rPr>
                <w:i/>
              </w:rPr>
              <w:t>opcja</w:t>
            </w:r>
          </w:p>
        </w:tc>
      </w:tr>
    </w:tbl>
    <w:p w14:paraId="4D935572" w14:textId="77777777" w:rsidR="00DB4039" w:rsidRDefault="00DB4039" w:rsidP="00DB4039">
      <w:pPr>
        <w:pStyle w:val="odstepczesci"/>
      </w:pPr>
    </w:p>
    <w:p w14:paraId="2841E011" w14:textId="77777777" w:rsidR="00A2106D" w:rsidRDefault="00A2106D" w:rsidP="00DB4039">
      <w:pPr>
        <w:pStyle w:val="odstepczesci"/>
      </w:pPr>
    </w:p>
    <w:p w14:paraId="023DA400" w14:textId="54773D7F" w:rsidR="00DB4039" w:rsidRDefault="00DB4039" w:rsidP="00DB4039">
      <w:pPr>
        <w:pStyle w:val="podsystem"/>
      </w:pPr>
      <w:r>
        <w:t xml:space="preserve">Grupa 2: </w:t>
      </w:r>
      <w:r w:rsidR="00ED60F2">
        <w:t>Rurociąg od przyłącza nr 1 do separatora.</w:t>
      </w:r>
    </w:p>
    <w:p w14:paraId="11C953D8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52131D" w14:paraId="240A08BF" w14:textId="77777777" w:rsidTr="00AE769E">
        <w:trPr>
          <w:cantSplit/>
        </w:trPr>
        <w:tc>
          <w:tcPr>
            <w:tcW w:w="496" w:type="dxa"/>
          </w:tcPr>
          <w:p w14:paraId="73A22FA7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054.</w:t>
            </w:r>
          </w:p>
        </w:tc>
        <w:tc>
          <w:tcPr>
            <w:tcW w:w="3543" w:type="dxa"/>
          </w:tcPr>
          <w:p w14:paraId="300B14A0" w14:textId="77777777" w:rsidR="00DB4039" w:rsidRPr="0052131D" w:rsidRDefault="00DB4039" w:rsidP="00AE769E">
            <w:pPr>
              <w:pStyle w:val="czesc"/>
            </w:pPr>
            <w:r w:rsidRPr="0052131D">
              <w:t>Wziernik 350 mm, dł. 500 mm</w:t>
            </w:r>
          </w:p>
          <w:p w14:paraId="34231AD0" w14:textId="77777777" w:rsidR="00DB4039" w:rsidRPr="0052131D" w:rsidRDefault="00DB4039" w:rsidP="00AE769E">
            <w:pPr>
              <w:pStyle w:val="czesc"/>
            </w:pPr>
            <w:r w:rsidRPr="0052131D">
              <w:t>(art.377635)</w:t>
            </w:r>
          </w:p>
        </w:tc>
        <w:tc>
          <w:tcPr>
            <w:tcW w:w="851" w:type="dxa"/>
          </w:tcPr>
          <w:p w14:paraId="41C86B7D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2 szt.</w:t>
            </w:r>
          </w:p>
        </w:tc>
        <w:tc>
          <w:tcPr>
            <w:tcW w:w="1262" w:type="dxa"/>
          </w:tcPr>
          <w:p w14:paraId="40D070A7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34" w:type="dxa"/>
          </w:tcPr>
          <w:p w14:paraId="177E9322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356,40</w:t>
            </w:r>
          </w:p>
        </w:tc>
        <w:tc>
          <w:tcPr>
            <w:tcW w:w="708" w:type="dxa"/>
          </w:tcPr>
          <w:p w14:paraId="6DDF385F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48" w:type="dxa"/>
          </w:tcPr>
          <w:p w14:paraId="5320953C" w14:textId="0E693480" w:rsidR="00A2106D" w:rsidRPr="0052131D" w:rsidRDefault="0052131D" w:rsidP="00AE769E">
            <w:pPr>
              <w:pStyle w:val="czesc"/>
              <w:jc w:val="right"/>
            </w:pPr>
            <w:r>
              <w:t>712,80</w:t>
            </w:r>
          </w:p>
        </w:tc>
      </w:tr>
    </w:tbl>
    <w:p w14:paraId="2FFE5B15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DA4BF04" w14:textId="77777777" w:rsidTr="00AE769E">
        <w:trPr>
          <w:cantSplit/>
        </w:trPr>
        <w:tc>
          <w:tcPr>
            <w:tcW w:w="496" w:type="dxa"/>
          </w:tcPr>
          <w:p w14:paraId="4BF90A59" w14:textId="77777777" w:rsidR="00DB4039" w:rsidRDefault="00DB4039" w:rsidP="00AE769E">
            <w:pPr>
              <w:pStyle w:val="czesc"/>
              <w:jc w:val="right"/>
            </w:pPr>
            <w:r>
              <w:t>056.</w:t>
            </w:r>
          </w:p>
        </w:tc>
        <w:tc>
          <w:tcPr>
            <w:tcW w:w="3543" w:type="dxa"/>
          </w:tcPr>
          <w:p w14:paraId="2C0ECA61" w14:textId="77777777" w:rsidR="00DB4039" w:rsidRDefault="00DB4039" w:rsidP="00AE769E">
            <w:pPr>
              <w:pStyle w:val="czesc"/>
            </w:pPr>
            <w:r>
              <w:t>Rura 350 mm,</w:t>
            </w:r>
            <w:r w:rsidR="00A2106D">
              <w:t xml:space="preserve"> NV/NV,</w:t>
            </w:r>
            <w:r>
              <w:t xml:space="preserve"> dł. 1000 mm</w:t>
            </w:r>
          </w:p>
          <w:p w14:paraId="4E76C11B" w14:textId="77777777" w:rsidR="00DB4039" w:rsidRDefault="00DB4039" w:rsidP="00AE769E">
            <w:pPr>
              <w:pStyle w:val="czesc"/>
            </w:pPr>
            <w:r>
              <w:t>(art.360335)</w:t>
            </w:r>
          </w:p>
        </w:tc>
        <w:tc>
          <w:tcPr>
            <w:tcW w:w="851" w:type="dxa"/>
          </w:tcPr>
          <w:p w14:paraId="3CDB08CB" w14:textId="77777777" w:rsidR="00DB4039" w:rsidRDefault="00DB4039" w:rsidP="00AE769E">
            <w:pPr>
              <w:pStyle w:val="czesc"/>
              <w:jc w:val="right"/>
            </w:pPr>
            <w:r>
              <w:t>260 szt.</w:t>
            </w:r>
          </w:p>
        </w:tc>
        <w:tc>
          <w:tcPr>
            <w:tcW w:w="1262" w:type="dxa"/>
          </w:tcPr>
          <w:p w14:paraId="39ED215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9261A3E" w14:textId="77777777" w:rsidR="00DB4039" w:rsidRDefault="00DB4039" w:rsidP="00AE769E">
            <w:pPr>
              <w:pStyle w:val="czesc"/>
              <w:jc w:val="right"/>
            </w:pPr>
            <w:r>
              <w:t>56,10</w:t>
            </w:r>
          </w:p>
        </w:tc>
        <w:tc>
          <w:tcPr>
            <w:tcW w:w="708" w:type="dxa"/>
          </w:tcPr>
          <w:p w14:paraId="25C9A97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4773E7B" w14:textId="77777777" w:rsidR="00DB4039" w:rsidRDefault="00DB4039" w:rsidP="00AE769E">
            <w:pPr>
              <w:pStyle w:val="czesc"/>
              <w:jc w:val="right"/>
            </w:pPr>
            <w:r>
              <w:t>14 586,00</w:t>
            </w:r>
          </w:p>
        </w:tc>
      </w:tr>
    </w:tbl>
    <w:p w14:paraId="2440B720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22DDEFE" w14:textId="77777777" w:rsidTr="00AE769E">
        <w:trPr>
          <w:cantSplit/>
        </w:trPr>
        <w:tc>
          <w:tcPr>
            <w:tcW w:w="496" w:type="dxa"/>
          </w:tcPr>
          <w:p w14:paraId="61BE02B7" w14:textId="77777777" w:rsidR="00DB4039" w:rsidRDefault="00DB4039" w:rsidP="00AE769E">
            <w:pPr>
              <w:pStyle w:val="czesc"/>
              <w:jc w:val="right"/>
            </w:pPr>
            <w:r>
              <w:t>058.</w:t>
            </w:r>
          </w:p>
        </w:tc>
        <w:tc>
          <w:tcPr>
            <w:tcW w:w="3543" w:type="dxa"/>
          </w:tcPr>
          <w:p w14:paraId="517B1A3E" w14:textId="77777777" w:rsidR="00DB4039" w:rsidRDefault="00DB4039" w:rsidP="00AE769E">
            <w:pPr>
              <w:pStyle w:val="czesc"/>
            </w:pPr>
            <w:r>
              <w:t>Kolano 45°</w:t>
            </w:r>
            <w:r w:rsidR="00A2106D">
              <w:t>, NV/NV,</w:t>
            </w:r>
            <w:r>
              <w:t xml:space="preserve"> 3D, 350 mm</w:t>
            </w:r>
          </w:p>
          <w:p w14:paraId="7AAAAEB6" w14:textId="77777777" w:rsidR="00DB4039" w:rsidRDefault="00DB4039" w:rsidP="00AE769E">
            <w:pPr>
              <w:pStyle w:val="czesc"/>
            </w:pPr>
            <w:r>
              <w:t>(art.362735)</w:t>
            </w:r>
          </w:p>
        </w:tc>
        <w:tc>
          <w:tcPr>
            <w:tcW w:w="851" w:type="dxa"/>
          </w:tcPr>
          <w:p w14:paraId="00FD756E" w14:textId="77777777" w:rsidR="00DB4039" w:rsidRDefault="00DB4039" w:rsidP="00AE769E"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2" w:type="dxa"/>
          </w:tcPr>
          <w:p w14:paraId="168EB37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B86852F" w14:textId="77777777" w:rsidR="00DB4039" w:rsidRDefault="00DB4039" w:rsidP="00AE769E">
            <w:pPr>
              <w:pStyle w:val="czesc"/>
              <w:jc w:val="right"/>
            </w:pPr>
            <w:r>
              <w:t>149,60</w:t>
            </w:r>
          </w:p>
        </w:tc>
        <w:tc>
          <w:tcPr>
            <w:tcW w:w="708" w:type="dxa"/>
          </w:tcPr>
          <w:p w14:paraId="72B05BF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2C3F228" w14:textId="77777777" w:rsidR="00DB4039" w:rsidRDefault="00DB4039" w:rsidP="00AE769E">
            <w:pPr>
              <w:pStyle w:val="czesc"/>
              <w:jc w:val="right"/>
            </w:pPr>
            <w:r>
              <w:t>1 795,20</w:t>
            </w:r>
          </w:p>
        </w:tc>
      </w:tr>
    </w:tbl>
    <w:p w14:paraId="14D096DC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B6BA525" w14:textId="77777777" w:rsidTr="00AE769E">
        <w:trPr>
          <w:cantSplit/>
        </w:trPr>
        <w:tc>
          <w:tcPr>
            <w:tcW w:w="496" w:type="dxa"/>
          </w:tcPr>
          <w:p w14:paraId="21382E92" w14:textId="77777777" w:rsidR="00DB4039" w:rsidRDefault="00DB4039" w:rsidP="00AE769E">
            <w:pPr>
              <w:pStyle w:val="czesc"/>
              <w:jc w:val="right"/>
            </w:pPr>
            <w:r>
              <w:t>060.</w:t>
            </w:r>
          </w:p>
        </w:tc>
        <w:tc>
          <w:tcPr>
            <w:tcW w:w="3543" w:type="dxa"/>
          </w:tcPr>
          <w:p w14:paraId="035F56CF" w14:textId="77777777" w:rsidR="00DB4039" w:rsidRDefault="00DB4039" w:rsidP="00AE769E">
            <w:pPr>
              <w:pStyle w:val="czesc"/>
            </w:pPr>
            <w:r>
              <w:t>Kolano 15°</w:t>
            </w:r>
            <w:r w:rsidR="00E124D1">
              <w:t>, NV/NV,</w:t>
            </w:r>
            <w:r>
              <w:t xml:space="preserve"> 2D, 350 mm</w:t>
            </w:r>
          </w:p>
          <w:p w14:paraId="7B91E66A" w14:textId="77777777" w:rsidR="00DB4039" w:rsidRDefault="00DB4039" w:rsidP="00AE769E">
            <w:pPr>
              <w:pStyle w:val="czesc"/>
            </w:pPr>
            <w:r>
              <w:t>(art.361535)</w:t>
            </w:r>
          </w:p>
        </w:tc>
        <w:tc>
          <w:tcPr>
            <w:tcW w:w="851" w:type="dxa"/>
          </w:tcPr>
          <w:p w14:paraId="27415896" w14:textId="77777777" w:rsidR="00DB4039" w:rsidRDefault="00DB4039" w:rsidP="00AE769E">
            <w:pPr>
              <w:pStyle w:val="czesc"/>
              <w:jc w:val="right"/>
            </w:pPr>
            <w:r>
              <w:t>8 szt.</w:t>
            </w:r>
          </w:p>
        </w:tc>
        <w:tc>
          <w:tcPr>
            <w:tcW w:w="1262" w:type="dxa"/>
          </w:tcPr>
          <w:p w14:paraId="10F0318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9A818D9" w14:textId="77777777" w:rsidR="00DB4039" w:rsidRDefault="00DB4039" w:rsidP="00AE769E">
            <w:pPr>
              <w:pStyle w:val="czesc"/>
              <w:jc w:val="right"/>
            </w:pPr>
            <w:r>
              <w:t>38,89</w:t>
            </w:r>
          </w:p>
        </w:tc>
        <w:tc>
          <w:tcPr>
            <w:tcW w:w="708" w:type="dxa"/>
          </w:tcPr>
          <w:p w14:paraId="70CE27C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FD7F8AC" w14:textId="77777777" w:rsidR="00DB4039" w:rsidRDefault="00DB4039" w:rsidP="00AE769E">
            <w:pPr>
              <w:pStyle w:val="czesc"/>
              <w:jc w:val="right"/>
            </w:pPr>
            <w:r>
              <w:t>311,12</w:t>
            </w:r>
          </w:p>
        </w:tc>
      </w:tr>
    </w:tbl>
    <w:p w14:paraId="3BAB3AEF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DF47A54" w14:textId="77777777" w:rsidTr="00AE769E">
        <w:trPr>
          <w:cantSplit/>
        </w:trPr>
        <w:tc>
          <w:tcPr>
            <w:tcW w:w="496" w:type="dxa"/>
          </w:tcPr>
          <w:p w14:paraId="3300A908" w14:textId="77777777" w:rsidR="00DB4039" w:rsidRDefault="00DB4039" w:rsidP="00AE769E">
            <w:pPr>
              <w:pStyle w:val="czesc"/>
              <w:jc w:val="right"/>
            </w:pPr>
            <w:r>
              <w:t>062.</w:t>
            </w:r>
          </w:p>
        </w:tc>
        <w:tc>
          <w:tcPr>
            <w:tcW w:w="3543" w:type="dxa"/>
          </w:tcPr>
          <w:p w14:paraId="3B617950" w14:textId="77777777" w:rsidR="00DB4039" w:rsidRDefault="00DB4039" w:rsidP="00AE769E">
            <w:pPr>
              <w:pStyle w:val="czesc"/>
            </w:pPr>
            <w:r>
              <w:t>Obejma karbowana 350 mm, ocynk.</w:t>
            </w:r>
          </w:p>
          <w:p w14:paraId="2577D100" w14:textId="77777777" w:rsidR="00DB4039" w:rsidRDefault="00DB4039" w:rsidP="00AE769E">
            <w:pPr>
              <w:pStyle w:val="czesc"/>
            </w:pPr>
            <w:r>
              <w:t>(art.364535)</w:t>
            </w:r>
          </w:p>
        </w:tc>
        <w:tc>
          <w:tcPr>
            <w:tcW w:w="851" w:type="dxa"/>
          </w:tcPr>
          <w:p w14:paraId="0099A5CD" w14:textId="77777777" w:rsidR="00DB4039" w:rsidRDefault="00DB4039" w:rsidP="00AE769E">
            <w:pPr>
              <w:pStyle w:val="czesc"/>
              <w:jc w:val="right"/>
            </w:pPr>
            <w:r>
              <w:t>285 szt.</w:t>
            </w:r>
          </w:p>
        </w:tc>
        <w:tc>
          <w:tcPr>
            <w:tcW w:w="1262" w:type="dxa"/>
          </w:tcPr>
          <w:p w14:paraId="217A50D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C7AFCE6" w14:textId="450D354F" w:rsidR="00DB4039" w:rsidRDefault="003B6135" w:rsidP="00AE769E">
            <w:pPr>
              <w:pStyle w:val="czesc"/>
              <w:jc w:val="right"/>
            </w:pPr>
            <w:r>
              <w:t>10,60</w:t>
            </w:r>
          </w:p>
        </w:tc>
        <w:tc>
          <w:tcPr>
            <w:tcW w:w="708" w:type="dxa"/>
          </w:tcPr>
          <w:p w14:paraId="4544F7E2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1E65FC3" w14:textId="486E5324" w:rsidR="00DB4039" w:rsidRDefault="003B6135" w:rsidP="00AE769E">
            <w:pPr>
              <w:pStyle w:val="czesc"/>
              <w:jc w:val="right"/>
            </w:pPr>
            <w:r>
              <w:t>3 021,00</w:t>
            </w:r>
          </w:p>
        </w:tc>
      </w:tr>
    </w:tbl>
    <w:p w14:paraId="2705D517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48A85E5" w14:textId="77777777" w:rsidTr="00AE769E">
        <w:trPr>
          <w:cantSplit/>
        </w:trPr>
        <w:tc>
          <w:tcPr>
            <w:tcW w:w="496" w:type="dxa"/>
          </w:tcPr>
          <w:p w14:paraId="25CCA567" w14:textId="77777777" w:rsidR="00DB4039" w:rsidRDefault="00DB4039" w:rsidP="00AE769E">
            <w:pPr>
              <w:pStyle w:val="czesc"/>
              <w:jc w:val="right"/>
            </w:pPr>
            <w:r>
              <w:t>064.</w:t>
            </w:r>
          </w:p>
        </w:tc>
        <w:tc>
          <w:tcPr>
            <w:tcW w:w="3543" w:type="dxa"/>
          </w:tcPr>
          <w:p w14:paraId="36F23649" w14:textId="77777777" w:rsidR="00DB4039" w:rsidRDefault="00DB4039" w:rsidP="00AE769E">
            <w:pPr>
              <w:pStyle w:val="czesc"/>
            </w:pPr>
            <w:r>
              <w:t>Pierścień z kołnierzem 350 mm, ocynk.</w:t>
            </w:r>
          </w:p>
          <w:p w14:paraId="05196E82" w14:textId="77777777" w:rsidR="00DB4039" w:rsidRDefault="00DB4039" w:rsidP="00AE769E">
            <w:pPr>
              <w:pStyle w:val="czesc"/>
            </w:pPr>
            <w:r>
              <w:t>(art.487235)</w:t>
            </w:r>
          </w:p>
        </w:tc>
        <w:tc>
          <w:tcPr>
            <w:tcW w:w="851" w:type="dxa"/>
          </w:tcPr>
          <w:p w14:paraId="3BB1187D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1405542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B79D607" w14:textId="2CF174C5" w:rsidR="00DB4039" w:rsidRDefault="003B6135" w:rsidP="00AE769E">
            <w:pPr>
              <w:pStyle w:val="czesc"/>
              <w:jc w:val="right"/>
            </w:pPr>
            <w:r>
              <w:t>21,29</w:t>
            </w:r>
          </w:p>
        </w:tc>
        <w:tc>
          <w:tcPr>
            <w:tcW w:w="708" w:type="dxa"/>
          </w:tcPr>
          <w:p w14:paraId="7C14821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9CE9081" w14:textId="5A858D74" w:rsidR="00DB4039" w:rsidRDefault="003B6135" w:rsidP="00AE769E">
            <w:pPr>
              <w:pStyle w:val="czesc"/>
              <w:jc w:val="right"/>
            </w:pPr>
            <w:r>
              <w:t>127,74</w:t>
            </w:r>
          </w:p>
        </w:tc>
      </w:tr>
    </w:tbl>
    <w:p w14:paraId="113F84A6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58DC224E" w14:textId="77777777" w:rsidTr="00AE769E">
        <w:trPr>
          <w:cantSplit/>
        </w:trPr>
        <w:tc>
          <w:tcPr>
            <w:tcW w:w="496" w:type="dxa"/>
          </w:tcPr>
          <w:p w14:paraId="4CD0A1B5" w14:textId="77777777" w:rsidR="00DB4039" w:rsidRDefault="00DB4039" w:rsidP="00AE769E">
            <w:pPr>
              <w:pStyle w:val="czesc"/>
              <w:jc w:val="right"/>
            </w:pPr>
            <w:r>
              <w:t>066.</w:t>
            </w:r>
          </w:p>
        </w:tc>
        <w:tc>
          <w:tcPr>
            <w:tcW w:w="3543" w:type="dxa"/>
          </w:tcPr>
          <w:p w14:paraId="7AD86894" w14:textId="77777777" w:rsidR="00DB4039" w:rsidRPr="00DA780C" w:rsidRDefault="00E124D1" w:rsidP="00AE769E">
            <w:pPr>
              <w:pStyle w:val="czesc"/>
            </w:pPr>
            <w:r w:rsidRPr="00DA780C">
              <w:t>Mocowanie Multi</w:t>
            </w:r>
            <w:r w:rsidR="00DB4039" w:rsidRPr="00DA780C">
              <w:t xml:space="preserve"> /D 350mm</w:t>
            </w:r>
          </w:p>
          <w:p w14:paraId="5B30EF13" w14:textId="77777777" w:rsidR="00DB4039" w:rsidRPr="00DA780C" w:rsidRDefault="00DB4039" w:rsidP="00AE769E">
            <w:pPr>
              <w:pStyle w:val="czesc"/>
            </w:pPr>
            <w:r w:rsidRPr="00DA780C">
              <w:t>(art.373235)</w:t>
            </w:r>
          </w:p>
        </w:tc>
        <w:tc>
          <w:tcPr>
            <w:tcW w:w="851" w:type="dxa"/>
          </w:tcPr>
          <w:p w14:paraId="7F5088B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87 szt.</w:t>
            </w:r>
          </w:p>
        </w:tc>
        <w:tc>
          <w:tcPr>
            <w:tcW w:w="1262" w:type="dxa"/>
          </w:tcPr>
          <w:p w14:paraId="4F9A968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88D60D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53,90</w:t>
            </w:r>
          </w:p>
        </w:tc>
        <w:tc>
          <w:tcPr>
            <w:tcW w:w="708" w:type="dxa"/>
          </w:tcPr>
          <w:p w14:paraId="62C8902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434F6B8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4 689,30</w:t>
            </w:r>
          </w:p>
        </w:tc>
      </w:tr>
    </w:tbl>
    <w:p w14:paraId="101D0080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E124D1" w14:paraId="6C9D049D" w14:textId="77777777" w:rsidTr="00AE769E">
        <w:trPr>
          <w:cantSplit/>
        </w:trPr>
        <w:tc>
          <w:tcPr>
            <w:tcW w:w="496" w:type="dxa"/>
          </w:tcPr>
          <w:p w14:paraId="43A8F322" w14:textId="77777777" w:rsidR="00DB4039" w:rsidRDefault="00DB4039" w:rsidP="00AE769E">
            <w:pPr>
              <w:pStyle w:val="czesc"/>
              <w:jc w:val="right"/>
            </w:pPr>
            <w:r>
              <w:t>068.</w:t>
            </w:r>
          </w:p>
        </w:tc>
        <w:tc>
          <w:tcPr>
            <w:tcW w:w="3543" w:type="dxa"/>
          </w:tcPr>
          <w:p w14:paraId="438447E0" w14:textId="77777777" w:rsidR="00E124D1" w:rsidRDefault="00E124D1" w:rsidP="00AE769E">
            <w:pPr>
              <w:pStyle w:val="czesc"/>
            </w:pPr>
            <w:r w:rsidRPr="00E124D1">
              <w:t xml:space="preserve">Zestaw do mocowania, podwójny, </w:t>
            </w:r>
            <w:r w:rsidR="00DB4039" w:rsidRPr="00E124D1">
              <w:t xml:space="preserve"> </w:t>
            </w:r>
          </w:p>
          <w:p w14:paraId="44C64520" w14:textId="77777777" w:rsidR="00DB4039" w:rsidRPr="00E124D1" w:rsidRDefault="00DB4039" w:rsidP="00AE769E">
            <w:pPr>
              <w:pStyle w:val="czesc"/>
            </w:pPr>
            <w:r w:rsidRPr="00E124D1">
              <w:t>400</w:t>
            </w:r>
            <w:r w:rsidR="00E124D1">
              <w:t xml:space="preserve"> </w:t>
            </w:r>
            <w:r w:rsidRPr="00E124D1">
              <w:t>mm</w:t>
            </w:r>
          </w:p>
          <w:p w14:paraId="0556B3EC" w14:textId="77777777" w:rsidR="00DB4039" w:rsidRPr="00DA780C" w:rsidRDefault="00DB4039" w:rsidP="00AE769E">
            <w:pPr>
              <w:pStyle w:val="czesc"/>
            </w:pPr>
            <w:r w:rsidRPr="00DA780C">
              <w:t>(art.397040)</w:t>
            </w:r>
          </w:p>
        </w:tc>
        <w:tc>
          <w:tcPr>
            <w:tcW w:w="851" w:type="dxa"/>
          </w:tcPr>
          <w:p w14:paraId="6A41094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87 szt.</w:t>
            </w:r>
          </w:p>
        </w:tc>
        <w:tc>
          <w:tcPr>
            <w:tcW w:w="1262" w:type="dxa"/>
          </w:tcPr>
          <w:p w14:paraId="5C0E9B0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75E1D08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13,64</w:t>
            </w:r>
          </w:p>
        </w:tc>
        <w:tc>
          <w:tcPr>
            <w:tcW w:w="708" w:type="dxa"/>
          </w:tcPr>
          <w:p w14:paraId="308C8C4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AEF625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1 186,68</w:t>
            </w:r>
          </w:p>
        </w:tc>
      </w:tr>
    </w:tbl>
    <w:p w14:paraId="5EC6E6C8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E124D1" w14:paraId="5C26F745" w14:textId="77777777" w:rsidTr="00AE769E">
        <w:trPr>
          <w:cantSplit/>
        </w:trPr>
        <w:tc>
          <w:tcPr>
            <w:tcW w:w="496" w:type="dxa"/>
          </w:tcPr>
          <w:p w14:paraId="0F90684B" w14:textId="77777777" w:rsidR="00DB4039" w:rsidRPr="00E124D1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E124D1">
              <w:rPr>
                <w:lang w:val="de-DE"/>
              </w:rPr>
              <w:t>070.</w:t>
            </w:r>
          </w:p>
        </w:tc>
        <w:tc>
          <w:tcPr>
            <w:tcW w:w="3543" w:type="dxa"/>
          </w:tcPr>
          <w:p w14:paraId="31FDAC5C" w14:textId="77777777" w:rsidR="00DB4039" w:rsidRPr="00E124D1" w:rsidRDefault="00E124D1" w:rsidP="00AE769E">
            <w:pPr>
              <w:pStyle w:val="czesc"/>
            </w:pPr>
            <w:r w:rsidRPr="00E124D1">
              <w:t xml:space="preserve">Stopa do mocowania Multi/ D </w:t>
            </w:r>
            <w:r w:rsidR="00DB4039" w:rsidRPr="00E124D1">
              <w:t>400mm</w:t>
            </w:r>
          </w:p>
          <w:p w14:paraId="6BCA1837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(art.397240)</w:t>
            </w:r>
          </w:p>
        </w:tc>
        <w:tc>
          <w:tcPr>
            <w:tcW w:w="851" w:type="dxa"/>
          </w:tcPr>
          <w:p w14:paraId="430FEB2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45 szt.</w:t>
            </w:r>
          </w:p>
        </w:tc>
        <w:tc>
          <w:tcPr>
            <w:tcW w:w="1262" w:type="dxa"/>
          </w:tcPr>
          <w:p w14:paraId="54BDADC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BBFBCD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26,18</w:t>
            </w:r>
          </w:p>
        </w:tc>
        <w:tc>
          <w:tcPr>
            <w:tcW w:w="708" w:type="dxa"/>
          </w:tcPr>
          <w:p w14:paraId="55BCB4B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436D88D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1 178,10</w:t>
            </w:r>
          </w:p>
        </w:tc>
      </w:tr>
    </w:tbl>
    <w:p w14:paraId="5DE8EC21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18E96D3" w14:textId="77777777" w:rsidTr="00AE769E">
        <w:trPr>
          <w:cantSplit/>
        </w:trPr>
        <w:tc>
          <w:tcPr>
            <w:tcW w:w="496" w:type="dxa"/>
          </w:tcPr>
          <w:p w14:paraId="4BB79491" w14:textId="77777777" w:rsidR="00DB4039" w:rsidRDefault="00DB4039" w:rsidP="00AE769E">
            <w:pPr>
              <w:pStyle w:val="czesc"/>
              <w:jc w:val="right"/>
            </w:pPr>
            <w:r>
              <w:t>072.</w:t>
            </w:r>
          </w:p>
        </w:tc>
        <w:tc>
          <w:tcPr>
            <w:tcW w:w="3543" w:type="dxa"/>
          </w:tcPr>
          <w:p w14:paraId="5CCB4BB3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7E2407BC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4749C536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741F83A7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780A921A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4893FA2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FEFF2F1" w14:textId="77777777" w:rsidR="00DB4039" w:rsidRDefault="00DB4039" w:rsidP="00AE769E">
            <w:pPr>
              <w:pStyle w:val="czesc"/>
              <w:jc w:val="right"/>
            </w:pPr>
            <w:r>
              <w:t>785,00</w:t>
            </w:r>
          </w:p>
        </w:tc>
        <w:tc>
          <w:tcPr>
            <w:tcW w:w="708" w:type="dxa"/>
          </w:tcPr>
          <w:p w14:paraId="63480CC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E1EE045" w14:textId="77777777" w:rsidR="00DB4039" w:rsidRDefault="00DB4039" w:rsidP="00AE769E">
            <w:pPr>
              <w:pStyle w:val="czesc"/>
              <w:jc w:val="right"/>
            </w:pPr>
            <w:r>
              <w:t>785,00</w:t>
            </w:r>
          </w:p>
        </w:tc>
      </w:tr>
    </w:tbl>
    <w:p w14:paraId="363CFBBD" w14:textId="77777777" w:rsidR="00DB4039" w:rsidRDefault="00DB4039" w:rsidP="00DB4039">
      <w:pPr>
        <w:pStyle w:val="odstepczesci"/>
      </w:pPr>
    </w:p>
    <w:p w14:paraId="5C924864" w14:textId="77777777" w:rsidR="00E124D1" w:rsidRDefault="00E124D1" w:rsidP="00DB4039">
      <w:pPr>
        <w:pStyle w:val="odstepczesci"/>
      </w:pPr>
    </w:p>
    <w:p w14:paraId="72F01026" w14:textId="77777777" w:rsidR="0038598B" w:rsidRDefault="0038598B" w:rsidP="00DB4039">
      <w:pPr>
        <w:pStyle w:val="odstepczesci"/>
      </w:pPr>
    </w:p>
    <w:p w14:paraId="7EA86A40" w14:textId="77777777" w:rsidR="0038598B" w:rsidRDefault="0038598B" w:rsidP="00DB4039">
      <w:pPr>
        <w:pStyle w:val="odstepczesci"/>
      </w:pPr>
    </w:p>
    <w:p w14:paraId="1E01218C" w14:textId="77777777" w:rsidR="0038598B" w:rsidRDefault="0038598B" w:rsidP="00DB4039">
      <w:pPr>
        <w:pStyle w:val="odstepczesci"/>
      </w:pPr>
    </w:p>
    <w:p w14:paraId="2C70BAEC" w14:textId="77777777" w:rsidR="0038598B" w:rsidRDefault="0038598B" w:rsidP="00DB4039">
      <w:pPr>
        <w:pStyle w:val="odstepczesci"/>
      </w:pPr>
    </w:p>
    <w:p w14:paraId="7BBFB903" w14:textId="77777777" w:rsidR="0038598B" w:rsidRDefault="0038598B" w:rsidP="00DB4039">
      <w:pPr>
        <w:pStyle w:val="odstepczesci"/>
      </w:pPr>
    </w:p>
    <w:p w14:paraId="3709E8BB" w14:textId="77777777" w:rsidR="00A032BC" w:rsidRDefault="00A032BC" w:rsidP="00DB4039">
      <w:pPr>
        <w:pStyle w:val="podsystem"/>
      </w:pPr>
    </w:p>
    <w:p w14:paraId="281EEE88" w14:textId="232FE40D" w:rsidR="00DB4039" w:rsidRDefault="00DB4039" w:rsidP="00DB4039">
      <w:pPr>
        <w:pStyle w:val="podsystem"/>
      </w:pPr>
      <w:r>
        <w:t xml:space="preserve">Grupa 3: </w:t>
      </w:r>
      <w:r w:rsidR="001D58A8">
        <w:t xml:space="preserve">Przyłącze </w:t>
      </w:r>
      <w:r w:rsidR="003B4461">
        <w:t>nr 2 do tekturnicy (tektura pięciowarstwowa).</w:t>
      </w:r>
    </w:p>
    <w:p w14:paraId="45B1A688" w14:textId="77777777" w:rsidR="00E124D1" w:rsidRDefault="00E124D1" w:rsidP="00E124D1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E124D1" w14:paraId="781C7B75" w14:textId="77777777" w:rsidTr="00DA0755">
        <w:trPr>
          <w:cantSplit/>
        </w:trPr>
        <w:tc>
          <w:tcPr>
            <w:tcW w:w="496" w:type="dxa"/>
          </w:tcPr>
          <w:p w14:paraId="4B4E820D" w14:textId="77777777" w:rsidR="00E124D1" w:rsidRDefault="00E124D1" w:rsidP="00DA0755">
            <w:pPr>
              <w:pStyle w:val="czesc"/>
              <w:jc w:val="right"/>
            </w:pPr>
            <w:r>
              <w:t>074.</w:t>
            </w:r>
          </w:p>
        </w:tc>
        <w:tc>
          <w:tcPr>
            <w:tcW w:w="3543" w:type="dxa"/>
          </w:tcPr>
          <w:p w14:paraId="1DE013FA" w14:textId="4E59DF23" w:rsidR="00E124D1" w:rsidRDefault="00E124D1" w:rsidP="00DA0755">
            <w:pPr>
              <w:pStyle w:val="czesc"/>
            </w:pPr>
            <w:r>
              <w:t xml:space="preserve">Wentylator </w:t>
            </w:r>
            <w:r w:rsidR="005302EE">
              <w:t xml:space="preserve">SK </w:t>
            </w:r>
            <w:r>
              <w:t>35/300/22,00-4 RD 0</w:t>
            </w:r>
          </w:p>
          <w:p w14:paraId="68D22571" w14:textId="3C2C3FC1" w:rsidR="005302EE" w:rsidRDefault="005302EE" w:rsidP="00DA0755">
            <w:pPr>
              <w:pStyle w:val="czesc"/>
            </w:pPr>
            <w:r>
              <w:t>Specjalne wykonanie</w:t>
            </w:r>
          </w:p>
          <w:p w14:paraId="386B1CD6" w14:textId="6EEC7564" w:rsidR="00E124D1" w:rsidRDefault="003B6135" w:rsidP="00DA0755">
            <w:pPr>
              <w:pStyle w:val="czesc"/>
            </w:pPr>
            <w:r>
              <w:t>(art.30000</w:t>
            </w:r>
            <w:r w:rsidR="00E124D1">
              <w:t>)</w:t>
            </w:r>
          </w:p>
        </w:tc>
        <w:tc>
          <w:tcPr>
            <w:tcW w:w="851" w:type="dxa"/>
          </w:tcPr>
          <w:p w14:paraId="003E0E5F" w14:textId="77777777" w:rsidR="00E124D1" w:rsidRDefault="00E124D1" w:rsidP="00DA0755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67B9F0B5" w14:textId="77777777" w:rsidR="00E124D1" w:rsidRDefault="00E124D1" w:rsidP="00DA0755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354314F" w14:textId="1A6074D4" w:rsidR="00E124D1" w:rsidRDefault="003B6135" w:rsidP="00DA0755">
            <w:pPr>
              <w:pStyle w:val="czesc"/>
              <w:jc w:val="right"/>
            </w:pPr>
            <w:r>
              <w:t>15 260,00</w:t>
            </w:r>
          </w:p>
        </w:tc>
        <w:tc>
          <w:tcPr>
            <w:tcW w:w="708" w:type="dxa"/>
          </w:tcPr>
          <w:p w14:paraId="2FF49EF5" w14:textId="77777777" w:rsidR="00E124D1" w:rsidRDefault="00E124D1" w:rsidP="00DA0755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682EF20" w14:textId="48628350" w:rsidR="00E124D1" w:rsidRDefault="003B6135" w:rsidP="00DA0755">
            <w:pPr>
              <w:pStyle w:val="czesc"/>
              <w:jc w:val="right"/>
            </w:pPr>
            <w:r>
              <w:t>30 520,00</w:t>
            </w:r>
          </w:p>
        </w:tc>
      </w:tr>
    </w:tbl>
    <w:p w14:paraId="3EB0D7DC" w14:textId="77777777" w:rsidR="00840E33" w:rsidRDefault="00840E33" w:rsidP="00F85E8B">
      <w:pPr>
        <w:pStyle w:val="opis"/>
      </w:pPr>
      <w:r>
        <w:t>wentylator tnący przystosowany do odsysu odpadów tektury falistej i papieru. Stabilna, spawana obudowa, gruntowana i lakierowana.</w:t>
      </w:r>
    </w:p>
    <w:p w14:paraId="2155F142" w14:textId="77777777" w:rsidR="00840E33" w:rsidRDefault="00840E33" w:rsidP="00F85E8B">
      <w:pPr>
        <w:pStyle w:val="opis"/>
      </w:pPr>
      <w:r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 w14:paraId="79153EC0" w14:textId="77777777" w:rsidR="00840E33" w:rsidRDefault="00840E33" w:rsidP="00F85E8B">
      <w:pPr>
        <w:pStyle w:val="opis"/>
      </w:pPr>
      <w:r>
        <w:t>Dostawa obejmuje króćce wlotowe i wylotowe z kołnierzami.</w:t>
      </w:r>
    </w:p>
    <w:p w14:paraId="3F153A6B" w14:textId="77777777" w:rsidR="00840E33" w:rsidRDefault="00840E33" w:rsidP="00F85E8B">
      <w:pPr>
        <w:pStyle w:val="opis"/>
      </w:pPr>
      <w:r>
        <w:t>Ze względu na zagrożenie wybuchem wentylator nie jest przystosowany do transportu materiałów pylistych &lt; 500 µm o stężeniu &gt; 20 g/m3.</w:t>
      </w:r>
    </w:p>
    <w:p w14:paraId="7C1BE342" w14:textId="3766B5C9" w:rsidR="00E124D1" w:rsidRPr="005C4A5C" w:rsidRDefault="00433D3D" w:rsidP="00F85E8B">
      <w:pPr>
        <w:pStyle w:val="opis"/>
      </w:pPr>
      <w:r>
        <w:t xml:space="preserve"> </w:t>
      </w:r>
      <w:r>
        <w:tab/>
      </w:r>
    </w:p>
    <w:p w14:paraId="54EA5DBA" w14:textId="5F36B5A3" w:rsidR="00E124D1" w:rsidRPr="005C4A5C" w:rsidRDefault="00433D3D" w:rsidP="00F85E8B">
      <w:pPr>
        <w:pStyle w:val="opis"/>
      </w:pPr>
      <w:r>
        <w:t xml:space="preserve"> </w:t>
      </w:r>
      <w:r w:rsidR="00E124D1" w:rsidRPr="005C4A5C"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E124D1" w:rsidRPr="005C4A5C" w14:paraId="43500449" w14:textId="77777777" w:rsidTr="00DA0755">
        <w:tc>
          <w:tcPr>
            <w:tcW w:w="2693" w:type="dxa"/>
          </w:tcPr>
          <w:p w14:paraId="3E1A8110" w14:textId="77777777" w:rsidR="00E124D1" w:rsidRPr="005C4A5C" w:rsidRDefault="00E124D1" w:rsidP="00DA0755">
            <w:pPr>
              <w:pStyle w:val="parametr"/>
            </w:pPr>
            <w:r w:rsidRPr="005C4A5C">
              <w:t>Typ wentylatora:</w:t>
            </w:r>
          </w:p>
        </w:tc>
        <w:tc>
          <w:tcPr>
            <w:tcW w:w="4111" w:type="dxa"/>
          </w:tcPr>
          <w:p w14:paraId="19D60A26" w14:textId="0019F420" w:rsidR="00E124D1" w:rsidRPr="005C4A5C" w:rsidRDefault="003B6135" w:rsidP="00DA0755">
            <w:pPr>
              <w:pStyle w:val="parametr"/>
            </w:pPr>
            <w:r>
              <w:t>SK 35/300/22,00-4 RD 0</w:t>
            </w:r>
          </w:p>
        </w:tc>
      </w:tr>
      <w:tr w:rsidR="00E124D1" w:rsidRPr="005C4A5C" w14:paraId="08D917F9" w14:textId="77777777" w:rsidTr="00DA0755">
        <w:tc>
          <w:tcPr>
            <w:tcW w:w="2693" w:type="dxa"/>
          </w:tcPr>
          <w:p w14:paraId="6FC12C00" w14:textId="77777777" w:rsidR="00E124D1" w:rsidRPr="005C4A5C" w:rsidRDefault="00E124D1" w:rsidP="00DA0755">
            <w:pPr>
              <w:pStyle w:val="parametr"/>
            </w:pPr>
            <w:r w:rsidRPr="005C4A5C">
              <w:t>Strumień przepływu:</w:t>
            </w:r>
          </w:p>
        </w:tc>
        <w:tc>
          <w:tcPr>
            <w:tcW w:w="4111" w:type="dxa"/>
          </w:tcPr>
          <w:p w14:paraId="60C1E0C7" w14:textId="067F2B64" w:rsidR="00E124D1" w:rsidRPr="005C4A5C" w:rsidRDefault="003B6135" w:rsidP="003B6135">
            <w:pPr>
              <w:pStyle w:val="parametr"/>
            </w:pPr>
            <w:r>
              <w:t>7</w:t>
            </w:r>
            <w:r w:rsidR="00E124D1" w:rsidRPr="005C4A5C">
              <w:t>.</w:t>
            </w:r>
            <w:r>
              <w:t>9</w:t>
            </w:r>
            <w:r w:rsidR="00E124D1" w:rsidRPr="005C4A5C">
              <w:t>00 m3/h</w:t>
            </w:r>
          </w:p>
        </w:tc>
      </w:tr>
      <w:tr w:rsidR="00E124D1" w:rsidRPr="005C4A5C" w14:paraId="3504884D" w14:textId="77777777" w:rsidTr="00DA0755">
        <w:tc>
          <w:tcPr>
            <w:tcW w:w="2693" w:type="dxa"/>
          </w:tcPr>
          <w:p w14:paraId="0B797198" w14:textId="77777777" w:rsidR="00E124D1" w:rsidRPr="005C4A5C" w:rsidRDefault="00E124D1" w:rsidP="00DA0755">
            <w:pPr>
              <w:pStyle w:val="parametr"/>
            </w:pPr>
            <w:r w:rsidRPr="005C4A5C">
              <w:t>Różnica ciśnień:</w:t>
            </w:r>
          </w:p>
        </w:tc>
        <w:tc>
          <w:tcPr>
            <w:tcW w:w="4111" w:type="dxa"/>
          </w:tcPr>
          <w:p w14:paraId="4D07884B" w14:textId="6A117665" w:rsidR="00E124D1" w:rsidRPr="005C4A5C" w:rsidRDefault="003B6135" w:rsidP="003B6135">
            <w:pPr>
              <w:pStyle w:val="parametr"/>
            </w:pPr>
            <w:r>
              <w:t>2</w:t>
            </w:r>
            <w:r w:rsidR="00E124D1" w:rsidRPr="005C4A5C">
              <w:t>.</w:t>
            </w:r>
            <w:r>
              <w:t>5</w:t>
            </w:r>
            <w:r w:rsidR="00E124D1">
              <w:t>0</w:t>
            </w:r>
            <w:r w:rsidR="00E124D1" w:rsidRPr="005C4A5C">
              <w:t>0 Pa</w:t>
            </w:r>
          </w:p>
        </w:tc>
      </w:tr>
      <w:tr w:rsidR="00E124D1" w:rsidRPr="005C4A5C" w14:paraId="3F596FF8" w14:textId="77777777" w:rsidTr="00DA0755">
        <w:tc>
          <w:tcPr>
            <w:tcW w:w="2693" w:type="dxa"/>
          </w:tcPr>
          <w:p w14:paraId="09EDD0C3" w14:textId="77777777" w:rsidR="00E124D1" w:rsidRPr="005C4A5C" w:rsidRDefault="00E124D1" w:rsidP="00DA0755">
            <w:pPr>
              <w:pStyle w:val="parametr"/>
            </w:pPr>
            <w:r w:rsidRPr="005C4A5C">
              <w:t>Króciec na wlocie:</w:t>
            </w:r>
          </w:p>
        </w:tc>
        <w:tc>
          <w:tcPr>
            <w:tcW w:w="4111" w:type="dxa"/>
          </w:tcPr>
          <w:p w14:paraId="036E73B4" w14:textId="77777777" w:rsidR="00E124D1" w:rsidRPr="005C4A5C" w:rsidRDefault="00E124D1" w:rsidP="00DA0755">
            <w:pPr>
              <w:pStyle w:val="parametr"/>
            </w:pPr>
            <w:r w:rsidRPr="005C4A5C">
              <w:t>średnica 300 mm</w:t>
            </w:r>
          </w:p>
        </w:tc>
      </w:tr>
      <w:tr w:rsidR="00E124D1" w:rsidRPr="005C4A5C" w14:paraId="31EBA465" w14:textId="77777777" w:rsidTr="00DA0755">
        <w:tc>
          <w:tcPr>
            <w:tcW w:w="2693" w:type="dxa"/>
          </w:tcPr>
          <w:p w14:paraId="6529640B" w14:textId="77777777" w:rsidR="00E124D1" w:rsidRPr="005C4A5C" w:rsidRDefault="00E124D1" w:rsidP="00DA0755">
            <w:pPr>
              <w:pStyle w:val="parametr"/>
            </w:pPr>
            <w:r w:rsidRPr="005C4A5C">
              <w:t>Króciec na wylocie:</w:t>
            </w:r>
          </w:p>
        </w:tc>
        <w:tc>
          <w:tcPr>
            <w:tcW w:w="4111" w:type="dxa"/>
          </w:tcPr>
          <w:p w14:paraId="7FEFE9DC" w14:textId="0A9C8294" w:rsidR="00E124D1" w:rsidRPr="005C4A5C" w:rsidRDefault="00E124D1" w:rsidP="003B6135">
            <w:pPr>
              <w:pStyle w:val="parametr"/>
            </w:pPr>
            <w:r w:rsidRPr="005C4A5C">
              <w:t xml:space="preserve">średnica </w:t>
            </w:r>
            <w:r w:rsidR="003B6135">
              <w:t>35</w:t>
            </w:r>
            <w:r w:rsidRPr="005C4A5C">
              <w:t>0 mm</w:t>
            </w:r>
          </w:p>
        </w:tc>
      </w:tr>
      <w:tr w:rsidR="00E124D1" w:rsidRPr="005C4A5C" w14:paraId="23D2B0E5" w14:textId="77777777" w:rsidTr="00DA0755">
        <w:tc>
          <w:tcPr>
            <w:tcW w:w="2693" w:type="dxa"/>
          </w:tcPr>
          <w:p w14:paraId="380E79C1" w14:textId="77777777" w:rsidR="00E124D1" w:rsidRPr="005C4A5C" w:rsidRDefault="00E124D1" w:rsidP="00DA0755">
            <w:pPr>
              <w:pStyle w:val="parametr"/>
            </w:pPr>
            <w:r w:rsidRPr="005C4A5C">
              <w:t>Silnik:</w:t>
            </w:r>
          </w:p>
        </w:tc>
        <w:tc>
          <w:tcPr>
            <w:tcW w:w="4111" w:type="dxa"/>
          </w:tcPr>
          <w:p w14:paraId="1E61AA65" w14:textId="77777777" w:rsidR="00E124D1" w:rsidRPr="005C4A5C" w:rsidRDefault="00E124D1" w:rsidP="00DA0755">
            <w:pPr>
              <w:pStyle w:val="parametr"/>
            </w:pPr>
            <w:r>
              <w:t>22</w:t>
            </w:r>
            <w:r w:rsidRPr="005C4A5C">
              <w:t xml:space="preserve">,0 kW, </w:t>
            </w:r>
            <w:r>
              <w:t>B3, IP 55, 400/690 V, 50 Hz, 1</w:t>
            </w:r>
            <w:r w:rsidRPr="005C4A5C">
              <w:t>5</w:t>
            </w:r>
            <w:r>
              <w:t>00</w:t>
            </w:r>
            <w:r w:rsidRPr="005C4A5C">
              <w:t>/min</w:t>
            </w:r>
          </w:p>
        </w:tc>
      </w:tr>
      <w:tr w:rsidR="00E124D1" w:rsidRPr="005C4A5C" w14:paraId="3FFC2F5A" w14:textId="77777777" w:rsidTr="00DA0755">
        <w:tc>
          <w:tcPr>
            <w:tcW w:w="2693" w:type="dxa"/>
          </w:tcPr>
          <w:p w14:paraId="64D9109D" w14:textId="77777777" w:rsidR="00E124D1" w:rsidRPr="005C4A5C" w:rsidRDefault="00E124D1" w:rsidP="00DA0755">
            <w:pPr>
              <w:pStyle w:val="parametr"/>
            </w:pPr>
            <w:r>
              <w:t>Masa:</w:t>
            </w:r>
          </w:p>
        </w:tc>
        <w:tc>
          <w:tcPr>
            <w:tcW w:w="4111" w:type="dxa"/>
          </w:tcPr>
          <w:p w14:paraId="765F458D" w14:textId="77777777" w:rsidR="00E124D1" w:rsidRDefault="00E124D1" w:rsidP="00DA0755">
            <w:pPr>
              <w:pStyle w:val="parametr"/>
            </w:pPr>
            <w:r>
              <w:t>500 kg</w:t>
            </w:r>
          </w:p>
        </w:tc>
      </w:tr>
    </w:tbl>
    <w:p w14:paraId="087976F7" w14:textId="77777777" w:rsidR="00E124D1" w:rsidRDefault="00E124D1" w:rsidP="00E124D1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9564079" w14:textId="77777777" w:rsidTr="00E124D1">
        <w:trPr>
          <w:cantSplit/>
        </w:trPr>
        <w:tc>
          <w:tcPr>
            <w:tcW w:w="496" w:type="dxa"/>
          </w:tcPr>
          <w:p w14:paraId="6E47A212" w14:textId="649189C6" w:rsidR="00DB4039" w:rsidRDefault="00A032BC" w:rsidP="00AE769E">
            <w:pPr>
              <w:pStyle w:val="czesc"/>
              <w:jc w:val="right"/>
            </w:pPr>
            <w:r>
              <w:t>076</w:t>
            </w:r>
            <w:r w:rsidR="00DB4039">
              <w:t>.</w:t>
            </w:r>
          </w:p>
        </w:tc>
        <w:tc>
          <w:tcPr>
            <w:tcW w:w="3543" w:type="dxa"/>
          </w:tcPr>
          <w:p w14:paraId="4D21846D" w14:textId="77777777" w:rsidR="00E124D1" w:rsidRDefault="00E124D1" w:rsidP="00E124D1">
            <w:pPr>
              <w:pStyle w:val="czesc"/>
            </w:pPr>
            <w:r>
              <w:t>Czujnik PTC 22,00 kW</w:t>
            </w:r>
          </w:p>
          <w:p w14:paraId="19E2150E" w14:textId="77777777" w:rsidR="00DB4039" w:rsidRDefault="00DB4039" w:rsidP="00E124D1">
            <w:pPr>
              <w:pStyle w:val="czesc"/>
            </w:pPr>
            <w:r>
              <w:t>(art.513348)</w:t>
            </w:r>
          </w:p>
        </w:tc>
        <w:tc>
          <w:tcPr>
            <w:tcW w:w="851" w:type="dxa"/>
          </w:tcPr>
          <w:p w14:paraId="114E6A31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84CA4C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F5B45DA" w14:textId="3B3A78FC" w:rsidR="00DB4039" w:rsidRDefault="00840E33" w:rsidP="00AE769E">
            <w:pPr>
              <w:pStyle w:val="czesc"/>
              <w:jc w:val="right"/>
            </w:pPr>
            <w:r>
              <w:t>68,20</w:t>
            </w:r>
          </w:p>
        </w:tc>
        <w:tc>
          <w:tcPr>
            <w:tcW w:w="708" w:type="dxa"/>
          </w:tcPr>
          <w:p w14:paraId="6B93C64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F2AD5BC" w14:textId="3521738F" w:rsidR="00DB4039" w:rsidRDefault="00840E33" w:rsidP="00AE769E">
            <w:pPr>
              <w:pStyle w:val="czesc"/>
              <w:jc w:val="right"/>
            </w:pPr>
            <w:r>
              <w:t>136,40</w:t>
            </w:r>
          </w:p>
        </w:tc>
      </w:tr>
    </w:tbl>
    <w:p w14:paraId="0CF43E1F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3426A2D" w14:textId="77777777" w:rsidTr="00AE769E">
        <w:trPr>
          <w:cantSplit/>
        </w:trPr>
        <w:tc>
          <w:tcPr>
            <w:tcW w:w="496" w:type="dxa"/>
          </w:tcPr>
          <w:p w14:paraId="10FFEEC6" w14:textId="69E0CC6F" w:rsidR="00DB4039" w:rsidRDefault="00A032BC" w:rsidP="00AE769E">
            <w:pPr>
              <w:pStyle w:val="czesc"/>
              <w:jc w:val="right"/>
            </w:pPr>
            <w:r>
              <w:t>078</w:t>
            </w:r>
            <w:r w:rsidR="00DB4039">
              <w:t>.</w:t>
            </w:r>
          </w:p>
        </w:tc>
        <w:tc>
          <w:tcPr>
            <w:tcW w:w="3543" w:type="dxa"/>
          </w:tcPr>
          <w:p w14:paraId="4577EEA8" w14:textId="77777777" w:rsidR="00DB4039" w:rsidRDefault="00E124D1" w:rsidP="00AE769E">
            <w:pPr>
              <w:pStyle w:val="czesc"/>
            </w:pPr>
            <w:r>
              <w:t>Szafka sterownicza</w:t>
            </w:r>
            <w:r w:rsidR="00DB4039">
              <w:t xml:space="preserve"> SD 22,0</w:t>
            </w:r>
            <w:r>
              <w:t xml:space="preserve"> </w:t>
            </w:r>
            <w:r w:rsidR="00DB4039">
              <w:t xml:space="preserve">kW </w:t>
            </w:r>
            <w:r>
              <w:t xml:space="preserve"> </w:t>
            </w:r>
            <w:r w:rsidR="00DB4039">
              <w:t>H-O-A</w:t>
            </w:r>
          </w:p>
          <w:p w14:paraId="250B7CDF" w14:textId="77777777" w:rsidR="00DB4039" w:rsidRDefault="00DB4039" w:rsidP="00AE769E">
            <w:pPr>
              <w:pStyle w:val="czesc"/>
            </w:pPr>
            <w:r>
              <w:t>(art.541048)</w:t>
            </w:r>
          </w:p>
        </w:tc>
        <w:tc>
          <w:tcPr>
            <w:tcW w:w="851" w:type="dxa"/>
          </w:tcPr>
          <w:p w14:paraId="44C248AF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6C6B3AF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8C1E3F4" w14:textId="77777777" w:rsidR="00DB4039" w:rsidRDefault="00DB4039" w:rsidP="00AE769E">
            <w:pPr>
              <w:pStyle w:val="czesc"/>
              <w:jc w:val="right"/>
            </w:pPr>
            <w:r>
              <w:t>2 345,00</w:t>
            </w:r>
          </w:p>
        </w:tc>
        <w:tc>
          <w:tcPr>
            <w:tcW w:w="708" w:type="dxa"/>
          </w:tcPr>
          <w:p w14:paraId="7152F9C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7445375" w14:textId="77777777" w:rsidR="00DB4039" w:rsidRDefault="00DB4039" w:rsidP="00AE769E">
            <w:pPr>
              <w:pStyle w:val="czesc"/>
              <w:jc w:val="right"/>
            </w:pPr>
            <w:r>
              <w:t>4 690,00</w:t>
            </w:r>
          </w:p>
        </w:tc>
      </w:tr>
    </w:tbl>
    <w:p w14:paraId="15EFFC71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C1B8560" w14:textId="77777777" w:rsidTr="00AE769E">
        <w:trPr>
          <w:cantSplit/>
        </w:trPr>
        <w:tc>
          <w:tcPr>
            <w:tcW w:w="496" w:type="dxa"/>
          </w:tcPr>
          <w:p w14:paraId="32B44874" w14:textId="23559D86" w:rsidR="00DB4039" w:rsidRDefault="00A032BC" w:rsidP="00AE769E">
            <w:pPr>
              <w:pStyle w:val="czesc"/>
              <w:jc w:val="right"/>
            </w:pPr>
            <w:r>
              <w:t>080</w:t>
            </w:r>
            <w:r w:rsidR="00DB4039">
              <w:t>.</w:t>
            </w:r>
          </w:p>
        </w:tc>
        <w:tc>
          <w:tcPr>
            <w:tcW w:w="3543" w:type="dxa"/>
          </w:tcPr>
          <w:p w14:paraId="494C55F8" w14:textId="040DB06C" w:rsidR="00E124D1" w:rsidRPr="00E124D1" w:rsidRDefault="0052131D" w:rsidP="00E124D1">
            <w:pPr>
              <w:pStyle w:val="czesc"/>
            </w:pPr>
            <w:r>
              <w:t>Sterowanie czujnikiem PTC</w:t>
            </w:r>
          </w:p>
          <w:p w14:paraId="108ADE0B" w14:textId="77777777" w:rsidR="00DB4039" w:rsidRDefault="00DB4039" w:rsidP="00E124D1">
            <w:pPr>
              <w:pStyle w:val="czesc"/>
            </w:pPr>
            <w:r>
              <w:t>(art.530493)</w:t>
            </w:r>
          </w:p>
        </w:tc>
        <w:tc>
          <w:tcPr>
            <w:tcW w:w="851" w:type="dxa"/>
          </w:tcPr>
          <w:p w14:paraId="3A750265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35E9B19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14E999D" w14:textId="400930BB" w:rsidR="00DB4039" w:rsidRDefault="00840E33" w:rsidP="00AE769E">
            <w:pPr>
              <w:pStyle w:val="czesc"/>
              <w:jc w:val="right"/>
            </w:pPr>
            <w:r>
              <w:t>221,10</w:t>
            </w:r>
          </w:p>
        </w:tc>
        <w:tc>
          <w:tcPr>
            <w:tcW w:w="708" w:type="dxa"/>
          </w:tcPr>
          <w:p w14:paraId="1F67F8E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2C35EDF" w14:textId="6C1FD571" w:rsidR="00DB4039" w:rsidRDefault="00840E33" w:rsidP="00AE769E">
            <w:pPr>
              <w:pStyle w:val="czesc"/>
              <w:jc w:val="right"/>
            </w:pPr>
            <w:r>
              <w:t>442,20</w:t>
            </w:r>
          </w:p>
        </w:tc>
      </w:tr>
    </w:tbl>
    <w:p w14:paraId="56D89129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840E33" w14:paraId="48DF22BA" w14:textId="77777777" w:rsidTr="001F59FB">
        <w:trPr>
          <w:cantSplit/>
        </w:trPr>
        <w:tc>
          <w:tcPr>
            <w:tcW w:w="496" w:type="dxa"/>
          </w:tcPr>
          <w:p w14:paraId="7249EF3A" w14:textId="6CF198FD" w:rsidR="00840E33" w:rsidRDefault="00A032BC" w:rsidP="001F59FB">
            <w:pPr>
              <w:pStyle w:val="czesc"/>
              <w:jc w:val="right"/>
            </w:pPr>
            <w:r>
              <w:t>082</w:t>
            </w:r>
            <w:r w:rsidR="00840E33">
              <w:t>.</w:t>
            </w:r>
          </w:p>
        </w:tc>
        <w:tc>
          <w:tcPr>
            <w:tcW w:w="3543" w:type="dxa"/>
          </w:tcPr>
          <w:p w14:paraId="196B6BB3" w14:textId="77777777" w:rsidR="00840E33" w:rsidRDefault="00840E33" w:rsidP="001F59FB">
            <w:pPr>
              <w:pStyle w:val="czesc"/>
            </w:pPr>
            <w:r>
              <w:t>Amortyzator wibracji M 12 -320</w:t>
            </w:r>
          </w:p>
          <w:p w14:paraId="490F6D98" w14:textId="77777777" w:rsidR="00840E33" w:rsidRDefault="00840E33" w:rsidP="001F59FB">
            <w:pPr>
              <w:pStyle w:val="czesc"/>
            </w:pPr>
            <w:r>
              <w:t>(art.37224)</w:t>
            </w:r>
          </w:p>
        </w:tc>
        <w:tc>
          <w:tcPr>
            <w:tcW w:w="851" w:type="dxa"/>
          </w:tcPr>
          <w:p w14:paraId="6FEC4991" w14:textId="56CEA7A0" w:rsidR="00840E33" w:rsidRDefault="00840E33" w:rsidP="001F59FB"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2" w:type="dxa"/>
          </w:tcPr>
          <w:p w14:paraId="56CF2859" w14:textId="77777777" w:rsidR="00840E33" w:rsidRDefault="00840E33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44BD517" w14:textId="77777777" w:rsidR="00840E33" w:rsidRDefault="00840E33" w:rsidP="001F59FB">
            <w:pPr>
              <w:pStyle w:val="czesc"/>
              <w:jc w:val="right"/>
            </w:pPr>
            <w:r>
              <w:t>67,65</w:t>
            </w:r>
          </w:p>
        </w:tc>
        <w:tc>
          <w:tcPr>
            <w:tcW w:w="708" w:type="dxa"/>
          </w:tcPr>
          <w:p w14:paraId="4C3ACFBC" w14:textId="77777777" w:rsidR="00840E33" w:rsidRDefault="00840E33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7404D38" w14:textId="419E9955" w:rsidR="00840E33" w:rsidRDefault="00840E33" w:rsidP="001F59FB">
            <w:pPr>
              <w:pStyle w:val="czesc"/>
              <w:jc w:val="right"/>
            </w:pPr>
            <w:r>
              <w:t>811,80</w:t>
            </w:r>
          </w:p>
        </w:tc>
      </w:tr>
    </w:tbl>
    <w:p w14:paraId="33684520" w14:textId="77777777" w:rsidR="00840E33" w:rsidRDefault="00840E33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840E33" w:rsidRPr="0052131D" w14:paraId="27A81582" w14:textId="77777777" w:rsidTr="001F59FB">
        <w:trPr>
          <w:cantSplit/>
        </w:trPr>
        <w:tc>
          <w:tcPr>
            <w:tcW w:w="496" w:type="dxa"/>
          </w:tcPr>
          <w:p w14:paraId="6D43DEE0" w14:textId="59B04A3B" w:rsidR="00840E33" w:rsidRPr="0052131D" w:rsidRDefault="00A032BC" w:rsidP="001F59FB">
            <w:pPr>
              <w:pStyle w:val="czesc"/>
              <w:jc w:val="right"/>
            </w:pPr>
            <w:r w:rsidRPr="0052131D">
              <w:t>084</w:t>
            </w:r>
            <w:r w:rsidR="00840E33" w:rsidRPr="0052131D">
              <w:t>.</w:t>
            </w:r>
          </w:p>
        </w:tc>
        <w:tc>
          <w:tcPr>
            <w:tcW w:w="3543" w:type="dxa"/>
          </w:tcPr>
          <w:p w14:paraId="5FCA1688" w14:textId="77777777" w:rsidR="00840E33" w:rsidRPr="0052131D" w:rsidRDefault="00840E33" w:rsidP="001F59FB">
            <w:pPr>
              <w:pStyle w:val="czesc"/>
            </w:pPr>
            <w:r w:rsidRPr="0052131D">
              <w:t>Wziernik 300 mm, dł. 500 mm</w:t>
            </w:r>
          </w:p>
          <w:p w14:paraId="66CF539E" w14:textId="77777777" w:rsidR="00840E33" w:rsidRPr="0052131D" w:rsidRDefault="00840E33" w:rsidP="001F59FB">
            <w:pPr>
              <w:pStyle w:val="czesc"/>
            </w:pPr>
            <w:r w:rsidRPr="0052131D">
              <w:t>(art.377630)</w:t>
            </w:r>
          </w:p>
        </w:tc>
        <w:tc>
          <w:tcPr>
            <w:tcW w:w="851" w:type="dxa"/>
          </w:tcPr>
          <w:p w14:paraId="3AC7CA09" w14:textId="77777777" w:rsidR="00840E33" w:rsidRPr="0052131D" w:rsidRDefault="00840E33" w:rsidP="001F59FB">
            <w:pPr>
              <w:pStyle w:val="czesc"/>
              <w:jc w:val="right"/>
            </w:pPr>
            <w:r w:rsidRPr="0052131D">
              <w:t>1 szt.</w:t>
            </w:r>
          </w:p>
        </w:tc>
        <w:tc>
          <w:tcPr>
            <w:tcW w:w="1262" w:type="dxa"/>
          </w:tcPr>
          <w:p w14:paraId="1D9E9BDB" w14:textId="77777777" w:rsidR="00840E33" w:rsidRPr="0052131D" w:rsidRDefault="00840E33" w:rsidP="001F59FB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34" w:type="dxa"/>
          </w:tcPr>
          <w:p w14:paraId="68CDD934" w14:textId="77777777" w:rsidR="00840E33" w:rsidRPr="0052131D" w:rsidRDefault="00840E33" w:rsidP="001F59FB">
            <w:pPr>
              <w:pStyle w:val="czesc"/>
              <w:jc w:val="right"/>
            </w:pPr>
            <w:r w:rsidRPr="0052131D">
              <w:t>314,05</w:t>
            </w:r>
          </w:p>
        </w:tc>
        <w:tc>
          <w:tcPr>
            <w:tcW w:w="708" w:type="dxa"/>
          </w:tcPr>
          <w:p w14:paraId="3C128605" w14:textId="77777777" w:rsidR="00840E33" w:rsidRPr="0052131D" w:rsidRDefault="00840E33" w:rsidP="001F59FB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48" w:type="dxa"/>
          </w:tcPr>
          <w:p w14:paraId="2DAC3766" w14:textId="4100AB2F" w:rsidR="00840E33" w:rsidRPr="0052131D" w:rsidRDefault="0052131D" w:rsidP="001F59FB">
            <w:pPr>
              <w:pStyle w:val="czesc"/>
              <w:jc w:val="right"/>
            </w:pPr>
            <w:r>
              <w:t>314,05</w:t>
            </w:r>
          </w:p>
          <w:p w14:paraId="42D605C4" w14:textId="3F50DC10" w:rsidR="00840E33" w:rsidRPr="0052131D" w:rsidRDefault="00840E33" w:rsidP="0052131D">
            <w:pPr>
              <w:pStyle w:val="czesc"/>
            </w:pPr>
          </w:p>
        </w:tc>
      </w:tr>
    </w:tbl>
    <w:p w14:paraId="5F2B838D" w14:textId="77777777" w:rsidR="00840E33" w:rsidRDefault="00840E33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3A9BECFA" w14:textId="77777777" w:rsidTr="00AE769E">
        <w:trPr>
          <w:cantSplit/>
        </w:trPr>
        <w:tc>
          <w:tcPr>
            <w:tcW w:w="496" w:type="dxa"/>
          </w:tcPr>
          <w:p w14:paraId="4D45B134" w14:textId="72EE8EBA" w:rsidR="00DB4039" w:rsidRDefault="00A032BC" w:rsidP="00AE769E">
            <w:pPr>
              <w:pStyle w:val="czesc"/>
              <w:jc w:val="right"/>
            </w:pPr>
            <w:r>
              <w:t>086</w:t>
            </w:r>
            <w:r w:rsidR="00DB4039">
              <w:t>.</w:t>
            </w:r>
          </w:p>
        </w:tc>
        <w:tc>
          <w:tcPr>
            <w:tcW w:w="3543" w:type="dxa"/>
          </w:tcPr>
          <w:p w14:paraId="139294FC" w14:textId="77777777" w:rsidR="00840E33" w:rsidRDefault="00840E33" w:rsidP="00840E33">
            <w:pPr>
              <w:pStyle w:val="czesc"/>
            </w:pPr>
            <w:r>
              <w:t xml:space="preserve">Wąż elastyczny metalowy niepalny, </w:t>
            </w:r>
          </w:p>
          <w:p w14:paraId="05ABF388" w14:textId="73FB87B8" w:rsidR="00E124D1" w:rsidRPr="00AE769E" w:rsidRDefault="00E124D1" w:rsidP="00E124D1">
            <w:pPr>
              <w:pStyle w:val="czesc"/>
            </w:pPr>
            <w:r w:rsidRPr="00AE769E">
              <w:t>3</w:t>
            </w:r>
            <w:r>
              <w:t>0</w:t>
            </w:r>
            <w:r w:rsidRPr="00AE769E">
              <w:t>0</w:t>
            </w:r>
            <w:r>
              <w:t xml:space="preserve"> </w:t>
            </w:r>
            <w:r w:rsidRPr="00AE769E">
              <w:t>mm</w:t>
            </w:r>
          </w:p>
          <w:p w14:paraId="30AA6181" w14:textId="619565E0" w:rsidR="00DB4039" w:rsidRPr="00895D25" w:rsidRDefault="00840E33" w:rsidP="00E124D1">
            <w:pPr>
              <w:pStyle w:val="czesc"/>
            </w:pPr>
            <w:r w:rsidRPr="00895D25">
              <w:t>(art.364830</w:t>
            </w:r>
            <w:r w:rsidR="00DB4039" w:rsidRPr="00895D25">
              <w:t>)</w:t>
            </w:r>
          </w:p>
        </w:tc>
        <w:tc>
          <w:tcPr>
            <w:tcW w:w="851" w:type="dxa"/>
          </w:tcPr>
          <w:p w14:paraId="136B5514" w14:textId="2578D7C9" w:rsidR="00DB4039" w:rsidRPr="00DB4039" w:rsidRDefault="00840E33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="00DB4039">
              <w:rPr>
                <w:lang w:val="de-DE"/>
              </w:rPr>
              <w:t xml:space="preserve"> szt.</w:t>
            </w:r>
          </w:p>
        </w:tc>
        <w:tc>
          <w:tcPr>
            <w:tcW w:w="1262" w:type="dxa"/>
          </w:tcPr>
          <w:p w14:paraId="17AB911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2BEB1639" w14:textId="251B6B5C" w:rsidR="00DB4039" w:rsidRPr="00DB4039" w:rsidRDefault="00840E33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171,60</w:t>
            </w:r>
          </w:p>
        </w:tc>
        <w:tc>
          <w:tcPr>
            <w:tcW w:w="708" w:type="dxa"/>
          </w:tcPr>
          <w:p w14:paraId="74C058E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21E9738" w14:textId="1A573A3A" w:rsidR="00DB4039" w:rsidRPr="00DB4039" w:rsidRDefault="00840E33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858,00</w:t>
            </w:r>
          </w:p>
        </w:tc>
      </w:tr>
    </w:tbl>
    <w:p w14:paraId="0ADEFE0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840E33" w14:paraId="37603AC0" w14:textId="77777777" w:rsidTr="001F59FB">
        <w:trPr>
          <w:cantSplit/>
        </w:trPr>
        <w:tc>
          <w:tcPr>
            <w:tcW w:w="496" w:type="dxa"/>
          </w:tcPr>
          <w:p w14:paraId="1C4452D6" w14:textId="577AA7AC" w:rsidR="00840E33" w:rsidRDefault="00A032BC" w:rsidP="001F59FB">
            <w:pPr>
              <w:pStyle w:val="czesc"/>
              <w:jc w:val="right"/>
            </w:pPr>
            <w:r>
              <w:t>088</w:t>
            </w:r>
            <w:r w:rsidR="00840E33">
              <w:t>.</w:t>
            </w:r>
          </w:p>
        </w:tc>
        <w:tc>
          <w:tcPr>
            <w:tcW w:w="3543" w:type="dxa"/>
          </w:tcPr>
          <w:p w14:paraId="042AABEB" w14:textId="7394B001" w:rsidR="00840E33" w:rsidRDefault="00840E33" w:rsidP="001F59FB">
            <w:pPr>
              <w:pStyle w:val="czesc"/>
            </w:pPr>
            <w:r>
              <w:t>Łącznik 300 mm</w:t>
            </w:r>
          </w:p>
          <w:p w14:paraId="7412177B" w14:textId="38CB5AE3" w:rsidR="00840E33" w:rsidRDefault="00840E33" w:rsidP="00840E33">
            <w:pPr>
              <w:pStyle w:val="czesc"/>
            </w:pPr>
            <w:r>
              <w:t>(art.365730)</w:t>
            </w:r>
          </w:p>
        </w:tc>
        <w:tc>
          <w:tcPr>
            <w:tcW w:w="851" w:type="dxa"/>
          </w:tcPr>
          <w:p w14:paraId="751BC3F7" w14:textId="77777777" w:rsidR="00840E33" w:rsidRDefault="00840E33" w:rsidP="001F59FB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4539C55A" w14:textId="77777777" w:rsidR="00840E33" w:rsidRDefault="00840E33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454F9D1" w14:textId="4B9F9B01" w:rsidR="00840E33" w:rsidRDefault="00840E33" w:rsidP="001F59FB">
            <w:pPr>
              <w:pStyle w:val="czesc"/>
              <w:jc w:val="right"/>
            </w:pPr>
            <w:r>
              <w:t>31,96</w:t>
            </w:r>
          </w:p>
        </w:tc>
        <w:tc>
          <w:tcPr>
            <w:tcW w:w="708" w:type="dxa"/>
          </w:tcPr>
          <w:p w14:paraId="5B00A4E2" w14:textId="77777777" w:rsidR="00840E33" w:rsidRDefault="00840E33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2C269C3" w14:textId="37CC8CB8" w:rsidR="00840E33" w:rsidRDefault="00840E33" w:rsidP="001F59FB">
            <w:pPr>
              <w:pStyle w:val="czesc"/>
              <w:jc w:val="right"/>
            </w:pPr>
            <w:r>
              <w:t>127,84</w:t>
            </w:r>
          </w:p>
        </w:tc>
      </w:tr>
    </w:tbl>
    <w:p w14:paraId="1F617919" w14:textId="77777777" w:rsidR="00840E33" w:rsidRDefault="00840E33" w:rsidP="00DB4039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AE29738" w14:textId="77777777" w:rsidTr="00840E33">
        <w:trPr>
          <w:cantSplit/>
        </w:trPr>
        <w:tc>
          <w:tcPr>
            <w:tcW w:w="496" w:type="dxa"/>
          </w:tcPr>
          <w:p w14:paraId="64611D6E" w14:textId="0DDD6E43" w:rsidR="00DB4039" w:rsidRDefault="00A032BC" w:rsidP="00AE769E">
            <w:pPr>
              <w:pStyle w:val="czesc"/>
              <w:jc w:val="right"/>
            </w:pPr>
            <w:r>
              <w:t>090</w:t>
            </w:r>
            <w:r w:rsidR="00DB4039">
              <w:t>.</w:t>
            </w:r>
          </w:p>
        </w:tc>
        <w:tc>
          <w:tcPr>
            <w:tcW w:w="3543" w:type="dxa"/>
          </w:tcPr>
          <w:p w14:paraId="7CB2FB6B" w14:textId="64E29D3B" w:rsidR="00DB4039" w:rsidRDefault="00DB4039" w:rsidP="00AE769E">
            <w:pPr>
              <w:pStyle w:val="czesc"/>
            </w:pPr>
            <w:r>
              <w:t xml:space="preserve">Rura </w:t>
            </w:r>
            <w:r w:rsidR="00840E33">
              <w:t>30</w:t>
            </w:r>
            <w:r>
              <w:t>0 mm,</w:t>
            </w:r>
            <w:r w:rsidR="00562FAC">
              <w:t xml:space="preserve"> NV/NV,</w:t>
            </w:r>
            <w:r>
              <w:t xml:space="preserve"> dł. 1000 mm</w:t>
            </w:r>
          </w:p>
          <w:p w14:paraId="79643EBD" w14:textId="51CCD8D3" w:rsidR="00DB4039" w:rsidRDefault="00840E33" w:rsidP="00AE769E">
            <w:pPr>
              <w:pStyle w:val="czesc"/>
            </w:pPr>
            <w:r>
              <w:t>(art.360330</w:t>
            </w:r>
            <w:r w:rsidR="00DB4039">
              <w:t>)</w:t>
            </w:r>
          </w:p>
        </w:tc>
        <w:tc>
          <w:tcPr>
            <w:tcW w:w="851" w:type="dxa"/>
          </w:tcPr>
          <w:p w14:paraId="15C7D711" w14:textId="77777777" w:rsidR="00DB4039" w:rsidRDefault="00DB4039" w:rsidP="00AE769E"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2" w:type="dxa"/>
          </w:tcPr>
          <w:p w14:paraId="2E926B2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224EDE3" w14:textId="320B9BF2" w:rsidR="00DB4039" w:rsidRDefault="00840E33" w:rsidP="00AE769E">
            <w:pPr>
              <w:pStyle w:val="czesc"/>
              <w:jc w:val="right"/>
            </w:pPr>
            <w:r>
              <w:t>45,87</w:t>
            </w:r>
          </w:p>
        </w:tc>
        <w:tc>
          <w:tcPr>
            <w:tcW w:w="708" w:type="dxa"/>
          </w:tcPr>
          <w:p w14:paraId="1DC704F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7156578" w14:textId="467689D2" w:rsidR="00DB4039" w:rsidRDefault="00840E33" w:rsidP="00AE769E">
            <w:pPr>
              <w:pStyle w:val="czesc"/>
              <w:jc w:val="right"/>
            </w:pPr>
            <w:r>
              <w:t>229,35</w:t>
            </w:r>
          </w:p>
        </w:tc>
      </w:tr>
    </w:tbl>
    <w:p w14:paraId="31D0051A" w14:textId="77777777" w:rsidR="00DB4039" w:rsidRDefault="00DB4039" w:rsidP="00DB4039">
      <w:pPr>
        <w:pStyle w:val="odstepczesci"/>
      </w:pPr>
    </w:p>
    <w:p w14:paraId="123228AD" w14:textId="77777777" w:rsidR="00A032BC" w:rsidRDefault="00A032BC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4D97936" w14:textId="77777777" w:rsidTr="00AE769E">
        <w:trPr>
          <w:cantSplit/>
        </w:trPr>
        <w:tc>
          <w:tcPr>
            <w:tcW w:w="496" w:type="dxa"/>
          </w:tcPr>
          <w:p w14:paraId="14609469" w14:textId="417A0B81" w:rsidR="00DB4039" w:rsidRDefault="00A032BC" w:rsidP="00AE769E">
            <w:pPr>
              <w:pStyle w:val="czesc"/>
              <w:jc w:val="right"/>
            </w:pPr>
            <w:r>
              <w:lastRenderedPageBreak/>
              <w:t>092</w:t>
            </w:r>
            <w:r w:rsidR="00DB4039">
              <w:t>.</w:t>
            </w:r>
          </w:p>
        </w:tc>
        <w:tc>
          <w:tcPr>
            <w:tcW w:w="3543" w:type="dxa"/>
          </w:tcPr>
          <w:p w14:paraId="582A2B14" w14:textId="4922E5CE" w:rsidR="00DB4039" w:rsidRDefault="00DB4039" w:rsidP="00AE769E">
            <w:pPr>
              <w:pStyle w:val="czesc"/>
            </w:pPr>
            <w:r>
              <w:t>Kolano 45° 3D,</w:t>
            </w:r>
            <w:r w:rsidR="00562FAC">
              <w:t xml:space="preserve"> NV/NV,</w:t>
            </w:r>
            <w:r>
              <w:t xml:space="preserve"> </w:t>
            </w:r>
            <w:r w:rsidR="00840E33">
              <w:t>30</w:t>
            </w:r>
            <w:r>
              <w:t>0 mm</w:t>
            </w:r>
          </w:p>
          <w:p w14:paraId="64C37B2D" w14:textId="03509232" w:rsidR="00DB4039" w:rsidRDefault="00840E33" w:rsidP="00AE769E">
            <w:pPr>
              <w:pStyle w:val="czesc"/>
            </w:pPr>
            <w:r>
              <w:t>(art.362730</w:t>
            </w:r>
            <w:r w:rsidR="00DB4039">
              <w:t>)</w:t>
            </w:r>
          </w:p>
        </w:tc>
        <w:tc>
          <w:tcPr>
            <w:tcW w:w="851" w:type="dxa"/>
          </w:tcPr>
          <w:p w14:paraId="3A59502E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0F65BE9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D4D8471" w14:textId="7277EF26" w:rsidR="00DB4039" w:rsidRDefault="00840E33" w:rsidP="00AE769E">
            <w:pPr>
              <w:pStyle w:val="czesc"/>
              <w:jc w:val="right"/>
            </w:pPr>
            <w:r>
              <w:t>136,95</w:t>
            </w:r>
          </w:p>
        </w:tc>
        <w:tc>
          <w:tcPr>
            <w:tcW w:w="708" w:type="dxa"/>
          </w:tcPr>
          <w:p w14:paraId="31DEB7D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840B12A" w14:textId="737CD3EC" w:rsidR="00DB4039" w:rsidRDefault="00840E33" w:rsidP="00AE769E">
            <w:pPr>
              <w:pStyle w:val="czesc"/>
              <w:jc w:val="right"/>
            </w:pPr>
            <w:r>
              <w:t>821,70</w:t>
            </w:r>
          </w:p>
        </w:tc>
      </w:tr>
    </w:tbl>
    <w:p w14:paraId="560C0E78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A3AFECF" w14:textId="77777777" w:rsidTr="00AE769E">
        <w:trPr>
          <w:cantSplit/>
        </w:trPr>
        <w:tc>
          <w:tcPr>
            <w:tcW w:w="496" w:type="dxa"/>
          </w:tcPr>
          <w:p w14:paraId="2793E331" w14:textId="731FEC43" w:rsidR="00DB4039" w:rsidRDefault="00A032BC" w:rsidP="00AE769E">
            <w:pPr>
              <w:pStyle w:val="czesc"/>
              <w:jc w:val="right"/>
            </w:pPr>
            <w:r>
              <w:t>094</w:t>
            </w:r>
            <w:r w:rsidR="00DB4039">
              <w:t>.</w:t>
            </w:r>
          </w:p>
        </w:tc>
        <w:tc>
          <w:tcPr>
            <w:tcW w:w="3543" w:type="dxa"/>
          </w:tcPr>
          <w:p w14:paraId="6F7FA138" w14:textId="364E8B2E" w:rsidR="00DB4039" w:rsidRDefault="00DB4039" w:rsidP="00AE769E">
            <w:pPr>
              <w:pStyle w:val="czesc"/>
            </w:pPr>
            <w:r>
              <w:t>Kolano 15° 2D,</w:t>
            </w:r>
            <w:r w:rsidR="00562FAC">
              <w:t xml:space="preserve"> NV/NV,</w:t>
            </w:r>
            <w:r>
              <w:t xml:space="preserve"> </w:t>
            </w:r>
            <w:r w:rsidR="00840E33">
              <w:t>30</w:t>
            </w:r>
            <w:r>
              <w:t>0 mm</w:t>
            </w:r>
          </w:p>
          <w:p w14:paraId="0E58DA0E" w14:textId="4F56EFE8" w:rsidR="00DB4039" w:rsidRDefault="00DB4039" w:rsidP="005D45A8">
            <w:pPr>
              <w:pStyle w:val="czesc"/>
            </w:pPr>
            <w:r>
              <w:t>(art.36152</w:t>
            </w:r>
            <w:r w:rsidR="005D45A8">
              <w:t>30</w:t>
            </w:r>
          </w:p>
        </w:tc>
        <w:tc>
          <w:tcPr>
            <w:tcW w:w="851" w:type="dxa"/>
          </w:tcPr>
          <w:p w14:paraId="01B2168B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2817829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8FA18F4" w14:textId="56CE8C36" w:rsidR="00DB4039" w:rsidRDefault="005D45A8" w:rsidP="00AE769E">
            <w:pPr>
              <w:pStyle w:val="czesc"/>
              <w:jc w:val="right"/>
            </w:pPr>
            <w:r>
              <w:t>35,20</w:t>
            </w:r>
          </w:p>
        </w:tc>
        <w:tc>
          <w:tcPr>
            <w:tcW w:w="708" w:type="dxa"/>
          </w:tcPr>
          <w:p w14:paraId="1D9C0C4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690C0A4" w14:textId="263E9C3B" w:rsidR="00DB4039" w:rsidRDefault="005D45A8" w:rsidP="00AE769E">
            <w:pPr>
              <w:pStyle w:val="czesc"/>
              <w:jc w:val="right"/>
            </w:pPr>
            <w:r>
              <w:t>211,20</w:t>
            </w:r>
          </w:p>
        </w:tc>
      </w:tr>
    </w:tbl>
    <w:p w14:paraId="444E43FC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2847703" w14:textId="77777777" w:rsidTr="00AE769E">
        <w:trPr>
          <w:cantSplit/>
        </w:trPr>
        <w:tc>
          <w:tcPr>
            <w:tcW w:w="496" w:type="dxa"/>
          </w:tcPr>
          <w:p w14:paraId="0992ECE6" w14:textId="67822895" w:rsidR="00DB4039" w:rsidRDefault="00A032BC" w:rsidP="00AE769E">
            <w:pPr>
              <w:pStyle w:val="czesc"/>
              <w:jc w:val="right"/>
            </w:pPr>
            <w:r>
              <w:t>096</w:t>
            </w:r>
            <w:r w:rsidR="00DB4039">
              <w:t>.</w:t>
            </w:r>
          </w:p>
        </w:tc>
        <w:tc>
          <w:tcPr>
            <w:tcW w:w="3543" w:type="dxa"/>
          </w:tcPr>
          <w:p w14:paraId="6496D891" w14:textId="6EC03A63" w:rsidR="00DB4039" w:rsidRDefault="00DB4039" w:rsidP="00AE769E">
            <w:pPr>
              <w:pStyle w:val="czesc"/>
            </w:pPr>
            <w:r>
              <w:t xml:space="preserve">Obejma karbowana </w:t>
            </w:r>
            <w:r w:rsidR="005D45A8">
              <w:t>30</w:t>
            </w:r>
            <w:r>
              <w:t>0 mm, ocynk.</w:t>
            </w:r>
          </w:p>
          <w:p w14:paraId="09FF288B" w14:textId="0467DA64" w:rsidR="00DB4039" w:rsidRDefault="00DB4039" w:rsidP="005D45A8">
            <w:pPr>
              <w:pStyle w:val="czesc"/>
            </w:pPr>
            <w:r>
              <w:t>(art.3645</w:t>
            </w:r>
            <w:r w:rsidR="005D45A8">
              <w:t>30</w:t>
            </w:r>
            <w:r>
              <w:t>)</w:t>
            </w:r>
          </w:p>
        </w:tc>
        <w:tc>
          <w:tcPr>
            <w:tcW w:w="851" w:type="dxa"/>
          </w:tcPr>
          <w:p w14:paraId="1CC30542" w14:textId="77777777" w:rsidR="00DB4039" w:rsidRDefault="00562FAC" w:rsidP="00AE769E">
            <w:pPr>
              <w:pStyle w:val="czesc"/>
              <w:jc w:val="right"/>
            </w:pPr>
            <w:r>
              <w:t>25</w:t>
            </w:r>
            <w:r w:rsidR="00DB4039">
              <w:t xml:space="preserve"> szt.</w:t>
            </w:r>
          </w:p>
        </w:tc>
        <w:tc>
          <w:tcPr>
            <w:tcW w:w="1262" w:type="dxa"/>
          </w:tcPr>
          <w:p w14:paraId="00AD87A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C38C604" w14:textId="56FE3586" w:rsidR="00DB4039" w:rsidRDefault="005D45A8" w:rsidP="00AE769E">
            <w:pPr>
              <w:pStyle w:val="czesc"/>
              <w:jc w:val="right"/>
            </w:pPr>
            <w:r>
              <w:t>9,68</w:t>
            </w:r>
          </w:p>
        </w:tc>
        <w:tc>
          <w:tcPr>
            <w:tcW w:w="708" w:type="dxa"/>
          </w:tcPr>
          <w:p w14:paraId="4911467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6C945B8" w14:textId="62DE280D" w:rsidR="00DB4039" w:rsidRDefault="005D45A8" w:rsidP="00AE769E">
            <w:pPr>
              <w:pStyle w:val="czesc"/>
              <w:jc w:val="right"/>
            </w:pPr>
            <w:r>
              <w:t>242,00</w:t>
            </w:r>
          </w:p>
        </w:tc>
      </w:tr>
    </w:tbl>
    <w:p w14:paraId="0ED69FC2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0560312" w14:textId="77777777" w:rsidTr="00AE769E">
        <w:trPr>
          <w:cantSplit/>
        </w:trPr>
        <w:tc>
          <w:tcPr>
            <w:tcW w:w="496" w:type="dxa"/>
          </w:tcPr>
          <w:p w14:paraId="5ABB9E01" w14:textId="67D8F4CD" w:rsidR="00DB4039" w:rsidRDefault="00A032BC" w:rsidP="00AE769E">
            <w:pPr>
              <w:pStyle w:val="czesc"/>
              <w:jc w:val="right"/>
            </w:pPr>
            <w:r>
              <w:t>098</w:t>
            </w:r>
            <w:r w:rsidR="00DB4039">
              <w:t>.</w:t>
            </w:r>
          </w:p>
        </w:tc>
        <w:tc>
          <w:tcPr>
            <w:tcW w:w="3543" w:type="dxa"/>
          </w:tcPr>
          <w:p w14:paraId="6AA985F8" w14:textId="44B5BFB8" w:rsidR="00DB4039" w:rsidRDefault="00562FAC" w:rsidP="00AE769E">
            <w:pPr>
              <w:pStyle w:val="czesc"/>
            </w:pPr>
            <w:r>
              <w:t>Mocowanie Multi</w:t>
            </w:r>
            <w:r w:rsidR="00DB4039">
              <w:t xml:space="preserve"> /D</w:t>
            </w:r>
            <w:r>
              <w:t xml:space="preserve"> </w:t>
            </w:r>
            <w:r w:rsidR="005D45A8">
              <w:t>30</w:t>
            </w:r>
            <w:r>
              <w:t>0 mm</w:t>
            </w:r>
          </w:p>
          <w:p w14:paraId="048573BB" w14:textId="18DC7209" w:rsidR="00DB4039" w:rsidRDefault="005D45A8" w:rsidP="00AE769E">
            <w:pPr>
              <w:pStyle w:val="czesc"/>
            </w:pPr>
            <w:r>
              <w:t>(art.373230</w:t>
            </w:r>
            <w:r w:rsidR="00DB4039">
              <w:t>)</w:t>
            </w:r>
          </w:p>
        </w:tc>
        <w:tc>
          <w:tcPr>
            <w:tcW w:w="851" w:type="dxa"/>
          </w:tcPr>
          <w:p w14:paraId="0EB59159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6695B09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7A45F9C" w14:textId="5ABB12FE" w:rsidR="00DB4039" w:rsidRDefault="005D45A8" w:rsidP="00AE769E">
            <w:pPr>
              <w:pStyle w:val="czesc"/>
              <w:jc w:val="right"/>
            </w:pPr>
            <w:r>
              <w:t>47,85</w:t>
            </w:r>
          </w:p>
        </w:tc>
        <w:tc>
          <w:tcPr>
            <w:tcW w:w="708" w:type="dxa"/>
          </w:tcPr>
          <w:p w14:paraId="17F4937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CCA84D1" w14:textId="565CC154" w:rsidR="00DB4039" w:rsidRDefault="005D45A8" w:rsidP="00AE769E">
            <w:pPr>
              <w:pStyle w:val="czesc"/>
              <w:jc w:val="right"/>
            </w:pPr>
            <w:r>
              <w:t>191,40</w:t>
            </w:r>
          </w:p>
        </w:tc>
      </w:tr>
    </w:tbl>
    <w:p w14:paraId="3F71A8B4" w14:textId="77777777" w:rsidR="005D45A8" w:rsidRDefault="005D45A8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5D45A8" w:rsidRPr="00DB4039" w14:paraId="5AD8881A" w14:textId="77777777" w:rsidTr="001F59FB">
        <w:trPr>
          <w:cantSplit/>
        </w:trPr>
        <w:tc>
          <w:tcPr>
            <w:tcW w:w="496" w:type="dxa"/>
          </w:tcPr>
          <w:p w14:paraId="36474399" w14:textId="37A65819" w:rsidR="005D45A8" w:rsidRDefault="00A032BC" w:rsidP="001F59FB">
            <w:pPr>
              <w:pStyle w:val="czesc"/>
              <w:jc w:val="right"/>
            </w:pPr>
            <w:r>
              <w:t>100</w:t>
            </w:r>
            <w:r w:rsidR="005D45A8">
              <w:t>.</w:t>
            </w:r>
          </w:p>
        </w:tc>
        <w:tc>
          <w:tcPr>
            <w:tcW w:w="3543" w:type="dxa"/>
          </w:tcPr>
          <w:p w14:paraId="66F91E32" w14:textId="08C56FC8" w:rsidR="005D45A8" w:rsidRPr="00AE769E" w:rsidRDefault="005D45A8" w:rsidP="001F59FB">
            <w:pPr>
              <w:pStyle w:val="czesc"/>
            </w:pPr>
            <w:r>
              <w:t xml:space="preserve">Przyłącze elastyczne z wewn. rurą ochronną, </w:t>
            </w:r>
            <w:r w:rsidRPr="00AE769E">
              <w:t>3</w:t>
            </w:r>
            <w:r>
              <w:t>0</w:t>
            </w:r>
            <w:r w:rsidRPr="00AE769E">
              <w:t>0</w:t>
            </w:r>
            <w:r>
              <w:t xml:space="preserve"> </w:t>
            </w:r>
            <w:r w:rsidRPr="00AE769E">
              <w:t>mm</w:t>
            </w:r>
          </w:p>
          <w:p w14:paraId="7E08474A" w14:textId="44488196" w:rsidR="005D45A8" w:rsidRPr="00DB4039" w:rsidRDefault="005D45A8" w:rsidP="005D45A8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(art.35543</w:t>
            </w:r>
            <w:r>
              <w:rPr>
                <w:lang w:val="de-DE"/>
              </w:rPr>
              <w:t>0</w:t>
            </w:r>
            <w:r w:rsidRPr="00DB4039">
              <w:rPr>
                <w:lang w:val="de-DE"/>
              </w:rPr>
              <w:t>)</w:t>
            </w:r>
          </w:p>
        </w:tc>
        <w:tc>
          <w:tcPr>
            <w:tcW w:w="851" w:type="dxa"/>
          </w:tcPr>
          <w:p w14:paraId="1EA3EE00" w14:textId="18F5F707" w:rsidR="005D45A8" w:rsidRPr="00DB4039" w:rsidRDefault="005D45A8" w:rsidP="001F59FB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11EE4341" w14:textId="77777777" w:rsidR="005D45A8" w:rsidRPr="00DB4039" w:rsidRDefault="005D45A8" w:rsidP="001F59FB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C96D280" w14:textId="7456915B" w:rsidR="005D45A8" w:rsidRPr="00DB4039" w:rsidRDefault="005D45A8" w:rsidP="001F59FB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240,35</w:t>
            </w:r>
          </w:p>
        </w:tc>
        <w:tc>
          <w:tcPr>
            <w:tcW w:w="708" w:type="dxa"/>
          </w:tcPr>
          <w:p w14:paraId="41167A0D" w14:textId="77777777" w:rsidR="005D45A8" w:rsidRPr="00DB4039" w:rsidRDefault="005D45A8" w:rsidP="001F59FB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65520D0" w14:textId="54A53292" w:rsidR="005D45A8" w:rsidRPr="00DB4039" w:rsidRDefault="005D45A8" w:rsidP="001F59FB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961,40</w:t>
            </w:r>
          </w:p>
        </w:tc>
      </w:tr>
    </w:tbl>
    <w:p w14:paraId="3FEA44A8" w14:textId="77777777" w:rsidR="005D45A8" w:rsidRDefault="005D45A8" w:rsidP="005D45A8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A032BC" w14:paraId="6C9E4C19" w14:textId="77777777" w:rsidTr="001F59FB">
        <w:trPr>
          <w:cantSplit/>
        </w:trPr>
        <w:tc>
          <w:tcPr>
            <w:tcW w:w="496" w:type="dxa"/>
          </w:tcPr>
          <w:p w14:paraId="12EB699B" w14:textId="0F895BFE" w:rsidR="00A032BC" w:rsidRDefault="00A032BC" w:rsidP="001F59FB">
            <w:pPr>
              <w:pStyle w:val="czesc"/>
              <w:jc w:val="right"/>
            </w:pPr>
            <w:r>
              <w:t>102.</w:t>
            </w:r>
          </w:p>
        </w:tc>
        <w:tc>
          <w:tcPr>
            <w:tcW w:w="3543" w:type="dxa"/>
          </w:tcPr>
          <w:p w14:paraId="6C3F26DD" w14:textId="77777777" w:rsidR="00A032BC" w:rsidRDefault="00A032BC" w:rsidP="001F59FB">
            <w:pPr>
              <w:pStyle w:val="czesc"/>
            </w:pPr>
            <w:r>
              <w:t>Pierścień z kołnierzem 300 mm, ocynk.</w:t>
            </w:r>
          </w:p>
          <w:p w14:paraId="4DC2D808" w14:textId="77777777" w:rsidR="00A032BC" w:rsidRDefault="00A032BC" w:rsidP="001F59FB">
            <w:pPr>
              <w:pStyle w:val="czesc"/>
            </w:pPr>
            <w:r>
              <w:t>(art.487230)</w:t>
            </w:r>
          </w:p>
        </w:tc>
        <w:tc>
          <w:tcPr>
            <w:tcW w:w="851" w:type="dxa"/>
          </w:tcPr>
          <w:p w14:paraId="46E68C8A" w14:textId="42AE4227" w:rsidR="00A032BC" w:rsidRDefault="00A032BC" w:rsidP="001F59FB"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2" w:type="dxa"/>
          </w:tcPr>
          <w:p w14:paraId="15AA579D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2EFCE78" w14:textId="77777777" w:rsidR="00A032BC" w:rsidRDefault="00A032BC" w:rsidP="001F59FB">
            <w:pPr>
              <w:pStyle w:val="czesc"/>
              <w:jc w:val="right"/>
            </w:pPr>
            <w:r>
              <w:t>19,58</w:t>
            </w:r>
          </w:p>
        </w:tc>
        <w:tc>
          <w:tcPr>
            <w:tcW w:w="708" w:type="dxa"/>
          </w:tcPr>
          <w:p w14:paraId="04D0A06C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2A70602" w14:textId="75850945" w:rsidR="00A032BC" w:rsidRDefault="00A032BC" w:rsidP="001F59FB">
            <w:pPr>
              <w:pStyle w:val="czesc"/>
              <w:jc w:val="right"/>
            </w:pPr>
            <w:r>
              <w:t>234,96</w:t>
            </w:r>
          </w:p>
        </w:tc>
      </w:tr>
    </w:tbl>
    <w:p w14:paraId="239E3018" w14:textId="77777777" w:rsidR="00A032BC" w:rsidRDefault="00A032BC" w:rsidP="005D45A8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5D45A8" w14:paraId="3B3AF5AF" w14:textId="77777777" w:rsidTr="00A032BC">
        <w:trPr>
          <w:cantSplit/>
        </w:trPr>
        <w:tc>
          <w:tcPr>
            <w:tcW w:w="496" w:type="dxa"/>
          </w:tcPr>
          <w:p w14:paraId="1958BA80" w14:textId="05E73DAD" w:rsidR="005D45A8" w:rsidRDefault="00A032BC" w:rsidP="001F59FB">
            <w:pPr>
              <w:pStyle w:val="czesc"/>
              <w:jc w:val="right"/>
            </w:pPr>
            <w:r>
              <w:t>104</w:t>
            </w:r>
            <w:r w:rsidR="005D45A8">
              <w:t>.</w:t>
            </w:r>
          </w:p>
        </w:tc>
        <w:tc>
          <w:tcPr>
            <w:tcW w:w="3543" w:type="dxa"/>
          </w:tcPr>
          <w:p w14:paraId="7BF76F54" w14:textId="19CC2079" w:rsidR="005D45A8" w:rsidRDefault="005D45A8" w:rsidP="001F59FB">
            <w:pPr>
              <w:pStyle w:val="czesc"/>
            </w:pPr>
            <w:r>
              <w:t>Zasuwa elektropneumatyczna ECO-P S, 3</w:t>
            </w:r>
            <w:r w:rsidR="00A032BC">
              <w:t>0</w:t>
            </w:r>
            <w:r>
              <w:t>0 mm</w:t>
            </w:r>
          </w:p>
          <w:p w14:paraId="5E76D782" w14:textId="61017065" w:rsidR="005D45A8" w:rsidRDefault="005D45A8" w:rsidP="00A032BC">
            <w:pPr>
              <w:pStyle w:val="czesc"/>
            </w:pPr>
            <w:r>
              <w:t>(art.37473</w:t>
            </w:r>
            <w:r w:rsidR="00A032BC">
              <w:t>0</w:t>
            </w:r>
            <w:r>
              <w:t>)</w:t>
            </w:r>
          </w:p>
        </w:tc>
        <w:tc>
          <w:tcPr>
            <w:tcW w:w="851" w:type="dxa"/>
          </w:tcPr>
          <w:p w14:paraId="103688F2" w14:textId="68E5E826" w:rsidR="005D45A8" w:rsidRDefault="00A032BC" w:rsidP="001F59FB">
            <w:pPr>
              <w:pStyle w:val="czesc"/>
              <w:jc w:val="right"/>
            </w:pPr>
            <w:r>
              <w:t>2</w:t>
            </w:r>
            <w:r w:rsidR="005D45A8">
              <w:t xml:space="preserve"> szt.</w:t>
            </w:r>
          </w:p>
        </w:tc>
        <w:tc>
          <w:tcPr>
            <w:tcW w:w="1262" w:type="dxa"/>
          </w:tcPr>
          <w:p w14:paraId="173062EA" w14:textId="77777777" w:rsidR="005D45A8" w:rsidRDefault="005D45A8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64F6AEC" w14:textId="66122749" w:rsidR="005D45A8" w:rsidRDefault="00A032BC" w:rsidP="001F59FB">
            <w:pPr>
              <w:pStyle w:val="czesc"/>
              <w:jc w:val="right"/>
            </w:pPr>
            <w:r>
              <w:t>867,90</w:t>
            </w:r>
          </w:p>
        </w:tc>
        <w:tc>
          <w:tcPr>
            <w:tcW w:w="708" w:type="dxa"/>
          </w:tcPr>
          <w:p w14:paraId="1FC5B741" w14:textId="77777777" w:rsidR="005D45A8" w:rsidRDefault="005D45A8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F13F214" w14:textId="086D371B" w:rsidR="005D45A8" w:rsidRDefault="00A032BC" w:rsidP="001F59FB">
            <w:pPr>
              <w:pStyle w:val="czesc"/>
              <w:jc w:val="right"/>
            </w:pPr>
            <w:r>
              <w:t>1 735,80</w:t>
            </w:r>
          </w:p>
        </w:tc>
      </w:tr>
    </w:tbl>
    <w:p w14:paraId="0661DE88" w14:textId="77777777" w:rsidR="005D45A8" w:rsidRDefault="005D45A8" w:rsidP="00DB4039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A032BC" w14:paraId="120600E7" w14:textId="77777777" w:rsidTr="001F59FB">
        <w:trPr>
          <w:cantSplit/>
        </w:trPr>
        <w:tc>
          <w:tcPr>
            <w:tcW w:w="496" w:type="dxa"/>
          </w:tcPr>
          <w:p w14:paraId="55EA6329" w14:textId="10BE6F3C" w:rsidR="00A032BC" w:rsidRDefault="00A032BC" w:rsidP="001F59FB">
            <w:pPr>
              <w:pStyle w:val="czesc"/>
              <w:jc w:val="right"/>
            </w:pPr>
            <w:r>
              <w:t>106.</w:t>
            </w:r>
          </w:p>
        </w:tc>
        <w:tc>
          <w:tcPr>
            <w:tcW w:w="3543" w:type="dxa"/>
          </w:tcPr>
          <w:p w14:paraId="1BEB02A0" w14:textId="26C916B8" w:rsidR="00A032BC" w:rsidRDefault="00A032BC" w:rsidP="001F59FB">
            <w:pPr>
              <w:pStyle w:val="czesc"/>
            </w:pPr>
            <w:r>
              <w:t>Stożek na 300 mm</w:t>
            </w:r>
          </w:p>
          <w:p w14:paraId="21D068BA" w14:textId="454734D8" w:rsidR="00A032BC" w:rsidRDefault="00A032BC" w:rsidP="001F59FB">
            <w:pPr>
              <w:pStyle w:val="czesc"/>
            </w:pPr>
            <w:r>
              <w:t>(art.370330)</w:t>
            </w:r>
          </w:p>
        </w:tc>
        <w:tc>
          <w:tcPr>
            <w:tcW w:w="851" w:type="dxa"/>
          </w:tcPr>
          <w:p w14:paraId="534E6EAD" w14:textId="77777777" w:rsidR="00A032BC" w:rsidRDefault="00A032BC" w:rsidP="001F59FB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2F8CB27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D9644A7" w14:textId="742D2857" w:rsidR="00A032BC" w:rsidRDefault="00A032BC" w:rsidP="001F59FB">
            <w:pPr>
              <w:pStyle w:val="czesc"/>
              <w:jc w:val="right"/>
            </w:pPr>
            <w:r>
              <w:t>53,52</w:t>
            </w:r>
          </w:p>
        </w:tc>
        <w:tc>
          <w:tcPr>
            <w:tcW w:w="708" w:type="dxa"/>
          </w:tcPr>
          <w:p w14:paraId="28D477F7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A0AF92C" w14:textId="36F0A427" w:rsidR="00A032BC" w:rsidRDefault="00A032BC" w:rsidP="001F59FB">
            <w:pPr>
              <w:pStyle w:val="czesc"/>
              <w:jc w:val="right"/>
            </w:pPr>
            <w:r>
              <w:t>107,04</w:t>
            </w:r>
          </w:p>
        </w:tc>
      </w:tr>
    </w:tbl>
    <w:p w14:paraId="73A2B26A" w14:textId="77777777" w:rsidR="005D45A8" w:rsidRDefault="005D45A8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A032BC" w14:paraId="34375881" w14:textId="77777777" w:rsidTr="001F59FB">
        <w:trPr>
          <w:cantSplit/>
        </w:trPr>
        <w:tc>
          <w:tcPr>
            <w:tcW w:w="496" w:type="dxa"/>
          </w:tcPr>
          <w:p w14:paraId="211173F7" w14:textId="388BA50B" w:rsidR="00A032BC" w:rsidRDefault="00A032BC" w:rsidP="001F59FB">
            <w:pPr>
              <w:pStyle w:val="czesc"/>
              <w:jc w:val="right"/>
            </w:pPr>
            <w:r>
              <w:t>108.</w:t>
            </w:r>
          </w:p>
        </w:tc>
        <w:tc>
          <w:tcPr>
            <w:tcW w:w="3543" w:type="dxa"/>
          </w:tcPr>
          <w:p w14:paraId="359A98F5" w14:textId="406ED52F" w:rsidR="00A032BC" w:rsidRDefault="00A032BC" w:rsidP="001F59FB">
            <w:pPr>
              <w:pStyle w:val="czesc"/>
            </w:pPr>
            <w:r>
              <w:t>Pierścień z kołnierzem 200 mm, ocynk.</w:t>
            </w:r>
          </w:p>
          <w:p w14:paraId="06EABAC3" w14:textId="392F0333" w:rsidR="00A032BC" w:rsidRDefault="00A032BC" w:rsidP="00A032BC">
            <w:pPr>
              <w:pStyle w:val="czesc"/>
            </w:pPr>
            <w:r>
              <w:t>(art.487220)</w:t>
            </w:r>
          </w:p>
        </w:tc>
        <w:tc>
          <w:tcPr>
            <w:tcW w:w="851" w:type="dxa"/>
          </w:tcPr>
          <w:p w14:paraId="760B7073" w14:textId="511B683D" w:rsidR="00A032BC" w:rsidRDefault="00A032BC" w:rsidP="001F59FB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2FE5F306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3A901C7" w14:textId="38AE984D" w:rsidR="00A032BC" w:rsidRDefault="00A032BC" w:rsidP="001F59FB">
            <w:pPr>
              <w:pStyle w:val="czesc"/>
              <w:jc w:val="right"/>
            </w:pPr>
            <w:r>
              <w:t>14,47</w:t>
            </w:r>
          </w:p>
        </w:tc>
        <w:tc>
          <w:tcPr>
            <w:tcW w:w="708" w:type="dxa"/>
          </w:tcPr>
          <w:p w14:paraId="25B5E58B" w14:textId="77777777" w:rsidR="00A032BC" w:rsidRDefault="00A032BC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E33CC74" w14:textId="6040F528" w:rsidR="00A032BC" w:rsidRDefault="00A032BC" w:rsidP="001F59FB">
            <w:pPr>
              <w:pStyle w:val="czesc"/>
              <w:jc w:val="right"/>
            </w:pPr>
            <w:r>
              <w:t>57,88</w:t>
            </w:r>
          </w:p>
        </w:tc>
      </w:tr>
    </w:tbl>
    <w:p w14:paraId="43A37063" w14:textId="77777777" w:rsidR="005D45A8" w:rsidRDefault="005D45A8" w:rsidP="00DB4039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562FAC" w14:paraId="357E9113" w14:textId="77777777" w:rsidTr="00A032BC">
        <w:trPr>
          <w:cantSplit/>
        </w:trPr>
        <w:tc>
          <w:tcPr>
            <w:tcW w:w="496" w:type="dxa"/>
          </w:tcPr>
          <w:p w14:paraId="5ACAC5A4" w14:textId="2D762DCC" w:rsidR="00DB4039" w:rsidRDefault="00A032BC" w:rsidP="00AE769E">
            <w:pPr>
              <w:pStyle w:val="czesc"/>
              <w:jc w:val="right"/>
            </w:pPr>
            <w:r>
              <w:t>110</w:t>
            </w:r>
            <w:r w:rsidR="00DB4039">
              <w:t>.</w:t>
            </w:r>
          </w:p>
        </w:tc>
        <w:tc>
          <w:tcPr>
            <w:tcW w:w="3543" w:type="dxa"/>
          </w:tcPr>
          <w:p w14:paraId="300CFCC5" w14:textId="77777777" w:rsidR="00562FAC" w:rsidRDefault="00562FAC" w:rsidP="00AE769E">
            <w:pPr>
              <w:pStyle w:val="czesc"/>
            </w:pPr>
            <w:r w:rsidRPr="00562FAC">
              <w:t xml:space="preserve">Zestaw do mocowania, podwójny, </w:t>
            </w:r>
            <w:r w:rsidR="00DB4039" w:rsidRPr="00562FAC">
              <w:t xml:space="preserve"> </w:t>
            </w:r>
          </w:p>
          <w:p w14:paraId="7D49E362" w14:textId="77777777" w:rsidR="00DB4039" w:rsidRPr="00562FAC" w:rsidRDefault="00DB4039" w:rsidP="00AE769E">
            <w:pPr>
              <w:pStyle w:val="czesc"/>
            </w:pPr>
            <w:r w:rsidRPr="00562FAC">
              <w:t>400</w:t>
            </w:r>
            <w:r w:rsidR="00562FAC">
              <w:t xml:space="preserve"> </w:t>
            </w:r>
            <w:r w:rsidRPr="00562FAC">
              <w:t>mm</w:t>
            </w:r>
          </w:p>
          <w:p w14:paraId="16A5344B" w14:textId="77777777" w:rsidR="00DB4039" w:rsidRPr="00DA780C" w:rsidRDefault="00DB4039" w:rsidP="00AE769E">
            <w:pPr>
              <w:pStyle w:val="czesc"/>
            </w:pPr>
            <w:r w:rsidRPr="00DA780C">
              <w:t>(art.397040)</w:t>
            </w:r>
          </w:p>
        </w:tc>
        <w:tc>
          <w:tcPr>
            <w:tcW w:w="851" w:type="dxa"/>
          </w:tcPr>
          <w:p w14:paraId="5AD3E74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0E5D6EC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170BC0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13,64</w:t>
            </w:r>
          </w:p>
        </w:tc>
        <w:tc>
          <w:tcPr>
            <w:tcW w:w="708" w:type="dxa"/>
          </w:tcPr>
          <w:p w14:paraId="4CE99D8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94C0C3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54,56</w:t>
            </w:r>
          </w:p>
        </w:tc>
      </w:tr>
    </w:tbl>
    <w:p w14:paraId="5390449E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562FAC" w14:paraId="3950C06D" w14:textId="77777777" w:rsidTr="00AE769E">
        <w:trPr>
          <w:cantSplit/>
        </w:trPr>
        <w:tc>
          <w:tcPr>
            <w:tcW w:w="496" w:type="dxa"/>
          </w:tcPr>
          <w:p w14:paraId="60A53C82" w14:textId="6F4BB66A" w:rsidR="00DB4039" w:rsidRPr="00562FAC" w:rsidRDefault="00A032BC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112</w:t>
            </w:r>
            <w:r w:rsidR="00DB4039" w:rsidRPr="00562FAC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3E0F42A2" w14:textId="77777777" w:rsidR="00DB4039" w:rsidRPr="00CD2C89" w:rsidRDefault="00562FAC" w:rsidP="00AE769E">
            <w:pPr>
              <w:pStyle w:val="czesc"/>
            </w:pPr>
            <w:r w:rsidRPr="00CD2C89">
              <w:t xml:space="preserve">Stopa do mocowania Multi/ D </w:t>
            </w:r>
            <w:r w:rsidR="00DB4039" w:rsidRPr="00CD2C89">
              <w:t>400</w:t>
            </w:r>
            <w:r w:rsidRPr="00CD2C89">
              <w:t xml:space="preserve"> </w:t>
            </w:r>
            <w:r w:rsidR="00DB4039" w:rsidRPr="00CD2C89">
              <w:t>mm</w:t>
            </w:r>
          </w:p>
          <w:p w14:paraId="6A7C20E8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(art.397240)</w:t>
            </w:r>
          </w:p>
        </w:tc>
        <w:tc>
          <w:tcPr>
            <w:tcW w:w="851" w:type="dxa"/>
          </w:tcPr>
          <w:p w14:paraId="37075F3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30DD83C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D1509E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26,18</w:t>
            </w:r>
          </w:p>
        </w:tc>
        <w:tc>
          <w:tcPr>
            <w:tcW w:w="708" w:type="dxa"/>
          </w:tcPr>
          <w:p w14:paraId="6B2923D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450581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104,72</w:t>
            </w:r>
          </w:p>
        </w:tc>
      </w:tr>
    </w:tbl>
    <w:p w14:paraId="69F2ED69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8E76AF8" w14:textId="77777777" w:rsidTr="00AE769E">
        <w:trPr>
          <w:cantSplit/>
        </w:trPr>
        <w:tc>
          <w:tcPr>
            <w:tcW w:w="496" w:type="dxa"/>
          </w:tcPr>
          <w:p w14:paraId="278AD0DA" w14:textId="4C534248" w:rsidR="00DB4039" w:rsidRPr="00562FAC" w:rsidRDefault="00A032BC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114</w:t>
            </w:r>
            <w:r w:rsidR="00DB4039" w:rsidRPr="00562FAC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137B10C4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733EF34F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5109222C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6670D137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11172604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401A24A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5FD9D52" w14:textId="77777777" w:rsidR="00DB4039" w:rsidRDefault="00DB4039" w:rsidP="00AE769E">
            <w:pPr>
              <w:pStyle w:val="czesc"/>
              <w:jc w:val="right"/>
            </w:pPr>
            <w:r>
              <w:t>240,00</w:t>
            </w:r>
          </w:p>
        </w:tc>
        <w:tc>
          <w:tcPr>
            <w:tcW w:w="708" w:type="dxa"/>
          </w:tcPr>
          <w:p w14:paraId="2D892D8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2A46C9D" w14:textId="77777777" w:rsidR="00DB4039" w:rsidRDefault="00DB4039" w:rsidP="00AE769E">
            <w:pPr>
              <w:pStyle w:val="czesc"/>
              <w:jc w:val="right"/>
            </w:pPr>
            <w:r>
              <w:t>240,00</w:t>
            </w:r>
          </w:p>
        </w:tc>
      </w:tr>
    </w:tbl>
    <w:p w14:paraId="60FFA52E" w14:textId="77777777" w:rsidR="00DB4039" w:rsidRDefault="00DB4039" w:rsidP="00DB4039">
      <w:pPr>
        <w:pStyle w:val="odstepczesci"/>
      </w:pPr>
    </w:p>
    <w:p w14:paraId="4A70B4A5" w14:textId="77777777" w:rsidR="00CD2C89" w:rsidRDefault="00CD2C89" w:rsidP="00DB4039">
      <w:pPr>
        <w:pStyle w:val="odstepczesci"/>
      </w:pPr>
    </w:p>
    <w:p w14:paraId="60CEFD19" w14:textId="7862D1C6" w:rsidR="00BC045D" w:rsidRDefault="00DB4039" w:rsidP="00BC045D">
      <w:pPr>
        <w:pStyle w:val="podsystem"/>
      </w:pPr>
      <w:r>
        <w:t xml:space="preserve">Grupa 4: </w:t>
      </w:r>
      <w:r w:rsidR="00AB0544">
        <w:t>Rurociąg od przyłącza nr 2 do separatora.</w:t>
      </w:r>
    </w:p>
    <w:p w14:paraId="7FD09C24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A3BB2E6" w14:textId="77777777" w:rsidTr="00AE769E">
        <w:trPr>
          <w:cantSplit/>
        </w:trPr>
        <w:tc>
          <w:tcPr>
            <w:tcW w:w="496" w:type="dxa"/>
          </w:tcPr>
          <w:p w14:paraId="01031F25" w14:textId="42B8EC4D" w:rsidR="00DB4039" w:rsidRDefault="00A032BC" w:rsidP="00AE769E">
            <w:pPr>
              <w:pStyle w:val="czesc"/>
              <w:jc w:val="right"/>
            </w:pPr>
            <w:r>
              <w:t>116</w:t>
            </w:r>
            <w:r w:rsidR="00DB4039">
              <w:t>.</w:t>
            </w:r>
          </w:p>
        </w:tc>
        <w:tc>
          <w:tcPr>
            <w:tcW w:w="3543" w:type="dxa"/>
          </w:tcPr>
          <w:p w14:paraId="6FCE90E6" w14:textId="77777777" w:rsidR="00DB4039" w:rsidRDefault="00DB4039" w:rsidP="00AE769E">
            <w:pPr>
              <w:pStyle w:val="czesc"/>
            </w:pPr>
            <w:r>
              <w:t>Stożek, na 300 mm</w:t>
            </w:r>
          </w:p>
          <w:p w14:paraId="6299CC2D" w14:textId="77777777" w:rsidR="00DB4039" w:rsidRDefault="00DB4039" w:rsidP="00AE769E">
            <w:pPr>
              <w:pStyle w:val="czesc"/>
            </w:pPr>
            <w:r>
              <w:t>(art.370330)</w:t>
            </w:r>
          </w:p>
        </w:tc>
        <w:tc>
          <w:tcPr>
            <w:tcW w:w="851" w:type="dxa"/>
          </w:tcPr>
          <w:p w14:paraId="413AD30F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8BFB1D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D15E184" w14:textId="77777777" w:rsidR="00DB4039" w:rsidRDefault="00DB4039" w:rsidP="00AE769E">
            <w:pPr>
              <w:pStyle w:val="czesc"/>
              <w:jc w:val="right"/>
            </w:pPr>
            <w:r>
              <w:t>53,52</w:t>
            </w:r>
          </w:p>
        </w:tc>
        <w:tc>
          <w:tcPr>
            <w:tcW w:w="708" w:type="dxa"/>
          </w:tcPr>
          <w:p w14:paraId="0B79541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89B55E9" w14:textId="77777777" w:rsidR="00DB4039" w:rsidRDefault="00DB4039" w:rsidP="00AE769E">
            <w:pPr>
              <w:pStyle w:val="czesc"/>
              <w:jc w:val="right"/>
            </w:pPr>
            <w:r>
              <w:t>107,04</w:t>
            </w:r>
          </w:p>
        </w:tc>
      </w:tr>
    </w:tbl>
    <w:p w14:paraId="2F4AE092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9FC84AF" w14:textId="77777777" w:rsidTr="00AE769E">
        <w:trPr>
          <w:cantSplit/>
        </w:trPr>
        <w:tc>
          <w:tcPr>
            <w:tcW w:w="496" w:type="dxa"/>
          </w:tcPr>
          <w:p w14:paraId="669611A9" w14:textId="0CF6B975" w:rsidR="00DB4039" w:rsidRDefault="00A032BC" w:rsidP="00AE769E">
            <w:pPr>
              <w:pStyle w:val="czesc"/>
              <w:jc w:val="right"/>
            </w:pPr>
            <w:r>
              <w:t>118</w:t>
            </w:r>
            <w:r w:rsidR="00DB4039">
              <w:t>.</w:t>
            </w:r>
          </w:p>
        </w:tc>
        <w:tc>
          <w:tcPr>
            <w:tcW w:w="3543" w:type="dxa"/>
          </w:tcPr>
          <w:p w14:paraId="26306B52" w14:textId="77777777" w:rsidR="00DB4039" w:rsidRDefault="00DB4039" w:rsidP="00AE769E">
            <w:pPr>
              <w:pStyle w:val="czesc"/>
            </w:pPr>
            <w:r>
              <w:t>Rura 300 mm,</w:t>
            </w:r>
            <w:r w:rsidR="00CD2C89">
              <w:t xml:space="preserve"> NV/NV, </w:t>
            </w:r>
            <w:r>
              <w:t xml:space="preserve"> dł. 1.000 mm</w:t>
            </w:r>
          </w:p>
          <w:p w14:paraId="2A91E3FC" w14:textId="77777777" w:rsidR="00DB4039" w:rsidRDefault="00DB4039" w:rsidP="00AE769E">
            <w:pPr>
              <w:pStyle w:val="czesc"/>
            </w:pPr>
            <w:r>
              <w:t>(art.360330)</w:t>
            </w:r>
          </w:p>
        </w:tc>
        <w:tc>
          <w:tcPr>
            <w:tcW w:w="851" w:type="dxa"/>
          </w:tcPr>
          <w:p w14:paraId="39E4010E" w14:textId="77777777" w:rsidR="00DB4039" w:rsidRDefault="00DB4039" w:rsidP="00AE769E">
            <w:pPr>
              <w:pStyle w:val="czesc"/>
              <w:jc w:val="right"/>
            </w:pPr>
            <w:r>
              <w:t>7 szt.</w:t>
            </w:r>
          </w:p>
        </w:tc>
        <w:tc>
          <w:tcPr>
            <w:tcW w:w="1262" w:type="dxa"/>
          </w:tcPr>
          <w:p w14:paraId="7B094D0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EDBEDD1" w14:textId="77777777" w:rsidR="00DB4039" w:rsidRDefault="00DB4039" w:rsidP="00AE769E">
            <w:pPr>
              <w:pStyle w:val="czesc"/>
              <w:jc w:val="right"/>
            </w:pPr>
            <w:r>
              <w:t>45,87</w:t>
            </w:r>
          </w:p>
        </w:tc>
        <w:tc>
          <w:tcPr>
            <w:tcW w:w="708" w:type="dxa"/>
          </w:tcPr>
          <w:p w14:paraId="463F254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F869B30" w14:textId="77777777" w:rsidR="00DB4039" w:rsidRDefault="00DB4039" w:rsidP="00AE769E">
            <w:pPr>
              <w:pStyle w:val="czesc"/>
              <w:jc w:val="right"/>
            </w:pPr>
            <w:r>
              <w:t>321,09</w:t>
            </w:r>
          </w:p>
        </w:tc>
      </w:tr>
    </w:tbl>
    <w:p w14:paraId="177B1E58" w14:textId="77777777" w:rsidR="00DB4039" w:rsidRDefault="00DB4039" w:rsidP="00DB4039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4F996E9" w14:textId="77777777" w:rsidTr="00A032BC">
        <w:trPr>
          <w:cantSplit/>
        </w:trPr>
        <w:tc>
          <w:tcPr>
            <w:tcW w:w="496" w:type="dxa"/>
          </w:tcPr>
          <w:p w14:paraId="6EF50EB7" w14:textId="4CDD431F" w:rsidR="00DB4039" w:rsidRDefault="00A032BC" w:rsidP="00AE769E">
            <w:pPr>
              <w:pStyle w:val="czesc"/>
              <w:jc w:val="right"/>
            </w:pPr>
            <w:r>
              <w:t>120</w:t>
            </w:r>
            <w:r w:rsidR="00DB4039">
              <w:t>.</w:t>
            </w:r>
          </w:p>
        </w:tc>
        <w:tc>
          <w:tcPr>
            <w:tcW w:w="3543" w:type="dxa"/>
          </w:tcPr>
          <w:p w14:paraId="4A427126" w14:textId="77777777" w:rsidR="00DB4039" w:rsidRDefault="00DB4039" w:rsidP="00AE769E">
            <w:pPr>
              <w:pStyle w:val="czesc"/>
            </w:pPr>
            <w:r>
              <w:t>Kolano 45°</w:t>
            </w:r>
            <w:r w:rsidR="00CD2C89">
              <w:t>, NV/NV,</w:t>
            </w:r>
            <w:r>
              <w:t xml:space="preserve"> 3D, 300 mm</w:t>
            </w:r>
          </w:p>
          <w:p w14:paraId="71FBA395" w14:textId="77777777" w:rsidR="00DB4039" w:rsidRDefault="00DB4039" w:rsidP="00AE769E">
            <w:pPr>
              <w:pStyle w:val="czesc"/>
            </w:pPr>
            <w:r>
              <w:t>(art.362730)</w:t>
            </w:r>
          </w:p>
        </w:tc>
        <w:tc>
          <w:tcPr>
            <w:tcW w:w="851" w:type="dxa"/>
          </w:tcPr>
          <w:p w14:paraId="5DBF70BB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14549B7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CDCDC6E" w14:textId="77777777" w:rsidR="00DB4039" w:rsidRDefault="00DB4039" w:rsidP="00AE769E">
            <w:pPr>
              <w:pStyle w:val="czesc"/>
              <w:jc w:val="right"/>
            </w:pPr>
            <w:r>
              <w:t>136,95</w:t>
            </w:r>
          </w:p>
        </w:tc>
        <w:tc>
          <w:tcPr>
            <w:tcW w:w="708" w:type="dxa"/>
          </w:tcPr>
          <w:p w14:paraId="1001244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6D99A1A" w14:textId="77777777" w:rsidR="00DB4039" w:rsidRDefault="00DB4039" w:rsidP="00AE769E">
            <w:pPr>
              <w:pStyle w:val="czesc"/>
              <w:jc w:val="right"/>
            </w:pPr>
            <w:r>
              <w:t>547,80</w:t>
            </w:r>
          </w:p>
        </w:tc>
      </w:tr>
    </w:tbl>
    <w:p w14:paraId="661F3CB6" w14:textId="77777777" w:rsidR="00DB4039" w:rsidRDefault="00DB4039" w:rsidP="00DB4039">
      <w:pPr>
        <w:pStyle w:val="odstepczesci"/>
      </w:pPr>
    </w:p>
    <w:p w14:paraId="3122AD82" w14:textId="77777777" w:rsidR="00A032BC" w:rsidRDefault="00A032BC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E792D85" w14:textId="77777777" w:rsidTr="00AE769E">
        <w:trPr>
          <w:cantSplit/>
        </w:trPr>
        <w:tc>
          <w:tcPr>
            <w:tcW w:w="496" w:type="dxa"/>
          </w:tcPr>
          <w:p w14:paraId="57690AAD" w14:textId="3D8A11AF" w:rsidR="00DB4039" w:rsidRDefault="00A032BC" w:rsidP="00AE769E">
            <w:pPr>
              <w:pStyle w:val="czesc"/>
              <w:jc w:val="right"/>
            </w:pPr>
            <w:r>
              <w:lastRenderedPageBreak/>
              <w:t>122</w:t>
            </w:r>
            <w:r w:rsidR="00DB4039">
              <w:t>.</w:t>
            </w:r>
          </w:p>
        </w:tc>
        <w:tc>
          <w:tcPr>
            <w:tcW w:w="3543" w:type="dxa"/>
          </w:tcPr>
          <w:p w14:paraId="73CB72A6" w14:textId="77777777" w:rsidR="00DB4039" w:rsidRDefault="00DB4039" w:rsidP="00AE769E">
            <w:pPr>
              <w:pStyle w:val="czesc"/>
            </w:pPr>
            <w:r>
              <w:t>Kolano 15° 2D,</w:t>
            </w:r>
            <w:r w:rsidR="00CD2C89">
              <w:t xml:space="preserve"> NV/NV,</w:t>
            </w:r>
            <w:r>
              <w:t xml:space="preserve"> 300 mm</w:t>
            </w:r>
          </w:p>
          <w:p w14:paraId="5EFA4868" w14:textId="77777777" w:rsidR="00DB4039" w:rsidRDefault="00DB4039" w:rsidP="00AE769E">
            <w:pPr>
              <w:pStyle w:val="czesc"/>
            </w:pPr>
            <w:r>
              <w:t>(art.361530)</w:t>
            </w:r>
          </w:p>
        </w:tc>
        <w:tc>
          <w:tcPr>
            <w:tcW w:w="851" w:type="dxa"/>
          </w:tcPr>
          <w:p w14:paraId="42B8B298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42A851E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E59E45A" w14:textId="77777777" w:rsidR="00DB4039" w:rsidRDefault="00DB4039" w:rsidP="00AE769E">
            <w:pPr>
              <w:pStyle w:val="czesc"/>
              <w:jc w:val="right"/>
            </w:pPr>
            <w:r>
              <w:t>35,20</w:t>
            </w:r>
          </w:p>
        </w:tc>
        <w:tc>
          <w:tcPr>
            <w:tcW w:w="708" w:type="dxa"/>
          </w:tcPr>
          <w:p w14:paraId="699A32B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B97ED58" w14:textId="77777777" w:rsidR="00DB4039" w:rsidRDefault="00DB4039" w:rsidP="00AE769E">
            <w:pPr>
              <w:pStyle w:val="czesc"/>
              <w:jc w:val="right"/>
            </w:pPr>
            <w:r>
              <w:t>211,20</w:t>
            </w:r>
          </w:p>
        </w:tc>
      </w:tr>
    </w:tbl>
    <w:p w14:paraId="39D43E61" w14:textId="77777777" w:rsidR="00DB4039" w:rsidRDefault="00DB4039" w:rsidP="00DB4039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A50AC6A" w14:textId="77777777" w:rsidTr="0038598B">
        <w:trPr>
          <w:cantSplit/>
        </w:trPr>
        <w:tc>
          <w:tcPr>
            <w:tcW w:w="496" w:type="dxa"/>
          </w:tcPr>
          <w:p w14:paraId="1E69DAD8" w14:textId="318591AB" w:rsidR="00DB4039" w:rsidRDefault="00A032BC" w:rsidP="00AE769E">
            <w:pPr>
              <w:pStyle w:val="czesc"/>
              <w:jc w:val="right"/>
            </w:pPr>
            <w:r>
              <w:t>124</w:t>
            </w:r>
            <w:r w:rsidR="00DB4039">
              <w:t>.</w:t>
            </w:r>
          </w:p>
        </w:tc>
        <w:tc>
          <w:tcPr>
            <w:tcW w:w="3543" w:type="dxa"/>
          </w:tcPr>
          <w:p w14:paraId="5DFD4E82" w14:textId="77777777" w:rsidR="00DB4039" w:rsidRDefault="00DB4039" w:rsidP="00AE769E">
            <w:pPr>
              <w:pStyle w:val="czesc"/>
            </w:pPr>
            <w:r>
              <w:t>Obejma karbowana 300 mm, ocynk.</w:t>
            </w:r>
          </w:p>
          <w:p w14:paraId="59B9BA5A" w14:textId="77777777" w:rsidR="00DB4039" w:rsidRDefault="00DB4039" w:rsidP="00AE769E">
            <w:pPr>
              <w:pStyle w:val="czesc"/>
            </w:pPr>
            <w:r>
              <w:t>(art.364530)</w:t>
            </w:r>
          </w:p>
        </w:tc>
        <w:tc>
          <w:tcPr>
            <w:tcW w:w="851" w:type="dxa"/>
          </w:tcPr>
          <w:p w14:paraId="452EE277" w14:textId="77777777" w:rsidR="00DB4039" w:rsidRDefault="00CD2C89" w:rsidP="00AE769E">
            <w:pPr>
              <w:pStyle w:val="czesc"/>
              <w:jc w:val="right"/>
            </w:pPr>
            <w:r>
              <w:t>23</w:t>
            </w:r>
            <w:r w:rsidR="00DB4039">
              <w:t xml:space="preserve"> szt.</w:t>
            </w:r>
          </w:p>
        </w:tc>
        <w:tc>
          <w:tcPr>
            <w:tcW w:w="1262" w:type="dxa"/>
          </w:tcPr>
          <w:p w14:paraId="32B2CBE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045C44D" w14:textId="73747794" w:rsidR="00DB4039" w:rsidRDefault="00A032BC" w:rsidP="00AE769E">
            <w:pPr>
              <w:pStyle w:val="czesc"/>
              <w:jc w:val="right"/>
            </w:pPr>
            <w:r>
              <w:t>9,68</w:t>
            </w:r>
          </w:p>
        </w:tc>
        <w:tc>
          <w:tcPr>
            <w:tcW w:w="708" w:type="dxa"/>
          </w:tcPr>
          <w:p w14:paraId="5F886DD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FEB20A9" w14:textId="1C01F7B0" w:rsidR="00DB4039" w:rsidRDefault="00A032BC" w:rsidP="00AE769E">
            <w:pPr>
              <w:pStyle w:val="czesc"/>
              <w:jc w:val="right"/>
            </w:pPr>
            <w:r>
              <w:t>222,64</w:t>
            </w:r>
          </w:p>
        </w:tc>
      </w:tr>
    </w:tbl>
    <w:p w14:paraId="13F3411E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E86A411" w14:textId="77777777" w:rsidTr="00AE769E">
        <w:trPr>
          <w:cantSplit/>
        </w:trPr>
        <w:tc>
          <w:tcPr>
            <w:tcW w:w="496" w:type="dxa"/>
          </w:tcPr>
          <w:p w14:paraId="7615D0DF" w14:textId="58169F2E" w:rsidR="00DB4039" w:rsidRDefault="00A032BC" w:rsidP="00AE769E">
            <w:pPr>
              <w:pStyle w:val="czesc"/>
              <w:jc w:val="right"/>
            </w:pPr>
            <w:r>
              <w:t>126</w:t>
            </w:r>
            <w:r w:rsidR="00DB4039">
              <w:t>.</w:t>
            </w:r>
          </w:p>
        </w:tc>
        <w:tc>
          <w:tcPr>
            <w:tcW w:w="3543" w:type="dxa"/>
          </w:tcPr>
          <w:p w14:paraId="3DFAE4F6" w14:textId="77777777" w:rsidR="00DB4039" w:rsidRPr="00DA780C" w:rsidRDefault="00CD2C89" w:rsidP="00AE769E">
            <w:pPr>
              <w:pStyle w:val="czesc"/>
            </w:pPr>
            <w:r w:rsidRPr="00DA780C">
              <w:t>Mocowanie Multi</w:t>
            </w:r>
            <w:r w:rsidR="00DB4039" w:rsidRPr="00DA780C">
              <w:t xml:space="preserve"> /D 300</w:t>
            </w:r>
            <w:r w:rsidRPr="00DA780C">
              <w:t xml:space="preserve"> </w:t>
            </w:r>
            <w:r w:rsidR="00DB4039" w:rsidRPr="00DA780C">
              <w:t>mm</w:t>
            </w:r>
          </w:p>
          <w:p w14:paraId="5D2E8536" w14:textId="77777777" w:rsidR="00DB4039" w:rsidRPr="00DA780C" w:rsidRDefault="00DB4039" w:rsidP="00AE769E">
            <w:pPr>
              <w:pStyle w:val="czesc"/>
            </w:pPr>
            <w:r w:rsidRPr="00DA780C">
              <w:t>(art.373230)</w:t>
            </w:r>
          </w:p>
        </w:tc>
        <w:tc>
          <w:tcPr>
            <w:tcW w:w="851" w:type="dxa"/>
          </w:tcPr>
          <w:p w14:paraId="5CB94C4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 szt.</w:t>
            </w:r>
          </w:p>
        </w:tc>
        <w:tc>
          <w:tcPr>
            <w:tcW w:w="1262" w:type="dxa"/>
          </w:tcPr>
          <w:p w14:paraId="4BAFE33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5AD4B6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47,85</w:t>
            </w:r>
          </w:p>
        </w:tc>
        <w:tc>
          <w:tcPr>
            <w:tcW w:w="708" w:type="dxa"/>
          </w:tcPr>
          <w:p w14:paraId="5432FA7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42BED88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143,55</w:t>
            </w:r>
          </w:p>
        </w:tc>
      </w:tr>
    </w:tbl>
    <w:p w14:paraId="7E50E9E7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7DE97E6" w14:textId="77777777" w:rsidTr="00AE769E">
        <w:trPr>
          <w:cantSplit/>
        </w:trPr>
        <w:tc>
          <w:tcPr>
            <w:tcW w:w="496" w:type="dxa"/>
          </w:tcPr>
          <w:p w14:paraId="012A38EF" w14:textId="5FAD389D" w:rsidR="00DB4039" w:rsidRDefault="00A032BC" w:rsidP="00AE769E">
            <w:pPr>
              <w:pStyle w:val="czesc"/>
              <w:jc w:val="right"/>
            </w:pPr>
            <w:r>
              <w:t>128</w:t>
            </w:r>
            <w:r w:rsidR="00DB4039">
              <w:t>.</w:t>
            </w:r>
          </w:p>
        </w:tc>
        <w:tc>
          <w:tcPr>
            <w:tcW w:w="3543" w:type="dxa"/>
          </w:tcPr>
          <w:p w14:paraId="4BD6DF99" w14:textId="77777777" w:rsidR="00DB4039" w:rsidRDefault="00DB4039" w:rsidP="00AE769E">
            <w:pPr>
              <w:pStyle w:val="czesc"/>
            </w:pPr>
            <w:r>
              <w:t>Rozgałęzienie "Y" na 450 mm</w:t>
            </w:r>
          </w:p>
          <w:p w14:paraId="0D4CC1F5" w14:textId="77777777" w:rsidR="00DB4039" w:rsidRDefault="00DB4039" w:rsidP="00AE769E">
            <w:pPr>
              <w:pStyle w:val="czesc"/>
            </w:pPr>
            <w:r>
              <w:t>(art.369945)</w:t>
            </w:r>
          </w:p>
        </w:tc>
        <w:tc>
          <w:tcPr>
            <w:tcW w:w="851" w:type="dxa"/>
          </w:tcPr>
          <w:p w14:paraId="54B99CFC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FC8463C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13B7211" w14:textId="77777777" w:rsidR="00DB4039" w:rsidRDefault="00DB4039" w:rsidP="00AE769E">
            <w:pPr>
              <w:pStyle w:val="czesc"/>
              <w:jc w:val="right"/>
            </w:pPr>
            <w:r>
              <w:t>361,90</w:t>
            </w:r>
          </w:p>
        </w:tc>
        <w:tc>
          <w:tcPr>
            <w:tcW w:w="708" w:type="dxa"/>
          </w:tcPr>
          <w:p w14:paraId="1093E33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47FDA18" w14:textId="77777777" w:rsidR="00DB4039" w:rsidRDefault="00DB4039" w:rsidP="00AE769E">
            <w:pPr>
              <w:pStyle w:val="czesc"/>
              <w:jc w:val="right"/>
            </w:pPr>
            <w:r>
              <w:t>361,90</w:t>
            </w:r>
          </w:p>
        </w:tc>
      </w:tr>
    </w:tbl>
    <w:p w14:paraId="0176097B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52131D" w14:paraId="7A1D3F8E" w14:textId="77777777" w:rsidTr="00AE769E">
        <w:trPr>
          <w:cantSplit/>
        </w:trPr>
        <w:tc>
          <w:tcPr>
            <w:tcW w:w="496" w:type="dxa"/>
          </w:tcPr>
          <w:p w14:paraId="28566CA2" w14:textId="2AC40F98" w:rsidR="00DB4039" w:rsidRPr="0052131D" w:rsidRDefault="00A032BC" w:rsidP="00AE769E">
            <w:pPr>
              <w:pStyle w:val="czesc"/>
              <w:jc w:val="right"/>
            </w:pPr>
            <w:r w:rsidRPr="0052131D">
              <w:t>130</w:t>
            </w:r>
            <w:r w:rsidR="00DB4039" w:rsidRPr="0052131D">
              <w:t>.</w:t>
            </w:r>
          </w:p>
        </w:tc>
        <w:tc>
          <w:tcPr>
            <w:tcW w:w="3543" w:type="dxa"/>
          </w:tcPr>
          <w:p w14:paraId="16923821" w14:textId="77777777" w:rsidR="00DB4039" w:rsidRPr="0052131D" w:rsidRDefault="00DB4039" w:rsidP="00AE769E">
            <w:pPr>
              <w:pStyle w:val="czesc"/>
            </w:pPr>
            <w:r w:rsidRPr="0052131D">
              <w:t>Wziernik 450 mm, dł. 500 mm</w:t>
            </w:r>
          </w:p>
          <w:p w14:paraId="02800E97" w14:textId="77777777" w:rsidR="00DB4039" w:rsidRPr="0052131D" w:rsidRDefault="00DB4039" w:rsidP="00AE769E">
            <w:pPr>
              <w:pStyle w:val="czesc"/>
            </w:pPr>
            <w:r w:rsidRPr="0052131D">
              <w:t>(art.377645)</w:t>
            </w:r>
          </w:p>
        </w:tc>
        <w:tc>
          <w:tcPr>
            <w:tcW w:w="851" w:type="dxa"/>
          </w:tcPr>
          <w:p w14:paraId="05BC625B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1 szt.</w:t>
            </w:r>
          </w:p>
        </w:tc>
        <w:tc>
          <w:tcPr>
            <w:tcW w:w="1262" w:type="dxa"/>
          </w:tcPr>
          <w:p w14:paraId="2715EE54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34" w:type="dxa"/>
          </w:tcPr>
          <w:p w14:paraId="0F64D441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496,10</w:t>
            </w:r>
          </w:p>
        </w:tc>
        <w:tc>
          <w:tcPr>
            <w:tcW w:w="708" w:type="dxa"/>
          </w:tcPr>
          <w:p w14:paraId="2A2F75FD" w14:textId="77777777" w:rsidR="00DB4039" w:rsidRPr="0052131D" w:rsidRDefault="00DB4039" w:rsidP="00AE769E">
            <w:pPr>
              <w:pStyle w:val="czesc"/>
              <w:jc w:val="right"/>
            </w:pPr>
            <w:r w:rsidRPr="0052131D">
              <w:t>EUR</w:t>
            </w:r>
          </w:p>
        </w:tc>
        <w:tc>
          <w:tcPr>
            <w:tcW w:w="1148" w:type="dxa"/>
          </w:tcPr>
          <w:p w14:paraId="79CE4379" w14:textId="65B2CAB8" w:rsidR="00DB4039" w:rsidRPr="0052131D" w:rsidRDefault="0052131D" w:rsidP="00AE769E">
            <w:pPr>
              <w:pStyle w:val="czesc"/>
              <w:jc w:val="right"/>
            </w:pPr>
            <w:r>
              <w:t>496,10</w:t>
            </w:r>
          </w:p>
          <w:p w14:paraId="78FF6D9E" w14:textId="30EF958A" w:rsidR="00CD2C89" w:rsidRPr="0052131D" w:rsidRDefault="00CD2C89" w:rsidP="00AE769E">
            <w:pPr>
              <w:pStyle w:val="czesc"/>
              <w:jc w:val="right"/>
            </w:pPr>
          </w:p>
        </w:tc>
      </w:tr>
    </w:tbl>
    <w:p w14:paraId="4F1C1FD9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8C3C1FA" w14:textId="77777777" w:rsidTr="00AE769E">
        <w:trPr>
          <w:cantSplit/>
        </w:trPr>
        <w:tc>
          <w:tcPr>
            <w:tcW w:w="496" w:type="dxa"/>
          </w:tcPr>
          <w:p w14:paraId="04FEAC04" w14:textId="444E1C1B" w:rsidR="00DB4039" w:rsidRDefault="00A032BC" w:rsidP="00AE769E">
            <w:pPr>
              <w:pStyle w:val="czesc"/>
              <w:jc w:val="right"/>
            </w:pPr>
            <w:r>
              <w:t>132</w:t>
            </w:r>
            <w:r w:rsidR="00DB4039">
              <w:t>.</w:t>
            </w:r>
          </w:p>
        </w:tc>
        <w:tc>
          <w:tcPr>
            <w:tcW w:w="3543" w:type="dxa"/>
          </w:tcPr>
          <w:p w14:paraId="3919C34F" w14:textId="77777777" w:rsidR="00DB4039" w:rsidRDefault="00DB4039" w:rsidP="00AE769E">
            <w:pPr>
              <w:pStyle w:val="czesc"/>
            </w:pPr>
            <w:r>
              <w:t>Rura 450 mm,</w:t>
            </w:r>
            <w:r w:rsidR="0023735D">
              <w:t xml:space="preserve"> NV/NV,</w:t>
            </w:r>
            <w:r>
              <w:t xml:space="preserve"> dł. 1000 mm</w:t>
            </w:r>
          </w:p>
          <w:p w14:paraId="2C668DD5" w14:textId="77777777" w:rsidR="00DB4039" w:rsidRDefault="00DB4039" w:rsidP="00AE769E">
            <w:pPr>
              <w:pStyle w:val="czesc"/>
            </w:pPr>
            <w:r>
              <w:t>(art.360345)</w:t>
            </w:r>
          </w:p>
        </w:tc>
        <w:tc>
          <w:tcPr>
            <w:tcW w:w="851" w:type="dxa"/>
          </w:tcPr>
          <w:p w14:paraId="755BFFF0" w14:textId="77777777" w:rsidR="00DB4039" w:rsidRDefault="0023735D" w:rsidP="00AE769E">
            <w:pPr>
              <w:pStyle w:val="czesc"/>
              <w:jc w:val="right"/>
            </w:pPr>
            <w:r>
              <w:t>14</w:t>
            </w:r>
            <w:r w:rsidR="00DB4039">
              <w:t>0 szt.</w:t>
            </w:r>
          </w:p>
        </w:tc>
        <w:tc>
          <w:tcPr>
            <w:tcW w:w="1262" w:type="dxa"/>
          </w:tcPr>
          <w:p w14:paraId="6576990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1DA0268" w14:textId="77777777" w:rsidR="00DB4039" w:rsidRDefault="00DB4039" w:rsidP="00AE769E">
            <w:pPr>
              <w:pStyle w:val="czesc"/>
              <w:jc w:val="right"/>
            </w:pPr>
            <w:r>
              <w:t>73,70</w:t>
            </w:r>
          </w:p>
        </w:tc>
        <w:tc>
          <w:tcPr>
            <w:tcW w:w="708" w:type="dxa"/>
          </w:tcPr>
          <w:p w14:paraId="739B073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D7125CC" w14:textId="77777777" w:rsidR="00DB4039" w:rsidRDefault="0023735D" w:rsidP="00AE769E">
            <w:pPr>
              <w:pStyle w:val="czesc"/>
              <w:jc w:val="right"/>
            </w:pPr>
            <w:r>
              <w:t>10 318,00</w:t>
            </w:r>
          </w:p>
        </w:tc>
      </w:tr>
    </w:tbl>
    <w:p w14:paraId="28F55682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4C6694B" w14:textId="77777777" w:rsidTr="00AE769E">
        <w:trPr>
          <w:cantSplit/>
        </w:trPr>
        <w:tc>
          <w:tcPr>
            <w:tcW w:w="496" w:type="dxa"/>
          </w:tcPr>
          <w:p w14:paraId="67048607" w14:textId="21106CF2" w:rsidR="00DB4039" w:rsidRDefault="00A032BC" w:rsidP="00AE769E">
            <w:pPr>
              <w:pStyle w:val="czesc"/>
              <w:jc w:val="right"/>
            </w:pPr>
            <w:r>
              <w:t>134</w:t>
            </w:r>
            <w:r w:rsidR="00DB4039">
              <w:t>.</w:t>
            </w:r>
          </w:p>
        </w:tc>
        <w:tc>
          <w:tcPr>
            <w:tcW w:w="3543" w:type="dxa"/>
          </w:tcPr>
          <w:p w14:paraId="33969B5A" w14:textId="77777777" w:rsidR="00DB4039" w:rsidRDefault="00DB4039" w:rsidP="00AE769E">
            <w:pPr>
              <w:pStyle w:val="czesc"/>
            </w:pPr>
            <w:r>
              <w:t>Kolano 45°</w:t>
            </w:r>
            <w:r w:rsidR="0023735D">
              <w:t>, NV/NV,</w:t>
            </w:r>
            <w:r>
              <w:t xml:space="preserve"> 3D, 450 mm</w:t>
            </w:r>
          </w:p>
          <w:p w14:paraId="33D2993F" w14:textId="77777777" w:rsidR="00DB4039" w:rsidRDefault="00DB4039" w:rsidP="00AE769E">
            <w:pPr>
              <w:pStyle w:val="czesc"/>
            </w:pPr>
            <w:r>
              <w:t>(art.362745)</w:t>
            </w:r>
          </w:p>
        </w:tc>
        <w:tc>
          <w:tcPr>
            <w:tcW w:w="851" w:type="dxa"/>
          </w:tcPr>
          <w:p w14:paraId="314DDFA7" w14:textId="77777777" w:rsidR="00DB4039" w:rsidRDefault="00DB4039" w:rsidP="00AE769E"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2" w:type="dxa"/>
          </w:tcPr>
          <w:p w14:paraId="1389D46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9A51E06" w14:textId="77777777" w:rsidR="00DB4039" w:rsidRDefault="00DB4039" w:rsidP="00AE769E">
            <w:pPr>
              <w:pStyle w:val="czesc"/>
              <w:jc w:val="right"/>
            </w:pPr>
            <w:r>
              <w:t>198,55</w:t>
            </w:r>
          </w:p>
        </w:tc>
        <w:tc>
          <w:tcPr>
            <w:tcW w:w="708" w:type="dxa"/>
          </w:tcPr>
          <w:p w14:paraId="3E7D9A0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38AF42D" w14:textId="77777777" w:rsidR="00DB4039" w:rsidRDefault="00DB4039" w:rsidP="00AE769E">
            <w:pPr>
              <w:pStyle w:val="czesc"/>
              <w:jc w:val="right"/>
            </w:pPr>
            <w:r>
              <w:t>2 779,70</w:t>
            </w:r>
          </w:p>
        </w:tc>
      </w:tr>
    </w:tbl>
    <w:p w14:paraId="3AC24155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C2EA4B3" w14:textId="77777777" w:rsidTr="00AE769E">
        <w:trPr>
          <w:cantSplit/>
        </w:trPr>
        <w:tc>
          <w:tcPr>
            <w:tcW w:w="496" w:type="dxa"/>
          </w:tcPr>
          <w:p w14:paraId="4951209C" w14:textId="6D946DF1" w:rsidR="00DB4039" w:rsidRDefault="00A032BC" w:rsidP="00AE769E">
            <w:pPr>
              <w:pStyle w:val="czesc"/>
              <w:jc w:val="right"/>
            </w:pPr>
            <w:r>
              <w:t>136</w:t>
            </w:r>
            <w:r w:rsidR="00DB4039">
              <w:t>.</w:t>
            </w:r>
          </w:p>
        </w:tc>
        <w:tc>
          <w:tcPr>
            <w:tcW w:w="3543" w:type="dxa"/>
          </w:tcPr>
          <w:p w14:paraId="485CEC7E" w14:textId="77777777" w:rsidR="00DB4039" w:rsidRDefault="00DB4039" w:rsidP="00AE769E">
            <w:pPr>
              <w:pStyle w:val="czesc"/>
            </w:pPr>
            <w:r>
              <w:t>Kolano 15°</w:t>
            </w:r>
            <w:r w:rsidR="0023735D">
              <w:t xml:space="preserve">, NV/NV, </w:t>
            </w:r>
            <w:r>
              <w:t>2D, 450 mm</w:t>
            </w:r>
          </w:p>
          <w:p w14:paraId="2FE9863A" w14:textId="77777777" w:rsidR="00DB4039" w:rsidRDefault="00DB4039" w:rsidP="00AE769E">
            <w:pPr>
              <w:pStyle w:val="czesc"/>
            </w:pPr>
            <w:r>
              <w:t>(art.361545)</w:t>
            </w:r>
          </w:p>
        </w:tc>
        <w:tc>
          <w:tcPr>
            <w:tcW w:w="851" w:type="dxa"/>
          </w:tcPr>
          <w:p w14:paraId="2CCF1A7D" w14:textId="77777777" w:rsidR="00DB4039" w:rsidRDefault="00DB4039" w:rsidP="00AE769E">
            <w:pPr>
              <w:pStyle w:val="czesc"/>
              <w:jc w:val="right"/>
            </w:pPr>
            <w:r>
              <w:t>10 szt.</w:t>
            </w:r>
          </w:p>
        </w:tc>
        <w:tc>
          <w:tcPr>
            <w:tcW w:w="1262" w:type="dxa"/>
          </w:tcPr>
          <w:p w14:paraId="203808D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0B75135" w14:textId="77777777" w:rsidR="00DB4039" w:rsidRDefault="00DB4039" w:rsidP="00AE769E">
            <w:pPr>
              <w:pStyle w:val="czesc"/>
              <w:jc w:val="right"/>
            </w:pPr>
            <w:r>
              <w:t>47,85</w:t>
            </w:r>
          </w:p>
        </w:tc>
        <w:tc>
          <w:tcPr>
            <w:tcW w:w="708" w:type="dxa"/>
          </w:tcPr>
          <w:p w14:paraId="33B32DD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BF1F41B" w14:textId="77777777" w:rsidR="00DB4039" w:rsidRDefault="00DB4039" w:rsidP="00AE769E">
            <w:pPr>
              <w:pStyle w:val="czesc"/>
              <w:jc w:val="right"/>
            </w:pPr>
            <w:r>
              <w:t>478,50</w:t>
            </w:r>
          </w:p>
        </w:tc>
      </w:tr>
    </w:tbl>
    <w:p w14:paraId="74712849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A7A2EFC" w14:textId="77777777" w:rsidTr="00AE769E">
        <w:trPr>
          <w:cantSplit/>
        </w:trPr>
        <w:tc>
          <w:tcPr>
            <w:tcW w:w="496" w:type="dxa"/>
          </w:tcPr>
          <w:p w14:paraId="342380BD" w14:textId="34B6F9DD" w:rsidR="00DB4039" w:rsidRDefault="00A032BC" w:rsidP="00AE769E">
            <w:pPr>
              <w:pStyle w:val="czesc"/>
              <w:jc w:val="right"/>
            </w:pPr>
            <w:r>
              <w:t>138</w:t>
            </w:r>
            <w:r w:rsidR="00DB4039">
              <w:t>.</w:t>
            </w:r>
          </w:p>
        </w:tc>
        <w:tc>
          <w:tcPr>
            <w:tcW w:w="3543" w:type="dxa"/>
          </w:tcPr>
          <w:p w14:paraId="510EB531" w14:textId="77777777" w:rsidR="00DB4039" w:rsidRDefault="00DB4039" w:rsidP="00AE769E">
            <w:pPr>
              <w:pStyle w:val="czesc"/>
            </w:pPr>
            <w:r>
              <w:t>Obejma karbowana 450 mm, ocynk.</w:t>
            </w:r>
          </w:p>
          <w:p w14:paraId="3C49ED2C" w14:textId="77777777" w:rsidR="00DB4039" w:rsidRDefault="00DB4039" w:rsidP="00AE769E">
            <w:pPr>
              <w:pStyle w:val="czesc"/>
            </w:pPr>
            <w:r>
              <w:t>(art.364545)</w:t>
            </w:r>
          </w:p>
        </w:tc>
        <w:tc>
          <w:tcPr>
            <w:tcW w:w="851" w:type="dxa"/>
          </w:tcPr>
          <w:p w14:paraId="7B1C78B0" w14:textId="77777777" w:rsidR="00DB4039" w:rsidRDefault="00DB4039" w:rsidP="00AE769E">
            <w:pPr>
              <w:pStyle w:val="czesc"/>
              <w:jc w:val="right"/>
            </w:pPr>
            <w:r>
              <w:t>170 szt.</w:t>
            </w:r>
          </w:p>
        </w:tc>
        <w:tc>
          <w:tcPr>
            <w:tcW w:w="1262" w:type="dxa"/>
          </w:tcPr>
          <w:p w14:paraId="0E4EF1A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5983A01" w14:textId="4CC559A1" w:rsidR="00DB4039" w:rsidRDefault="00A032BC" w:rsidP="00AE769E">
            <w:pPr>
              <w:pStyle w:val="czesc"/>
              <w:jc w:val="right"/>
            </w:pPr>
            <w:r>
              <w:t>11,72</w:t>
            </w:r>
          </w:p>
        </w:tc>
        <w:tc>
          <w:tcPr>
            <w:tcW w:w="708" w:type="dxa"/>
          </w:tcPr>
          <w:p w14:paraId="3BF5F8A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650F2A9" w14:textId="49F91C55" w:rsidR="00DB4039" w:rsidRDefault="00A032BC" w:rsidP="00AE769E">
            <w:pPr>
              <w:pStyle w:val="czesc"/>
              <w:jc w:val="right"/>
            </w:pPr>
            <w:r>
              <w:t>1 992,40</w:t>
            </w:r>
          </w:p>
        </w:tc>
      </w:tr>
    </w:tbl>
    <w:p w14:paraId="4C696179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599C39AB" w14:textId="77777777" w:rsidTr="00AE769E">
        <w:trPr>
          <w:cantSplit/>
        </w:trPr>
        <w:tc>
          <w:tcPr>
            <w:tcW w:w="496" w:type="dxa"/>
          </w:tcPr>
          <w:p w14:paraId="01CD3654" w14:textId="0E9D3018" w:rsidR="00DB4039" w:rsidRDefault="00A032BC" w:rsidP="00AE769E">
            <w:pPr>
              <w:pStyle w:val="czesc"/>
              <w:jc w:val="right"/>
            </w:pPr>
            <w:r>
              <w:t>140</w:t>
            </w:r>
            <w:r w:rsidR="00DB4039">
              <w:t>.</w:t>
            </w:r>
          </w:p>
        </w:tc>
        <w:tc>
          <w:tcPr>
            <w:tcW w:w="3543" w:type="dxa"/>
          </w:tcPr>
          <w:p w14:paraId="38A9E00D" w14:textId="620D3FEF" w:rsidR="00DB4039" w:rsidRPr="00DA780C" w:rsidRDefault="0023735D" w:rsidP="00AE769E">
            <w:pPr>
              <w:pStyle w:val="czesc"/>
            </w:pPr>
            <w:r w:rsidRPr="00DA780C">
              <w:t>Mocowanie Multi</w:t>
            </w:r>
            <w:r w:rsidR="00DB4039" w:rsidRPr="00DA780C">
              <w:t>/D 450</w:t>
            </w:r>
            <w:r w:rsidR="00195C45">
              <w:t xml:space="preserve"> </w:t>
            </w:r>
            <w:r w:rsidR="00DB4039" w:rsidRPr="00DA780C">
              <w:t>mm</w:t>
            </w:r>
          </w:p>
          <w:p w14:paraId="68051AA7" w14:textId="77777777" w:rsidR="00DB4039" w:rsidRPr="00DA780C" w:rsidRDefault="00DB4039" w:rsidP="00AE769E">
            <w:pPr>
              <w:pStyle w:val="czesc"/>
            </w:pPr>
            <w:r w:rsidRPr="00DA780C">
              <w:t>(art.373245)</w:t>
            </w:r>
          </w:p>
        </w:tc>
        <w:tc>
          <w:tcPr>
            <w:tcW w:w="851" w:type="dxa"/>
          </w:tcPr>
          <w:p w14:paraId="26DC77E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35 szt.</w:t>
            </w:r>
          </w:p>
        </w:tc>
        <w:tc>
          <w:tcPr>
            <w:tcW w:w="1262" w:type="dxa"/>
          </w:tcPr>
          <w:p w14:paraId="72F0765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DF9B66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82,50</w:t>
            </w:r>
          </w:p>
        </w:tc>
        <w:tc>
          <w:tcPr>
            <w:tcW w:w="708" w:type="dxa"/>
          </w:tcPr>
          <w:p w14:paraId="3FD6BD5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C29C5F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2 887,50</w:t>
            </w:r>
          </w:p>
        </w:tc>
      </w:tr>
    </w:tbl>
    <w:p w14:paraId="595D4404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3ADBC276" w14:textId="77777777" w:rsidTr="00AE769E">
        <w:trPr>
          <w:cantSplit/>
        </w:trPr>
        <w:tc>
          <w:tcPr>
            <w:tcW w:w="496" w:type="dxa"/>
          </w:tcPr>
          <w:p w14:paraId="6A0720B2" w14:textId="302B66F6" w:rsidR="00DB4039" w:rsidRDefault="00A032BC" w:rsidP="00AE769E">
            <w:pPr>
              <w:pStyle w:val="czesc"/>
              <w:jc w:val="right"/>
            </w:pPr>
            <w:r>
              <w:t>142</w:t>
            </w:r>
            <w:r w:rsidR="00DB4039">
              <w:t>.</w:t>
            </w:r>
          </w:p>
        </w:tc>
        <w:tc>
          <w:tcPr>
            <w:tcW w:w="3543" w:type="dxa"/>
          </w:tcPr>
          <w:p w14:paraId="2E7E454D" w14:textId="77777777" w:rsidR="0023735D" w:rsidRPr="0023735D" w:rsidRDefault="0023735D" w:rsidP="00AE769E">
            <w:pPr>
              <w:pStyle w:val="czesc"/>
            </w:pPr>
            <w:r w:rsidRPr="0023735D">
              <w:t xml:space="preserve">Zestaw do mocowania, podwójny, </w:t>
            </w:r>
          </w:p>
          <w:p w14:paraId="3D355F62" w14:textId="77777777" w:rsidR="00DB4039" w:rsidRPr="0023735D" w:rsidRDefault="00DB4039" w:rsidP="00AE769E">
            <w:pPr>
              <w:pStyle w:val="czesc"/>
            </w:pPr>
            <w:r w:rsidRPr="0023735D">
              <w:t>400</w:t>
            </w:r>
            <w:r w:rsidR="0023735D" w:rsidRPr="0023735D">
              <w:t xml:space="preserve"> </w:t>
            </w:r>
            <w:r w:rsidRPr="0023735D">
              <w:t>mm</w:t>
            </w:r>
          </w:p>
          <w:p w14:paraId="43990639" w14:textId="77777777" w:rsidR="00DB4039" w:rsidRPr="00DA780C" w:rsidRDefault="00DB4039" w:rsidP="00AE769E">
            <w:pPr>
              <w:pStyle w:val="czesc"/>
            </w:pPr>
            <w:r w:rsidRPr="00DA780C">
              <w:t>(art.397040)</w:t>
            </w:r>
          </w:p>
        </w:tc>
        <w:tc>
          <w:tcPr>
            <w:tcW w:w="851" w:type="dxa"/>
          </w:tcPr>
          <w:p w14:paraId="6090877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 szt.</w:t>
            </w:r>
          </w:p>
        </w:tc>
        <w:tc>
          <w:tcPr>
            <w:tcW w:w="1262" w:type="dxa"/>
          </w:tcPr>
          <w:p w14:paraId="23A969A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547C0F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13,64</w:t>
            </w:r>
          </w:p>
        </w:tc>
        <w:tc>
          <w:tcPr>
            <w:tcW w:w="708" w:type="dxa"/>
          </w:tcPr>
          <w:p w14:paraId="1CC31A5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3D5C46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40,92</w:t>
            </w:r>
          </w:p>
        </w:tc>
      </w:tr>
    </w:tbl>
    <w:p w14:paraId="1BC0010F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AEB1269" w14:textId="77777777" w:rsidTr="00AE769E">
        <w:trPr>
          <w:cantSplit/>
        </w:trPr>
        <w:tc>
          <w:tcPr>
            <w:tcW w:w="496" w:type="dxa"/>
          </w:tcPr>
          <w:p w14:paraId="2FF56E46" w14:textId="4F3D0723" w:rsidR="00DB4039" w:rsidRDefault="00A032BC" w:rsidP="00AE769E">
            <w:pPr>
              <w:pStyle w:val="czesc"/>
              <w:jc w:val="right"/>
            </w:pPr>
            <w:r>
              <w:t>144</w:t>
            </w:r>
            <w:r w:rsidR="00DB4039">
              <w:t>.</w:t>
            </w:r>
          </w:p>
        </w:tc>
        <w:tc>
          <w:tcPr>
            <w:tcW w:w="3543" w:type="dxa"/>
          </w:tcPr>
          <w:p w14:paraId="75943464" w14:textId="77777777" w:rsidR="00DB4039" w:rsidRPr="0023735D" w:rsidRDefault="0023735D" w:rsidP="00AE769E">
            <w:pPr>
              <w:pStyle w:val="czesc"/>
            </w:pPr>
            <w:r w:rsidRPr="0023735D">
              <w:t xml:space="preserve">Stopa do mocowania Multi/ D </w:t>
            </w:r>
            <w:r w:rsidR="00DB4039" w:rsidRPr="0023735D">
              <w:t>400</w:t>
            </w:r>
            <w:r w:rsidRPr="0023735D">
              <w:t xml:space="preserve"> </w:t>
            </w:r>
            <w:r w:rsidR="00DB4039" w:rsidRPr="0023735D">
              <w:t>mm</w:t>
            </w:r>
          </w:p>
          <w:p w14:paraId="51AACCAC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(art.397240)</w:t>
            </w:r>
          </w:p>
        </w:tc>
        <w:tc>
          <w:tcPr>
            <w:tcW w:w="851" w:type="dxa"/>
          </w:tcPr>
          <w:p w14:paraId="207AD58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 szt.</w:t>
            </w:r>
          </w:p>
        </w:tc>
        <w:tc>
          <w:tcPr>
            <w:tcW w:w="1262" w:type="dxa"/>
          </w:tcPr>
          <w:p w14:paraId="235D625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5093AC4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26,18</w:t>
            </w:r>
          </w:p>
        </w:tc>
        <w:tc>
          <w:tcPr>
            <w:tcW w:w="708" w:type="dxa"/>
          </w:tcPr>
          <w:p w14:paraId="4C46055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5481F7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78,54</w:t>
            </w:r>
          </w:p>
        </w:tc>
      </w:tr>
    </w:tbl>
    <w:p w14:paraId="172E1040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7127D6E2" w14:textId="77777777" w:rsidTr="00AE769E">
        <w:trPr>
          <w:cantSplit/>
        </w:trPr>
        <w:tc>
          <w:tcPr>
            <w:tcW w:w="496" w:type="dxa"/>
          </w:tcPr>
          <w:p w14:paraId="5D323360" w14:textId="21626D58" w:rsidR="00DB4039" w:rsidRDefault="00A032BC" w:rsidP="00AE769E">
            <w:pPr>
              <w:pStyle w:val="czesc"/>
              <w:jc w:val="right"/>
            </w:pPr>
            <w:r>
              <w:t>146</w:t>
            </w:r>
            <w:r w:rsidR="00DB4039">
              <w:t>.</w:t>
            </w:r>
          </w:p>
        </w:tc>
        <w:tc>
          <w:tcPr>
            <w:tcW w:w="3543" w:type="dxa"/>
          </w:tcPr>
          <w:p w14:paraId="69E9D8B1" w14:textId="77777777" w:rsidR="00DB4039" w:rsidRPr="0023735D" w:rsidRDefault="0023735D" w:rsidP="00AE769E">
            <w:pPr>
              <w:pStyle w:val="czesc"/>
            </w:pPr>
            <w:r w:rsidRPr="0023735D">
              <w:t xml:space="preserve">Stopa do mocowania Multi/ D </w:t>
            </w:r>
            <w:r w:rsidR="00DB4039" w:rsidRPr="0023735D">
              <w:t>630mm</w:t>
            </w:r>
          </w:p>
          <w:p w14:paraId="4B2AF0F1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(art.397263)</w:t>
            </w:r>
          </w:p>
        </w:tc>
        <w:tc>
          <w:tcPr>
            <w:tcW w:w="851" w:type="dxa"/>
          </w:tcPr>
          <w:p w14:paraId="496A23F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18 szt.</w:t>
            </w:r>
          </w:p>
        </w:tc>
        <w:tc>
          <w:tcPr>
            <w:tcW w:w="1262" w:type="dxa"/>
          </w:tcPr>
          <w:p w14:paraId="07F1BEF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6037476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41,58</w:t>
            </w:r>
          </w:p>
        </w:tc>
        <w:tc>
          <w:tcPr>
            <w:tcW w:w="708" w:type="dxa"/>
          </w:tcPr>
          <w:p w14:paraId="43BBB73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371005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748,44</w:t>
            </w:r>
          </w:p>
        </w:tc>
      </w:tr>
    </w:tbl>
    <w:p w14:paraId="206B99E9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2837D42" w14:textId="77777777" w:rsidTr="00AE769E">
        <w:trPr>
          <w:cantSplit/>
        </w:trPr>
        <w:tc>
          <w:tcPr>
            <w:tcW w:w="496" w:type="dxa"/>
          </w:tcPr>
          <w:p w14:paraId="5AFC3238" w14:textId="7EE0F41E" w:rsidR="00DB4039" w:rsidRDefault="00A032BC" w:rsidP="00AE769E">
            <w:pPr>
              <w:pStyle w:val="czesc"/>
              <w:jc w:val="right"/>
            </w:pPr>
            <w:r>
              <w:t>148</w:t>
            </w:r>
            <w:r w:rsidR="00DB4039">
              <w:t>.</w:t>
            </w:r>
          </w:p>
        </w:tc>
        <w:tc>
          <w:tcPr>
            <w:tcW w:w="3543" w:type="dxa"/>
          </w:tcPr>
          <w:p w14:paraId="181F7F7D" w14:textId="77777777" w:rsidR="0023735D" w:rsidRPr="0023735D" w:rsidRDefault="0023735D" w:rsidP="0023735D">
            <w:pPr>
              <w:pStyle w:val="czesc"/>
            </w:pPr>
            <w:r w:rsidRPr="0023735D">
              <w:t xml:space="preserve">Zestaw do mocowania, podwójny, </w:t>
            </w:r>
          </w:p>
          <w:p w14:paraId="0B6A9C87" w14:textId="77777777" w:rsidR="00DB4039" w:rsidRPr="00DA780C" w:rsidRDefault="00DB4039" w:rsidP="00AE769E">
            <w:pPr>
              <w:pStyle w:val="czesc"/>
            </w:pPr>
            <w:r w:rsidRPr="00DA780C">
              <w:t>900</w:t>
            </w:r>
            <w:r w:rsidR="0023735D" w:rsidRPr="00DA780C">
              <w:t xml:space="preserve"> </w:t>
            </w:r>
            <w:r w:rsidRPr="00DA780C">
              <w:t>mm</w:t>
            </w:r>
          </w:p>
          <w:p w14:paraId="1403B0C7" w14:textId="77777777" w:rsidR="00DB4039" w:rsidRPr="00DA780C" w:rsidRDefault="00DB4039" w:rsidP="00AE769E">
            <w:pPr>
              <w:pStyle w:val="czesc"/>
            </w:pPr>
            <w:r w:rsidRPr="00DA780C">
              <w:t>(art.397090)</w:t>
            </w:r>
          </w:p>
        </w:tc>
        <w:tc>
          <w:tcPr>
            <w:tcW w:w="851" w:type="dxa"/>
          </w:tcPr>
          <w:p w14:paraId="6CA16B9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35 szt.</w:t>
            </w:r>
          </w:p>
        </w:tc>
        <w:tc>
          <w:tcPr>
            <w:tcW w:w="1262" w:type="dxa"/>
          </w:tcPr>
          <w:p w14:paraId="07A8E9D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61F349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20,96</w:t>
            </w:r>
          </w:p>
        </w:tc>
        <w:tc>
          <w:tcPr>
            <w:tcW w:w="708" w:type="dxa"/>
          </w:tcPr>
          <w:p w14:paraId="2630949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0C2214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733,60</w:t>
            </w:r>
          </w:p>
        </w:tc>
      </w:tr>
    </w:tbl>
    <w:p w14:paraId="29690600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4F64709" w14:textId="77777777" w:rsidTr="00AE769E">
        <w:trPr>
          <w:cantSplit/>
        </w:trPr>
        <w:tc>
          <w:tcPr>
            <w:tcW w:w="496" w:type="dxa"/>
          </w:tcPr>
          <w:p w14:paraId="3D17EA3E" w14:textId="47293848" w:rsidR="00DB4039" w:rsidRDefault="00A032BC" w:rsidP="00AE769E">
            <w:pPr>
              <w:pStyle w:val="czesc"/>
              <w:jc w:val="right"/>
            </w:pPr>
            <w:r>
              <w:t>150</w:t>
            </w:r>
            <w:r w:rsidR="00DB4039">
              <w:t>.</w:t>
            </w:r>
          </w:p>
        </w:tc>
        <w:tc>
          <w:tcPr>
            <w:tcW w:w="3543" w:type="dxa"/>
          </w:tcPr>
          <w:p w14:paraId="598227DC" w14:textId="77777777" w:rsidR="00DB4039" w:rsidRDefault="00DB4039" w:rsidP="00AE769E">
            <w:pPr>
              <w:pStyle w:val="czesc"/>
            </w:pPr>
            <w:r>
              <w:t>Pierścień z kołnierzem 450 mm, ocynk.</w:t>
            </w:r>
          </w:p>
          <w:p w14:paraId="71400CDE" w14:textId="77777777" w:rsidR="00DB4039" w:rsidRDefault="00DB4039" w:rsidP="00AE769E">
            <w:pPr>
              <w:pStyle w:val="czesc"/>
            </w:pPr>
            <w:r>
              <w:t>(art.487245)</w:t>
            </w:r>
          </w:p>
        </w:tc>
        <w:tc>
          <w:tcPr>
            <w:tcW w:w="851" w:type="dxa"/>
          </w:tcPr>
          <w:p w14:paraId="413A9AB5" w14:textId="77777777" w:rsidR="00DB4039" w:rsidRDefault="00DB4039" w:rsidP="00AE769E">
            <w:pPr>
              <w:pStyle w:val="czesc"/>
              <w:jc w:val="right"/>
            </w:pPr>
            <w:r>
              <w:t>8 szt.</w:t>
            </w:r>
          </w:p>
        </w:tc>
        <w:tc>
          <w:tcPr>
            <w:tcW w:w="1262" w:type="dxa"/>
          </w:tcPr>
          <w:p w14:paraId="004DE78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7B8BEE0" w14:textId="22FAB302" w:rsidR="00DB4039" w:rsidRDefault="00A032BC" w:rsidP="00AE769E">
            <w:pPr>
              <w:pStyle w:val="czesc"/>
              <w:jc w:val="right"/>
            </w:pPr>
            <w:r>
              <w:t>25,52</w:t>
            </w:r>
          </w:p>
        </w:tc>
        <w:tc>
          <w:tcPr>
            <w:tcW w:w="708" w:type="dxa"/>
          </w:tcPr>
          <w:p w14:paraId="157F692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3F0B901" w14:textId="79438B1C" w:rsidR="00DB4039" w:rsidRDefault="00A032BC" w:rsidP="00AE769E">
            <w:pPr>
              <w:pStyle w:val="czesc"/>
              <w:jc w:val="right"/>
            </w:pPr>
            <w:r>
              <w:t>204,16</w:t>
            </w:r>
          </w:p>
        </w:tc>
      </w:tr>
    </w:tbl>
    <w:p w14:paraId="070FFEC9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200DDC2" w14:textId="77777777" w:rsidTr="00A032BC">
        <w:trPr>
          <w:cantSplit/>
        </w:trPr>
        <w:tc>
          <w:tcPr>
            <w:tcW w:w="496" w:type="dxa"/>
          </w:tcPr>
          <w:p w14:paraId="04671F17" w14:textId="08183530" w:rsidR="00DB4039" w:rsidRDefault="00A032BC" w:rsidP="00AE769E">
            <w:pPr>
              <w:pStyle w:val="czesc"/>
              <w:jc w:val="right"/>
            </w:pPr>
            <w:r>
              <w:t>152</w:t>
            </w:r>
            <w:r w:rsidR="00DB4039">
              <w:t>.</w:t>
            </w:r>
          </w:p>
        </w:tc>
        <w:tc>
          <w:tcPr>
            <w:tcW w:w="3543" w:type="dxa"/>
          </w:tcPr>
          <w:p w14:paraId="03205A60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0B37C983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763A565F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37106739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0B54D5D8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09C74A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D349C9D" w14:textId="77777777" w:rsidR="00DB4039" w:rsidRDefault="00DB4039" w:rsidP="00AE769E">
            <w:pPr>
              <w:pStyle w:val="czesc"/>
              <w:jc w:val="right"/>
            </w:pPr>
            <w:r>
              <w:t>645,00</w:t>
            </w:r>
          </w:p>
        </w:tc>
        <w:tc>
          <w:tcPr>
            <w:tcW w:w="708" w:type="dxa"/>
          </w:tcPr>
          <w:p w14:paraId="0668FA5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459BEFF" w14:textId="77777777" w:rsidR="00DB4039" w:rsidRDefault="00DB4039" w:rsidP="00AE769E">
            <w:pPr>
              <w:pStyle w:val="czesc"/>
              <w:jc w:val="right"/>
            </w:pPr>
            <w:r>
              <w:t>645,00</w:t>
            </w:r>
          </w:p>
        </w:tc>
      </w:tr>
    </w:tbl>
    <w:p w14:paraId="7503E868" w14:textId="77777777" w:rsidR="000D1AAF" w:rsidRDefault="000D1AAF" w:rsidP="00DB4039">
      <w:pPr>
        <w:pStyle w:val="odstepczesci"/>
      </w:pPr>
    </w:p>
    <w:p w14:paraId="3746FAED" w14:textId="77777777" w:rsidR="00DB4039" w:rsidRDefault="00DB4039" w:rsidP="00DB4039">
      <w:pPr>
        <w:pStyle w:val="odstepczesci"/>
      </w:pPr>
    </w:p>
    <w:p w14:paraId="39151676" w14:textId="77777777" w:rsidR="002556C2" w:rsidRDefault="002556C2" w:rsidP="00DB4039">
      <w:pPr>
        <w:pStyle w:val="odstepczesci"/>
      </w:pPr>
    </w:p>
    <w:p w14:paraId="790B87D4" w14:textId="6CCC7077" w:rsidR="00DB4039" w:rsidRDefault="00A032BC" w:rsidP="00DB4039">
      <w:pPr>
        <w:pStyle w:val="podsystem"/>
      </w:pPr>
      <w:r>
        <w:lastRenderedPageBreak/>
        <w:t>Grupa 5</w:t>
      </w:r>
      <w:r w:rsidR="00DB4039">
        <w:t>: Separator materiału</w:t>
      </w:r>
      <w:r w:rsidR="001E51A6">
        <w:t xml:space="preserve"> na 50.000 m3/h.</w:t>
      </w:r>
    </w:p>
    <w:p w14:paraId="4A66BD7C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D707A7C" w14:textId="77777777" w:rsidTr="00AE769E">
        <w:trPr>
          <w:cantSplit/>
        </w:trPr>
        <w:tc>
          <w:tcPr>
            <w:tcW w:w="496" w:type="dxa"/>
          </w:tcPr>
          <w:p w14:paraId="6280266C" w14:textId="737C0C92" w:rsidR="00DB4039" w:rsidRDefault="00A032BC" w:rsidP="00AE769E">
            <w:pPr>
              <w:pStyle w:val="czesc"/>
              <w:jc w:val="right"/>
            </w:pPr>
            <w:r>
              <w:t>154</w:t>
            </w:r>
            <w:r w:rsidR="00DB4039">
              <w:t>.</w:t>
            </w:r>
          </w:p>
        </w:tc>
        <w:tc>
          <w:tcPr>
            <w:tcW w:w="3543" w:type="dxa"/>
          </w:tcPr>
          <w:p w14:paraId="694ED80C" w14:textId="77777777" w:rsidR="00DB4039" w:rsidRDefault="00DB4039" w:rsidP="00AE769E">
            <w:pPr>
              <w:pStyle w:val="czesc"/>
            </w:pPr>
            <w:r>
              <w:t xml:space="preserve">Separator materiału </w:t>
            </w:r>
          </w:p>
          <w:p w14:paraId="10C323E5" w14:textId="77777777" w:rsidR="00DB4039" w:rsidRDefault="00DB4039" w:rsidP="00AE769E">
            <w:pPr>
              <w:pStyle w:val="czesc"/>
            </w:pPr>
            <w:r>
              <w:t>PMA-U 160/19/3,00-15 H</w:t>
            </w:r>
          </w:p>
          <w:p w14:paraId="2944D25F" w14:textId="77777777" w:rsidR="00DB4039" w:rsidRDefault="00DB4039" w:rsidP="00AE769E">
            <w:pPr>
              <w:pStyle w:val="czesc"/>
            </w:pPr>
            <w:r>
              <w:t>(art.122815)</w:t>
            </w:r>
          </w:p>
        </w:tc>
        <w:tc>
          <w:tcPr>
            <w:tcW w:w="851" w:type="dxa"/>
          </w:tcPr>
          <w:p w14:paraId="5047599B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C457A0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0666B60" w14:textId="77777777" w:rsidR="00DB4039" w:rsidRDefault="00DB4039" w:rsidP="00AE769E">
            <w:pPr>
              <w:pStyle w:val="czesc"/>
              <w:jc w:val="right"/>
            </w:pPr>
            <w:r>
              <w:t>26 312,00</w:t>
            </w:r>
          </w:p>
        </w:tc>
        <w:tc>
          <w:tcPr>
            <w:tcW w:w="708" w:type="dxa"/>
          </w:tcPr>
          <w:p w14:paraId="24323B1C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612771E" w14:textId="77777777" w:rsidR="00DB4039" w:rsidRDefault="00DB4039" w:rsidP="00AE769E">
            <w:pPr>
              <w:pStyle w:val="czesc"/>
              <w:jc w:val="right"/>
            </w:pPr>
            <w:r>
              <w:t>26 312,00</w:t>
            </w:r>
          </w:p>
        </w:tc>
      </w:tr>
    </w:tbl>
    <w:p w14:paraId="5F17D6EA" w14:textId="77777777" w:rsidR="00DB4039" w:rsidRDefault="00DB4039" w:rsidP="00F85E8B">
      <w:pPr>
        <w:pStyle w:val="opis"/>
      </w:pPr>
      <w:r>
        <w:t>Patent Europejski Nr 0192803</w:t>
      </w:r>
    </w:p>
    <w:p w14:paraId="309CB031" w14:textId="77777777" w:rsidR="00DB4039" w:rsidRDefault="00DB4039" w:rsidP="00F85E8B">
      <w:pPr>
        <w:pStyle w:val="opis"/>
      </w:pPr>
      <w:r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 w14:paraId="1758DD8A" w14:textId="77777777" w:rsidR="00DB4039" w:rsidRDefault="00DB4039" w:rsidP="00F85E8B">
      <w:pPr>
        <w:pStyle w:val="opis"/>
      </w:pPr>
      <w:r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DB4039" w14:paraId="7E073EBA" w14:textId="77777777" w:rsidTr="00AE769E">
        <w:tc>
          <w:tcPr>
            <w:tcW w:w="2693" w:type="dxa"/>
          </w:tcPr>
          <w:p w14:paraId="4737C3B6" w14:textId="77777777" w:rsidR="00DB4039" w:rsidRDefault="00DB4039" w:rsidP="00AE769E">
            <w:pPr>
              <w:pStyle w:val="parametr"/>
            </w:pPr>
            <w:r>
              <w:t>Ilość powietrza:</w:t>
            </w:r>
          </w:p>
        </w:tc>
        <w:tc>
          <w:tcPr>
            <w:tcW w:w="4111" w:type="dxa"/>
          </w:tcPr>
          <w:p w14:paraId="415BE905" w14:textId="4CCF427A" w:rsidR="00CC31E9" w:rsidRDefault="00DB4039" w:rsidP="00AE769E">
            <w:pPr>
              <w:pStyle w:val="parametr"/>
            </w:pPr>
            <w:r>
              <w:t>50.000 m3/h</w:t>
            </w:r>
          </w:p>
        </w:tc>
      </w:tr>
      <w:tr w:rsidR="00DB4039" w14:paraId="7D0BE507" w14:textId="77777777" w:rsidTr="00AE769E">
        <w:tc>
          <w:tcPr>
            <w:tcW w:w="2693" w:type="dxa"/>
          </w:tcPr>
          <w:p w14:paraId="76FE6492" w14:textId="77777777" w:rsidR="00DB4039" w:rsidRDefault="00DB4039" w:rsidP="00AE769E">
            <w:pPr>
              <w:pStyle w:val="parametr"/>
            </w:pPr>
            <w:r>
              <w:t>Wymiary:</w:t>
            </w:r>
          </w:p>
        </w:tc>
        <w:tc>
          <w:tcPr>
            <w:tcW w:w="4111" w:type="dxa"/>
          </w:tcPr>
          <w:p w14:paraId="186530C0" w14:textId="77777777" w:rsidR="00DB4039" w:rsidRDefault="00DB4039" w:rsidP="00AE769E">
            <w:pPr>
              <w:pStyle w:val="parametr"/>
            </w:pPr>
            <w:r>
              <w:t>2.950 x 1.900 mm</w:t>
            </w:r>
          </w:p>
        </w:tc>
      </w:tr>
      <w:tr w:rsidR="00DB4039" w14:paraId="4FC04E1E" w14:textId="77777777" w:rsidTr="00AE769E">
        <w:tc>
          <w:tcPr>
            <w:tcW w:w="2693" w:type="dxa"/>
          </w:tcPr>
          <w:p w14:paraId="4C5E2EFC" w14:textId="77777777" w:rsidR="00DB4039" w:rsidRDefault="00DB4039" w:rsidP="00AE769E">
            <w:pPr>
              <w:pStyle w:val="parametr"/>
            </w:pPr>
            <w:r>
              <w:t>Wysokość:</w:t>
            </w:r>
          </w:p>
        </w:tc>
        <w:tc>
          <w:tcPr>
            <w:tcW w:w="4111" w:type="dxa"/>
          </w:tcPr>
          <w:p w14:paraId="543D53AF" w14:textId="1CDA521B" w:rsidR="00CC31E9" w:rsidRDefault="002556C2" w:rsidP="002556C2">
            <w:pPr>
              <w:pStyle w:val="parametr"/>
            </w:pPr>
            <w:r>
              <w:t>2.060</w:t>
            </w:r>
            <w:r w:rsidR="00DB4039">
              <w:t xml:space="preserve"> mm</w:t>
            </w:r>
          </w:p>
        </w:tc>
      </w:tr>
      <w:tr w:rsidR="00DB4039" w14:paraId="13559500" w14:textId="77777777" w:rsidTr="00AE769E">
        <w:tc>
          <w:tcPr>
            <w:tcW w:w="2693" w:type="dxa"/>
          </w:tcPr>
          <w:p w14:paraId="1F81C42B" w14:textId="77777777" w:rsidR="00DB4039" w:rsidRDefault="00DB4039" w:rsidP="00AE769E">
            <w:pPr>
              <w:pStyle w:val="parametr"/>
            </w:pPr>
            <w:r>
              <w:t>Napęd:</w:t>
            </w:r>
          </w:p>
        </w:tc>
        <w:tc>
          <w:tcPr>
            <w:tcW w:w="4111" w:type="dxa"/>
          </w:tcPr>
          <w:p w14:paraId="504F7558" w14:textId="71524B60" w:rsidR="00CC31E9" w:rsidRDefault="00DB4039" w:rsidP="00AE769E">
            <w:pPr>
              <w:pStyle w:val="parametr"/>
            </w:pPr>
            <w:r>
              <w:t>3,0 kW, 7,3/min, IP 54, 400 V, 50 Hz</w:t>
            </w:r>
          </w:p>
        </w:tc>
      </w:tr>
    </w:tbl>
    <w:p w14:paraId="5541E748" w14:textId="77777777" w:rsidR="00DB4039" w:rsidRDefault="00DB4039" w:rsidP="00DB4039">
      <w:pPr>
        <w:pStyle w:val="parametr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1FDC9B4" w14:textId="77777777" w:rsidTr="00AE769E">
        <w:trPr>
          <w:cantSplit/>
        </w:trPr>
        <w:tc>
          <w:tcPr>
            <w:tcW w:w="496" w:type="dxa"/>
          </w:tcPr>
          <w:p w14:paraId="5C529D88" w14:textId="55F9ACD8" w:rsidR="00DB4039" w:rsidRDefault="00A032BC" w:rsidP="00AE769E">
            <w:pPr>
              <w:pStyle w:val="czesc"/>
              <w:jc w:val="right"/>
            </w:pPr>
            <w:r>
              <w:t>156</w:t>
            </w:r>
            <w:r w:rsidR="00DB4039">
              <w:t>.</w:t>
            </w:r>
          </w:p>
        </w:tc>
        <w:tc>
          <w:tcPr>
            <w:tcW w:w="3543" w:type="dxa"/>
          </w:tcPr>
          <w:p w14:paraId="68724538" w14:textId="77777777" w:rsidR="00DB4039" w:rsidRDefault="00DB4039" w:rsidP="00AE769E">
            <w:pPr>
              <w:pStyle w:val="czesc"/>
            </w:pPr>
            <w:r>
              <w:t xml:space="preserve">Komora wlotowa separatora </w:t>
            </w:r>
          </w:p>
          <w:p w14:paraId="02D654E2" w14:textId="77777777" w:rsidR="00DB4039" w:rsidRDefault="00DB4039" w:rsidP="00AE769E">
            <w:pPr>
              <w:pStyle w:val="czesc"/>
            </w:pPr>
            <w:r>
              <w:t>PMA 160/19 H do wprowadzania materiału z boku (poziomo), z kołnierzem i wziernikiem, do przyłączenia wielu króćców z klapą zwrotną</w:t>
            </w:r>
          </w:p>
          <w:p w14:paraId="738305EA" w14:textId="77777777" w:rsidR="00DB4039" w:rsidRDefault="00DB4039" w:rsidP="00AE769E">
            <w:pPr>
              <w:pStyle w:val="czesc"/>
            </w:pPr>
            <w:r>
              <w:t>(art.126115)</w:t>
            </w:r>
          </w:p>
        </w:tc>
        <w:tc>
          <w:tcPr>
            <w:tcW w:w="851" w:type="dxa"/>
          </w:tcPr>
          <w:p w14:paraId="0486DB79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449E65E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BB9456A" w14:textId="77777777" w:rsidR="00DB4039" w:rsidRDefault="00DB4039" w:rsidP="00AE769E">
            <w:pPr>
              <w:pStyle w:val="czesc"/>
              <w:jc w:val="right"/>
            </w:pPr>
            <w:r>
              <w:t>2 955,00</w:t>
            </w:r>
          </w:p>
        </w:tc>
        <w:tc>
          <w:tcPr>
            <w:tcW w:w="708" w:type="dxa"/>
          </w:tcPr>
          <w:p w14:paraId="5DA8A0D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92F2DD3" w14:textId="77777777" w:rsidR="00DB4039" w:rsidRDefault="00DB4039" w:rsidP="00AE769E">
            <w:pPr>
              <w:pStyle w:val="czesc"/>
              <w:jc w:val="right"/>
            </w:pPr>
            <w:r>
              <w:t>2 955,00</w:t>
            </w:r>
          </w:p>
        </w:tc>
      </w:tr>
    </w:tbl>
    <w:p w14:paraId="502FADE5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0CE579E" w14:textId="77777777" w:rsidTr="00AE769E">
        <w:trPr>
          <w:cantSplit/>
        </w:trPr>
        <w:tc>
          <w:tcPr>
            <w:tcW w:w="496" w:type="dxa"/>
          </w:tcPr>
          <w:p w14:paraId="502F0A2D" w14:textId="5A194986" w:rsidR="00DB4039" w:rsidRDefault="00A032BC" w:rsidP="00AE769E">
            <w:pPr>
              <w:pStyle w:val="czesc"/>
              <w:jc w:val="right"/>
            </w:pPr>
            <w:r>
              <w:t>158</w:t>
            </w:r>
            <w:r w:rsidR="00DB4039">
              <w:t>.</w:t>
            </w:r>
          </w:p>
        </w:tc>
        <w:tc>
          <w:tcPr>
            <w:tcW w:w="3543" w:type="dxa"/>
          </w:tcPr>
          <w:p w14:paraId="37A62DF9" w14:textId="64421C2A" w:rsidR="00DB4039" w:rsidRDefault="00CC31E9" w:rsidP="00AE769E">
            <w:pPr>
              <w:pStyle w:val="czesc"/>
            </w:pPr>
            <w:r>
              <w:t>Kołpak wydmuchowy</w:t>
            </w:r>
            <w:r w:rsidR="00DB4039">
              <w:t xml:space="preserve"> 90° 160/19 ø 900</w:t>
            </w:r>
          </w:p>
          <w:p w14:paraId="7D3E8A30" w14:textId="77777777" w:rsidR="00DB4039" w:rsidRDefault="00DB4039" w:rsidP="00AE769E">
            <w:pPr>
              <w:pStyle w:val="czesc"/>
            </w:pPr>
            <w:r>
              <w:t>(art.127845)</w:t>
            </w:r>
          </w:p>
        </w:tc>
        <w:tc>
          <w:tcPr>
            <w:tcW w:w="851" w:type="dxa"/>
          </w:tcPr>
          <w:p w14:paraId="63484062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5DACDA2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60FBE7C" w14:textId="77777777" w:rsidR="00DB4039" w:rsidRDefault="00DB4039" w:rsidP="00AE769E">
            <w:pPr>
              <w:pStyle w:val="czesc"/>
              <w:jc w:val="right"/>
            </w:pPr>
            <w:r>
              <w:t>1 733,60</w:t>
            </w:r>
          </w:p>
        </w:tc>
        <w:tc>
          <w:tcPr>
            <w:tcW w:w="708" w:type="dxa"/>
          </w:tcPr>
          <w:p w14:paraId="750B4D7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DA7FE29" w14:textId="77777777" w:rsidR="00DB4039" w:rsidRDefault="00DB4039" w:rsidP="00AE769E">
            <w:pPr>
              <w:pStyle w:val="czesc"/>
              <w:jc w:val="right"/>
            </w:pPr>
            <w:r>
              <w:t>1 733,60</w:t>
            </w:r>
          </w:p>
        </w:tc>
      </w:tr>
    </w:tbl>
    <w:p w14:paraId="47041161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94F8983" w14:textId="77777777" w:rsidTr="00AE769E">
        <w:trPr>
          <w:cantSplit/>
        </w:trPr>
        <w:tc>
          <w:tcPr>
            <w:tcW w:w="496" w:type="dxa"/>
          </w:tcPr>
          <w:p w14:paraId="021B8CEF" w14:textId="3CC25D9B" w:rsidR="00DB4039" w:rsidRDefault="00A032BC" w:rsidP="00AE769E">
            <w:pPr>
              <w:pStyle w:val="czesc"/>
              <w:jc w:val="right"/>
            </w:pPr>
            <w:r>
              <w:t>160</w:t>
            </w:r>
            <w:r w:rsidR="00DB4039">
              <w:t>.</w:t>
            </w:r>
          </w:p>
        </w:tc>
        <w:tc>
          <w:tcPr>
            <w:tcW w:w="3543" w:type="dxa"/>
          </w:tcPr>
          <w:p w14:paraId="75FA665E" w14:textId="3BF2C3D3" w:rsidR="00DB4039" w:rsidRDefault="002556C2" w:rsidP="00AE769E">
            <w:pPr>
              <w:pStyle w:val="czesc"/>
            </w:pPr>
            <w:r>
              <w:t xml:space="preserve">Kanał zsypowy </w:t>
            </w:r>
            <w:r w:rsidR="00CC31E9">
              <w:t>do prasy do dł. 1500 mm</w:t>
            </w:r>
          </w:p>
          <w:p w14:paraId="2236112C" w14:textId="77777777" w:rsidR="00DB4039" w:rsidRDefault="00DB4039" w:rsidP="00AE769E">
            <w:pPr>
              <w:pStyle w:val="czesc"/>
            </w:pPr>
            <w:r>
              <w:t>(art.481063)</w:t>
            </w:r>
          </w:p>
        </w:tc>
        <w:tc>
          <w:tcPr>
            <w:tcW w:w="851" w:type="dxa"/>
          </w:tcPr>
          <w:p w14:paraId="0F3D9A7B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495C1DD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DF109E1" w14:textId="77777777" w:rsidR="00DB4039" w:rsidRDefault="00DB4039" w:rsidP="00AE769E">
            <w:pPr>
              <w:pStyle w:val="czesc"/>
              <w:jc w:val="right"/>
            </w:pPr>
            <w:r>
              <w:t>1 680,00</w:t>
            </w:r>
          </w:p>
        </w:tc>
        <w:tc>
          <w:tcPr>
            <w:tcW w:w="708" w:type="dxa"/>
          </w:tcPr>
          <w:p w14:paraId="531501F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7F912B5" w14:textId="77777777" w:rsidR="00DB4039" w:rsidRDefault="00DB4039" w:rsidP="00AE769E">
            <w:pPr>
              <w:pStyle w:val="czesc"/>
              <w:jc w:val="right"/>
            </w:pPr>
            <w:r>
              <w:t>1 680,00</w:t>
            </w:r>
          </w:p>
        </w:tc>
      </w:tr>
    </w:tbl>
    <w:p w14:paraId="5B5B45AC" w14:textId="77777777" w:rsidR="00DB4039" w:rsidRDefault="00DB4039" w:rsidP="00DB4039">
      <w:pPr>
        <w:pStyle w:val="odstepczesci"/>
      </w:pPr>
    </w:p>
    <w:p w14:paraId="578CC494" w14:textId="77777777" w:rsidR="002556C2" w:rsidRDefault="002556C2" w:rsidP="00DB4039">
      <w:pPr>
        <w:pStyle w:val="odstepczesci"/>
      </w:pPr>
    </w:p>
    <w:p w14:paraId="4E5E4D96" w14:textId="6630A615" w:rsidR="00DB4039" w:rsidRDefault="002556C2" w:rsidP="00DB4039">
      <w:pPr>
        <w:pStyle w:val="podsystem"/>
      </w:pPr>
      <w:r>
        <w:t xml:space="preserve">Grupa </w:t>
      </w:r>
      <w:r w:rsidR="00A032BC">
        <w:t>6</w:t>
      </w:r>
      <w:r>
        <w:t xml:space="preserve">: Rurociąg od separatora do filtra. </w:t>
      </w:r>
    </w:p>
    <w:p w14:paraId="12D35BF2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D6F92CB" w14:textId="77777777" w:rsidTr="00AE769E">
        <w:trPr>
          <w:cantSplit/>
        </w:trPr>
        <w:tc>
          <w:tcPr>
            <w:tcW w:w="496" w:type="dxa"/>
          </w:tcPr>
          <w:p w14:paraId="517B0E55" w14:textId="1CD89AD8" w:rsidR="00DB4039" w:rsidRDefault="004A5BA5" w:rsidP="00AE769E">
            <w:pPr>
              <w:pStyle w:val="czesc"/>
              <w:jc w:val="right"/>
            </w:pPr>
            <w:r>
              <w:t>162</w:t>
            </w:r>
            <w:r w:rsidR="00DB4039">
              <w:t>.</w:t>
            </w:r>
          </w:p>
        </w:tc>
        <w:tc>
          <w:tcPr>
            <w:tcW w:w="3543" w:type="dxa"/>
          </w:tcPr>
          <w:p w14:paraId="78E1AE4A" w14:textId="77777777" w:rsidR="002556C2" w:rsidRDefault="002556C2" w:rsidP="002556C2">
            <w:pPr>
              <w:pStyle w:val="czesc"/>
            </w:pPr>
            <w:r>
              <w:t>Kolano 90°, 1D, FL/FL, 900 mm</w:t>
            </w:r>
          </w:p>
          <w:p w14:paraId="04E83DCE" w14:textId="77777777" w:rsidR="00DB4039" w:rsidRDefault="00DB4039" w:rsidP="00AE769E">
            <w:pPr>
              <w:pStyle w:val="czesc"/>
            </w:pPr>
            <w:r>
              <w:t>(art.351290)</w:t>
            </w:r>
          </w:p>
        </w:tc>
        <w:tc>
          <w:tcPr>
            <w:tcW w:w="851" w:type="dxa"/>
          </w:tcPr>
          <w:p w14:paraId="5C97B11F" w14:textId="77777777" w:rsidR="00DB4039" w:rsidRDefault="00DB4039" w:rsidP="00AE769E"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2" w:type="dxa"/>
          </w:tcPr>
          <w:p w14:paraId="4272CF5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9886D8E" w14:textId="77777777" w:rsidR="00DB4039" w:rsidRDefault="00DB4039" w:rsidP="00AE769E">
            <w:pPr>
              <w:pStyle w:val="czesc"/>
              <w:jc w:val="right"/>
            </w:pPr>
            <w:r>
              <w:t>704,00</w:t>
            </w:r>
          </w:p>
        </w:tc>
        <w:tc>
          <w:tcPr>
            <w:tcW w:w="708" w:type="dxa"/>
          </w:tcPr>
          <w:p w14:paraId="11DFC89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11F00D4" w14:textId="77777777" w:rsidR="00DB4039" w:rsidRDefault="00DB4039" w:rsidP="00AE769E">
            <w:pPr>
              <w:pStyle w:val="czesc"/>
              <w:jc w:val="right"/>
            </w:pPr>
            <w:r>
              <w:t>2 816,00</w:t>
            </w:r>
          </w:p>
        </w:tc>
      </w:tr>
    </w:tbl>
    <w:p w14:paraId="2C5F3E0E" w14:textId="77777777" w:rsidR="00DB4039" w:rsidRDefault="00DB4039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938C391" w14:textId="77777777" w:rsidTr="00AE769E">
        <w:trPr>
          <w:cantSplit/>
        </w:trPr>
        <w:tc>
          <w:tcPr>
            <w:tcW w:w="496" w:type="dxa"/>
          </w:tcPr>
          <w:p w14:paraId="5CDC5D6D" w14:textId="23C76AD5" w:rsidR="00DB4039" w:rsidRDefault="004A5BA5" w:rsidP="00AE769E">
            <w:pPr>
              <w:pStyle w:val="czesc"/>
              <w:jc w:val="right"/>
            </w:pPr>
            <w:r>
              <w:t>164</w:t>
            </w:r>
            <w:r w:rsidR="00DB4039">
              <w:t>.</w:t>
            </w:r>
          </w:p>
        </w:tc>
        <w:tc>
          <w:tcPr>
            <w:tcW w:w="3543" w:type="dxa"/>
          </w:tcPr>
          <w:p w14:paraId="0CF8FD3C" w14:textId="77777777" w:rsidR="00DB4039" w:rsidRPr="002556C2" w:rsidRDefault="002556C2" w:rsidP="00AE769E">
            <w:pPr>
              <w:pStyle w:val="czesc"/>
            </w:pPr>
            <w:r w:rsidRPr="002556C2">
              <w:t>Kolano</w:t>
            </w:r>
            <w:r w:rsidR="00DB4039" w:rsidRPr="002556C2">
              <w:t xml:space="preserve"> 15°</w:t>
            </w:r>
            <w:r w:rsidRPr="002556C2">
              <w:t>,</w:t>
            </w:r>
            <w:r w:rsidR="00DB4039" w:rsidRPr="002556C2">
              <w:t xml:space="preserve"> 2D NV/NV 900</w:t>
            </w:r>
            <w:r w:rsidRPr="002556C2">
              <w:t xml:space="preserve"> </w:t>
            </w:r>
            <w:r w:rsidR="00DB4039" w:rsidRPr="002556C2">
              <w:t>mm</w:t>
            </w:r>
          </w:p>
          <w:p w14:paraId="4717AA15" w14:textId="77777777" w:rsidR="00DB4039" w:rsidRDefault="00DB4039" w:rsidP="00AE769E">
            <w:pPr>
              <w:pStyle w:val="czesc"/>
            </w:pPr>
            <w:r>
              <w:t>(art.361490)</w:t>
            </w:r>
          </w:p>
        </w:tc>
        <w:tc>
          <w:tcPr>
            <w:tcW w:w="851" w:type="dxa"/>
          </w:tcPr>
          <w:p w14:paraId="71E4C5D0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7085A2C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1C209C0" w14:textId="77777777" w:rsidR="00DB4039" w:rsidRDefault="00DB4039" w:rsidP="00AE769E">
            <w:pPr>
              <w:pStyle w:val="czesc"/>
              <w:jc w:val="right"/>
            </w:pPr>
            <w:r>
              <w:t>116,05</w:t>
            </w:r>
          </w:p>
        </w:tc>
        <w:tc>
          <w:tcPr>
            <w:tcW w:w="708" w:type="dxa"/>
          </w:tcPr>
          <w:p w14:paraId="1BFCEEC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16134F0" w14:textId="77777777" w:rsidR="00DB4039" w:rsidRDefault="00DB4039" w:rsidP="00AE769E">
            <w:pPr>
              <w:pStyle w:val="czesc"/>
              <w:jc w:val="right"/>
            </w:pPr>
            <w:r>
              <w:t>348,15</w:t>
            </w:r>
          </w:p>
        </w:tc>
      </w:tr>
    </w:tbl>
    <w:p w14:paraId="31B34620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ACF82C5" w14:textId="77777777" w:rsidTr="00AE769E">
        <w:trPr>
          <w:cantSplit/>
        </w:trPr>
        <w:tc>
          <w:tcPr>
            <w:tcW w:w="496" w:type="dxa"/>
          </w:tcPr>
          <w:p w14:paraId="45961929" w14:textId="06232441" w:rsidR="00DB4039" w:rsidRDefault="004A5BA5" w:rsidP="00AE769E">
            <w:pPr>
              <w:pStyle w:val="czesc"/>
              <w:jc w:val="right"/>
            </w:pPr>
            <w:r>
              <w:t>166</w:t>
            </w:r>
            <w:r w:rsidR="00DB4039">
              <w:t>.</w:t>
            </w:r>
          </w:p>
        </w:tc>
        <w:tc>
          <w:tcPr>
            <w:tcW w:w="3543" w:type="dxa"/>
          </w:tcPr>
          <w:p w14:paraId="2A500413" w14:textId="77777777" w:rsidR="002556C2" w:rsidRDefault="002556C2" w:rsidP="002556C2">
            <w:pPr>
              <w:pStyle w:val="czesc"/>
            </w:pPr>
            <w:r>
              <w:t>Rura 900 mm, NV/FL, dł. 1000 mm</w:t>
            </w:r>
          </w:p>
          <w:p w14:paraId="5AB91FFF" w14:textId="77777777" w:rsidR="00DB4039" w:rsidRDefault="00DB4039" w:rsidP="00AE769E">
            <w:pPr>
              <w:pStyle w:val="czesc"/>
            </w:pPr>
            <w:r>
              <w:t>(art.350490)</w:t>
            </w:r>
          </w:p>
        </w:tc>
        <w:tc>
          <w:tcPr>
            <w:tcW w:w="851" w:type="dxa"/>
          </w:tcPr>
          <w:p w14:paraId="0B0D6457" w14:textId="77777777" w:rsidR="00DB4039" w:rsidRDefault="00DB4039" w:rsidP="00AE769E">
            <w:pPr>
              <w:pStyle w:val="czesc"/>
              <w:jc w:val="right"/>
            </w:pPr>
            <w:r>
              <w:t>7 szt.</w:t>
            </w:r>
          </w:p>
        </w:tc>
        <w:tc>
          <w:tcPr>
            <w:tcW w:w="1262" w:type="dxa"/>
          </w:tcPr>
          <w:p w14:paraId="1BCF03E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FD53B0F" w14:textId="77777777" w:rsidR="00DB4039" w:rsidRDefault="00DB4039" w:rsidP="00AE769E">
            <w:pPr>
              <w:pStyle w:val="czesc"/>
              <w:jc w:val="right"/>
            </w:pPr>
            <w:r>
              <w:t>207,35</w:t>
            </w:r>
          </w:p>
        </w:tc>
        <w:tc>
          <w:tcPr>
            <w:tcW w:w="708" w:type="dxa"/>
          </w:tcPr>
          <w:p w14:paraId="6247AA9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268D565" w14:textId="77777777" w:rsidR="00DB4039" w:rsidRDefault="00DB4039" w:rsidP="00AE769E">
            <w:pPr>
              <w:pStyle w:val="czesc"/>
              <w:jc w:val="right"/>
            </w:pPr>
            <w:r>
              <w:t>1 451,45</w:t>
            </w:r>
          </w:p>
        </w:tc>
      </w:tr>
    </w:tbl>
    <w:p w14:paraId="45D89BCE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CE88BAC" w14:textId="77777777" w:rsidTr="00AE769E">
        <w:trPr>
          <w:cantSplit/>
        </w:trPr>
        <w:tc>
          <w:tcPr>
            <w:tcW w:w="496" w:type="dxa"/>
          </w:tcPr>
          <w:p w14:paraId="21DDF851" w14:textId="64488A9F" w:rsidR="00DB4039" w:rsidRDefault="004A5BA5" w:rsidP="00AE769E">
            <w:pPr>
              <w:pStyle w:val="czesc"/>
              <w:jc w:val="right"/>
            </w:pPr>
            <w:r>
              <w:t>168</w:t>
            </w:r>
            <w:r w:rsidR="00DB4039">
              <w:t>.</w:t>
            </w:r>
          </w:p>
        </w:tc>
        <w:tc>
          <w:tcPr>
            <w:tcW w:w="3543" w:type="dxa"/>
          </w:tcPr>
          <w:p w14:paraId="5B8C0408" w14:textId="77777777" w:rsidR="00DA0755" w:rsidRPr="00DA0755" w:rsidRDefault="00DA0755" w:rsidP="00DA0755">
            <w:pPr>
              <w:pStyle w:val="czesc"/>
              <w:rPr>
                <w:lang w:val="en-US"/>
              </w:rPr>
            </w:pPr>
            <w:r w:rsidRPr="00DA0755">
              <w:rPr>
                <w:lang w:val="en-US"/>
              </w:rPr>
              <w:t>Rura 900 mm, FL/FL, dł. 1000 mm</w:t>
            </w:r>
          </w:p>
          <w:p w14:paraId="2583811F" w14:textId="77777777" w:rsidR="00DB4039" w:rsidRDefault="00DB4039" w:rsidP="00AE769E">
            <w:pPr>
              <w:pStyle w:val="czesc"/>
            </w:pPr>
            <w:r>
              <w:t>(art.350590)</w:t>
            </w:r>
          </w:p>
        </w:tc>
        <w:tc>
          <w:tcPr>
            <w:tcW w:w="851" w:type="dxa"/>
          </w:tcPr>
          <w:p w14:paraId="40FD506A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102B74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03E8858" w14:textId="77777777" w:rsidR="00DB4039" w:rsidRDefault="00DB4039" w:rsidP="00AE769E">
            <w:pPr>
              <w:pStyle w:val="czesc"/>
              <w:jc w:val="right"/>
            </w:pPr>
            <w:r>
              <w:t>255,75</w:t>
            </w:r>
          </w:p>
        </w:tc>
        <w:tc>
          <w:tcPr>
            <w:tcW w:w="708" w:type="dxa"/>
          </w:tcPr>
          <w:p w14:paraId="2A01787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577B85D" w14:textId="77777777" w:rsidR="00DB4039" w:rsidRDefault="00DB4039" w:rsidP="00AE769E">
            <w:pPr>
              <w:pStyle w:val="czesc"/>
              <w:jc w:val="right"/>
            </w:pPr>
            <w:r>
              <w:t>255,75</w:t>
            </w:r>
          </w:p>
        </w:tc>
      </w:tr>
    </w:tbl>
    <w:p w14:paraId="70430EB0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2B396AA" w14:textId="77777777" w:rsidTr="00AE769E">
        <w:trPr>
          <w:cantSplit/>
        </w:trPr>
        <w:tc>
          <w:tcPr>
            <w:tcW w:w="496" w:type="dxa"/>
          </w:tcPr>
          <w:p w14:paraId="57976189" w14:textId="2F507B30" w:rsidR="00DB4039" w:rsidRDefault="004A5BA5" w:rsidP="00AE769E">
            <w:pPr>
              <w:pStyle w:val="czesc"/>
              <w:jc w:val="right"/>
            </w:pPr>
            <w:r>
              <w:t>170</w:t>
            </w:r>
            <w:r w:rsidR="00DB4039">
              <w:t>.</w:t>
            </w:r>
          </w:p>
        </w:tc>
        <w:tc>
          <w:tcPr>
            <w:tcW w:w="3543" w:type="dxa"/>
          </w:tcPr>
          <w:p w14:paraId="65859850" w14:textId="77777777" w:rsidR="00DA0755" w:rsidRPr="00DA780C" w:rsidRDefault="00DA0755" w:rsidP="00DA0755">
            <w:pPr>
              <w:pStyle w:val="czesc"/>
            </w:pPr>
            <w:r w:rsidRPr="00DA780C">
              <w:t>Rura 900 mm, NV/NV, dł. 1000 mm</w:t>
            </w:r>
          </w:p>
          <w:p w14:paraId="51312335" w14:textId="77777777" w:rsidR="00DB4039" w:rsidRDefault="00DB4039" w:rsidP="00DA0755">
            <w:pPr>
              <w:pStyle w:val="czesc"/>
            </w:pPr>
            <w:r>
              <w:t>(art.360390)</w:t>
            </w:r>
          </w:p>
        </w:tc>
        <w:tc>
          <w:tcPr>
            <w:tcW w:w="851" w:type="dxa"/>
          </w:tcPr>
          <w:p w14:paraId="6520828A" w14:textId="77777777" w:rsidR="00DB4039" w:rsidRDefault="00DA0755" w:rsidP="00AE769E">
            <w:pPr>
              <w:pStyle w:val="czesc"/>
              <w:jc w:val="right"/>
            </w:pPr>
            <w:r>
              <w:t>16</w:t>
            </w:r>
            <w:r w:rsidR="00DB4039">
              <w:t xml:space="preserve"> szt.</w:t>
            </w:r>
          </w:p>
        </w:tc>
        <w:tc>
          <w:tcPr>
            <w:tcW w:w="1262" w:type="dxa"/>
          </w:tcPr>
          <w:p w14:paraId="2B3CE39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9F4E50F" w14:textId="77777777" w:rsidR="00DB4039" w:rsidRDefault="00DB4039" w:rsidP="00AE769E">
            <w:pPr>
              <w:pStyle w:val="czesc"/>
              <w:jc w:val="right"/>
            </w:pPr>
            <w:r>
              <w:t>160,05</w:t>
            </w:r>
          </w:p>
        </w:tc>
        <w:tc>
          <w:tcPr>
            <w:tcW w:w="708" w:type="dxa"/>
          </w:tcPr>
          <w:p w14:paraId="2304674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AFB3881" w14:textId="77777777" w:rsidR="00DB4039" w:rsidRDefault="00DA0755" w:rsidP="00AE769E">
            <w:pPr>
              <w:pStyle w:val="czesc"/>
              <w:jc w:val="right"/>
            </w:pPr>
            <w:r>
              <w:t>2 560,80</w:t>
            </w:r>
          </w:p>
        </w:tc>
      </w:tr>
    </w:tbl>
    <w:p w14:paraId="0EA7BD85" w14:textId="77777777" w:rsidR="00DB4039" w:rsidRDefault="00DB4039" w:rsidP="00DB4039">
      <w:pPr>
        <w:pStyle w:val="odstepczesci"/>
      </w:pPr>
    </w:p>
    <w:p w14:paraId="1CF8376E" w14:textId="77777777" w:rsidR="00F85E8B" w:rsidRDefault="00F85E8B" w:rsidP="00DB4039">
      <w:pPr>
        <w:pStyle w:val="odstepczesci"/>
      </w:pPr>
    </w:p>
    <w:p w14:paraId="797334C6" w14:textId="77777777" w:rsidR="00F85E8B" w:rsidRDefault="00F85E8B" w:rsidP="00DB4039">
      <w:pPr>
        <w:pStyle w:val="odstepczesci"/>
      </w:pPr>
    </w:p>
    <w:p w14:paraId="53BC8A83" w14:textId="77777777" w:rsidR="00F85E8B" w:rsidRDefault="00F85E8B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35BB74F9" w14:textId="77777777" w:rsidTr="00AE769E">
        <w:trPr>
          <w:cantSplit/>
        </w:trPr>
        <w:tc>
          <w:tcPr>
            <w:tcW w:w="496" w:type="dxa"/>
          </w:tcPr>
          <w:p w14:paraId="541E4EEA" w14:textId="40CA69EC" w:rsidR="00DB4039" w:rsidRDefault="004A5BA5" w:rsidP="00AE769E">
            <w:pPr>
              <w:pStyle w:val="czesc"/>
              <w:jc w:val="right"/>
            </w:pPr>
            <w:r>
              <w:lastRenderedPageBreak/>
              <w:t>172</w:t>
            </w:r>
            <w:r w:rsidR="00DB4039">
              <w:t>.</w:t>
            </w:r>
          </w:p>
        </w:tc>
        <w:tc>
          <w:tcPr>
            <w:tcW w:w="3543" w:type="dxa"/>
          </w:tcPr>
          <w:p w14:paraId="29C6384F" w14:textId="77777777" w:rsidR="00DA0755" w:rsidRDefault="00DA0755" w:rsidP="00DA0755">
            <w:pPr>
              <w:pStyle w:val="czesc"/>
            </w:pPr>
            <w:r>
              <w:t>Obejma karbowana 900 mm, ocynk.</w:t>
            </w:r>
          </w:p>
          <w:p w14:paraId="346AE540" w14:textId="77777777" w:rsidR="00DB4039" w:rsidRPr="00DA0755" w:rsidRDefault="00DB4039" w:rsidP="00DA0755">
            <w:pPr>
              <w:pStyle w:val="czesc"/>
            </w:pPr>
            <w:r w:rsidRPr="00DA0755">
              <w:t>(art.364490)</w:t>
            </w:r>
          </w:p>
        </w:tc>
        <w:tc>
          <w:tcPr>
            <w:tcW w:w="851" w:type="dxa"/>
          </w:tcPr>
          <w:p w14:paraId="03E984B9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DB4039">
              <w:rPr>
                <w:lang w:val="de-DE"/>
              </w:rPr>
              <w:t xml:space="preserve"> szt.</w:t>
            </w:r>
          </w:p>
        </w:tc>
        <w:tc>
          <w:tcPr>
            <w:tcW w:w="1262" w:type="dxa"/>
          </w:tcPr>
          <w:p w14:paraId="309550B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6B46A6C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66,55</w:t>
            </w:r>
          </w:p>
        </w:tc>
        <w:tc>
          <w:tcPr>
            <w:tcW w:w="708" w:type="dxa"/>
          </w:tcPr>
          <w:p w14:paraId="10798E9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25F1BD5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1 730,30</w:t>
            </w:r>
          </w:p>
        </w:tc>
      </w:tr>
    </w:tbl>
    <w:p w14:paraId="7360575B" w14:textId="77777777" w:rsidR="00A032BC" w:rsidRDefault="00A032BC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11298C02" w14:textId="77777777" w:rsidTr="00AE769E">
        <w:trPr>
          <w:cantSplit/>
        </w:trPr>
        <w:tc>
          <w:tcPr>
            <w:tcW w:w="496" w:type="dxa"/>
          </w:tcPr>
          <w:p w14:paraId="0F9EC870" w14:textId="496D6322" w:rsidR="00DB4039" w:rsidRDefault="004A5BA5" w:rsidP="00AE769E">
            <w:pPr>
              <w:pStyle w:val="czesc"/>
              <w:jc w:val="right"/>
            </w:pPr>
            <w:r>
              <w:t>174</w:t>
            </w:r>
            <w:r w:rsidR="00DB4039">
              <w:t>.</w:t>
            </w:r>
          </w:p>
        </w:tc>
        <w:tc>
          <w:tcPr>
            <w:tcW w:w="3543" w:type="dxa"/>
          </w:tcPr>
          <w:p w14:paraId="597C3C24" w14:textId="77777777" w:rsidR="00DA0755" w:rsidRDefault="00DA0755" w:rsidP="00DA0755">
            <w:pPr>
              <w:pStyle w:val="czesc"/>
            </w:pPr>
            <w:r>
              <w:t>Pierścień z kołnierzem 900 mm, ocynk.</w:t>
            </w:r>
          </w:p>
          <w:p w14:paraId="0E1C078C" w14:textId="77777777" w:rsidR="00DB4039" w:rsidRPr="00DB4039" w:rsidRDefault="00DB4039" w:rsidP="00DA0755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(art.487390)</w:t>
            </w:r>
          </w:p>
        </w:tc>
        <w:tc>
          <w:tcPr>
            <w:tcW w:w="851" w:type="dxa"/>
          </w:tcPr>
          <w:p w14:paraId="645A50D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77DD014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487F11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80,30</w:t>
            </w:r>
          </w:p>
        </w:tc>
        <w:tc>
          <w:tcPr>
            <w:tcW w:w="708" w:type="dxa"/>
          </w:tcPr>
          <w:p w14:paraId="1E37EA0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6219C1B8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321,20</w:t>
            </w:r>
          </w:p>
        </w:tc>
      </w:tr>
    </w:tbl>
    <w:p w14:paraId="01ECEC3E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662F719" w14:textId="77777777" w:rsidTr="00AE769E">
        <w:trPr>
          <w:cantSplit/>
        </w:trPr>
        <w:tc>
          <w:tcPr>
            <w:tcW w:w="496" w:type="dxa"/>
          </w:tcPr>
          <w:p w14:paraId="792FACE2" w14:textId="62A99583" w:rsidR="00DB4039" w:rsidRDefault="004A5BA5" w:rsidP="00AE769E">
            <w:pPr>
              <w:pStyle w:val="czesc"/>
              <w:jc w:val="right"/>
            </w:pPr>
            <w:r>
              <w:t>176</w:t>
            </w:r>
            <w:r w:rsidR="00DB4039">
              <w:t>.</w:t>
            </w:r>
          </w:p>
        </w:tc>
        <w:tc>
          <w:tcPr>
            <w:tcW w:w="3543" w:type="dxa"/>
          </w:tcPr>
          <w:p w14:paraId="35085A4F" w14:textId="77777777" w:rsidR="00DB4039" w:rsidRDefault="00DA0755" w:rsidP="00AE769E">
            <w:pPr>
              <w:pStyle w:val="czesc"/>
            </w:pPr>
            <w:r>
              <w:t>Mocowanie Multi/ D 900 mm</w:t>
            </w:r>
          </w:p>
          <w:p w14:paraId="1C7D4B03" w14:textId="77777777" w:rsidR="00DB4039" w:rsidRDefault="00DB4039" w:rsidP="00AE769E">
            <w:pPr>
              <w:pStyle w:val="czesc"/>
            </w:pPr>
            <w:r>
              <w:t>(art.373290)</w:t>
            </w:r>
          </w:p>
        </w:tc>
        <w:tc>
          <w:tcPr>
            <w:tcW w:w="851" w:type="dxa"/>
          </w:tcPr>
          <w:p w14:paraId="0DB3826B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3A9EEB8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DBF98A0" w14:textId="77777777" w:rsidR="00DB4039" w:rsidRDefault="00DB4039" w:rsidP="00AE769E">
            <w:pPr>
              <w:pStyle w:val="czesc"/>
              <w:jc w:val="right"/>
            </w:pPr>
            <w:r>
              <w:t>179,30</w:t>
            </w:r>
          </w:p>
        </w:tc>
        <w:tc>
          <w:tcPr>
            <w:tcW w:w="708" w:type="dxa"/>
          </w:tcPr>
          <w:p w14:paraId="3A4F1D7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82B7638" w14:textId="77777777" w:rsidR="00DB4039" w:rsidRDefault="00DB4039" w:rsidP="00AE769E">
            <w:pPr>
              <w:pStyle w:val="czesc"/>
              <w:jc w:val="right"/>
            </w:pPr>
            <w:r>
              <w:t>1 075,80</w:t>
            </w:r>
          </w:p>
        </w:tc>
      </w:tr>
    </w:tbl>
    <w:p w14:paraId="1DAE28C4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7AD9E817" w14:textId="77777777" w:rsidTr="00AE769E">
        <w:trPr>
          <w:cantSplit/>
        </w:trPr>
        <w:tc>
          <w:tcPr>
            <w:tcW w:w="496" w:type="dxa"/>
          </w:tcPr>
          <w:p w14:paraId="3D5EA0E6" w14:textId="1ECB88B2" w:rsidR="00DB4039" w:rsidRDefault="004A5BA5" w:rsidP="00AE769E">
            <w:pPr>
              <w:pStyle w:val="czesc"/>
              <w:jc w:val="right"/>
            </w:pPr>
            <w:r>
              <w:t>178</w:t>
            </w:r>
            <w:r w:rsidR="00DB4039">
              <w:t>.</w:t>
            </w:r>
          </w:p>
        </w:tc>
        <w:tc>
          <w:tcPr>
            <w:tcW w:w="3543" w:type="dxa"/>
          </w:tcPr>
          <w:p w14:paraId="724F6C25" w14:textId="25A5270E" w:rsidR="00DB4039" w:rsidRPr="00895D25" w:rsidRDefault="00A032BC" w:rsidP="00AE769E">
            <w:pPr>
              <w:pStyle w:val="czesc"/>
            </w:pPr>
            <w:r w:rsidRPr="00895D25">
              <w:t xml:space="preserve">Maskownice na ścianę </w:t>
            </w:r>
            <w:r w:rsidR="00DB4039" w:rsidRPr="00895D25">
              <w:t>900</w:t>
            </w:r>
            <w:r w:rsidRPr="00895D25">
              <w:t xml:space="preserve"> </w:t>
            </w:r>
            <w:r w:rsidR="00DB4039" w:rsidRPr="00895D25">
              <w:t>mm</w:t>
            </w:r>
          </w:p>
          <w:p w14:paraId="6BF4CA6A" w14:textId="77777777" w:rsidR="00DB4039" w:rsidRPr="00895D25" w:rsidRDefault="00DB4039" w:rsidP="00AE769E">
            <w:pPr>
              <w:pStyle w:val="czesc"/>
            </w:pPr>
            <w:r w:rsidRPr="00895D25">
              <w:t>(art.378890)</w:t>
            </w:r>
          </w:p>
        </w:tc>
        <w:tc>
          <w:tcPr>
            <w:tcW w:w="851" w:type="dxa"/>
          </w:tcPr>
          <w:p w14:paraId="290631D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6DB26C7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0F7813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234,85</w:t>
            </w:r>
          </w:p>
        </w:tc>
        <w:tc>
          <w:tcPr>
            <w:tcW w:w="708" w:type="dxa"/>
          </w:tcPr>
          <w:p w14:paraId="62243A1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22D5B05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469,70</w:t>
            </w:r>
          </w:p>
        </w:tc>
      </w:tr>
    </w:tbl>
    <w:p w14:paraId="14A9C44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023101A" w14:textId="77777777" w:rsidTr="00AE769E">
        <w:trPr>
          <w:cantSplit/>
        </w:trPr>
        <w:tc>
          <w:tcPr>
            <w:tcW w:w="496" w:type="dxa"/>
          </w:tcPr>
          <w:p w14:paraId="4FDC80E2" w14:textId="395A4450" w:rsidR="00DB4039" w:rsidRDefault="004A5BA5" w:rsidP="00AE769E">
            <w:pPr>
              <w:pStyle w:val="czesc"/>
              <w:jc w:val="right"/>
            </w:pPr>
            <w:r>
              <w:t>180</w:t>
            </w:r>
            <w:r w:rsidR="00DB4039">
              <w:t>.</w:t>
            </w:r>
          </w:p>
        </w:tc>
        <w:tc>
          <w:tcPr>
            <w:tcW w:w="3543" w:type="dxa"/>
          </w:tcPr>
          <w:p w14:paraId="59493FCF" w14:textId="77777777" w:rsidR="00DB4039" w:rsidRPr="00DB4039" w:rsidRDefault="00DA0755" w:rsidP="00AE769E">
            <w:pPr>
              <w:pStyle w:val="czesc"/>
              <w:rPr>
                <w:lang w:val="de-DE"/>
              </w:rPr>
            </w:pPr>
            <w:r>
              <w:rPr>
                <w:lang w:val="de-DE"/>
              </w:rPr>
              <w:t>Rozgałęzienie</w:t>
            </w:r>
            <w:r w:rsidR="00DB4039" w:rsidRPr="00DB4039">
              <w:rPr>
                <w:lang w:val="de-DE"/>
              </w:rPr>
              <w:t xml:space="preserve"> 950</w:t>
            </w:r>
            <w:r>
              <w:rPr>
                <w:lang w:val="de-DE"/>
              </w:rPr>
              <w:t xml:space="preserve"> </w:t>
            </w:r>
            <w:r w:rsidR="00DB4039" w:rsidRPr="00DB4039">
              <w:rPr>
                <w:lang w:val="de-DE"/>
              </w:rPr>
              <w:t>mm</w:t>
            </w:r>
          </w:p>
          <w:p w14:paraId="6A21BCA4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(art.368195)</w:t>
            </w:r>
          </w:p>
        </w:tc>
        <w:tc>
          <w:tcPr>
            <w:tcW w:w="851" w:type="dxa"/>
          </w:tcPr>
          <w:p w14:paraId="2B4ED49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2" w:type="dxa"/>
          </w:tcPr>
          <w:p w14:paraId="0A3F809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4135473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563,20</w:t>
            </w:r>
          </w:p>
        </w:tc>
        <w:tc>
          <w:tcPr>
            <w:tcW w:w="708" w:type="dxa"/>
          </w:tcPr>
          <w:p w14:paraId="33F92C4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79251EF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563,20</w:t>
            </w:r>
          </w:p>
        </w:tc>
      </w:tr>
    </w:tbl>
    <w:p w14:paraId="7C2D8BD6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0F4FE897" w14:textId="77777777" w:rsidTr="00AE769E">
        <w:trPr>
          <w:cantSplit/>
        </w:trPr>
        <w:tc>
          <w:tcPr>
            <w:tcW w:w="496" w:type="dxa"/>
          </w:tcPr>
          <w:p w14:paraId="7A5A7B23" w14:textId="08CAD70D" w:rsidR="00DB4039" w:rsidRDefault="004A5BA5" w:rsidP="00AE769E">
            <w:pPr>
              <w:pStyle w:val="czesc"/>
              <w:jc w:val="right"/>
            </w:pPr>
            <w:r>
              <w:t>182</w:t>
            </w:r>
            <w:r w:rsidR="00DB4039">
              <w:t>.</w:t>
            </w:r>
          </w:p>
        </w:tc>
        <w:tc>
          <w:tcPr>
            <w:tcW w:w="3543" w:type="dxa"/>
          </w:tcPr>
          <w:p w14:paraId="7C32EB37" w14:textId="77777777" w:rsidR="00DA0755" w:rsidRDefault="00DA0755" w:rsidP="00DA0755">
            <w:pPr>
              <w:pStyle w:val="czesc"/>
            </w:pPr>
            <w:r>
              <w:t>Kolano 45°, FL/FL, 1D, 630 mm</w:t>
            </w:r>
          </w:p>
          <w:p w14:paraId="4876A6C6" w14:textId="77777777" w:rsidR="00DB4039" w:rsidRPr="00DA0755" w:rsidRDefault="00DA0755" w:rsidP="00AE769E">
            <w:pPr>
              <w:pStyle w:val="czesc"/>
            </w:pPr>
            <w:r w:rsidRPr="00DA0755">
              <w:t>(</w:t>
            </w:r>
            <w:r w:rsidR="00DB4039" w:rsidRPr="00DA0755">
              <w:t>art.350963)</w:t>
            </w:r>
          </w:p>
        </w:tc>
        <w:tc>
          <w:tcPr>
            <w:tcW w:w="851" w:type="dxa"/>
          </w:tcPr>
          <w:p w14:paraId="0AE8D54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2" w:type="dxa"/>
          </w:tcPr>
          <w:p w14:paraId="214A7BA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4176895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282,70</w:t>
            </w:r>
          </w:p>
        </w:tc>
        <w:tc>
          <w:tcPr>
            <w:tcW w:w="708" w:type="dxa"/>
          </w:tcPr>
          <w:p w14:paraId="7B808A8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D4E48E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282,70</w:t>
            </w:r>
          </w:p>
        </w:tc>
      </w:tr>
    </w:tbl>
    <w:p w14:paraId="079AA973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916E961" w14:textId="77777777" w:rsidTr="00AE769E">
        <w:trPr>
          <w:cantSplit/>
        </w:trPr>
        <w:tc>
          <w:tcPr>
            <w:tcW w:w="496" w:type="dxa"/>
          </w:tcPr>
          <w:p w14:paraId="536343EB" w14:textId="2F2ABAA1" w:rsidR="00DB4039" w:rsidRDefault="004A5BA5" w:rsidP="00AE769E">
            <w:pPr>
              <w:pStyle w:val="czesc"/>
              <w:jc w:val="right"/>
            </w:pPr>
            <w:r>
              <w:t>184</w:t>
            </w:r>
            <w:r w:rsidR="00DB4039">
              <w:t>.</w:t>
            </w:r>
          </w:p>
        </w:tc>
        <w:tc>
          <w:tcPr>
            <w:tcW w:w="3543" w:type="dxa"/>
          </w:tcPr>
          <w:p w14:paraId="22316F7B" w14:textId="77777777" w:rsidR="00DB4039" w:rsidRDefault="00DB4039" w:rsidP="00AE769E">
            <w:pPr>
              <w:pStyle w:val="czesc"/>
            </w:pPr>
            <w:r>
              <w:t>Kolano 15°</w:t>
            </w:r>
            <w:r w:rsidR="00DA0755">
              <w:t>, KS/NV,</w:t>
            </w:r>
            <w:r>
              <w:t xml:space="preserve"> 2D, 630 mm</w:t>
            </w:r>
          </w:p>
          <w:p w14:paraId="5D8E84BE" w14:textId="77777777" w:rsidR="00DB4039" w:rsidRDefault="00DB4039" w:rsidP="00AE769E">
            <w:pPr>
              <w:pStyle w:val="czesc"/>
            </w:pPr>
            <w:r>
              <w:t>(art.361563)</w:t>
            </w:r>
          </w:p>
        </w:tc>
        <w:tc>
          <w:tcPr>
            <w:tcW w:w="851" w:type="dxa"/>
          </w:tcPr>
          <w:p w14:paraId="3F875CAB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46FAD85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049B794" w14:textId="77777777" w:rsidR="00DB4039" w:rsidRDefault="00DB4039" w:rsidP="00AE769E">
            <w:pPr>
              <w:pStyle w:val="czesc"/>
              <w:jc w:val="right"/>
            </w:pPr>
            <w:r>
              <w:t>78,10</w:t>
            </w:r>
          </w:p>
        </w:tc>
        <w:tc>
          <w:tcPr>
            <w:tcW w:w="708" w:type="dxa"/>
          </w:tcPr>
          <w:p w14:paraId="471470EC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63CE480" w14:textId="77777777" w:rsidR="00DB4039" w:rsidRDefault="00DB4039" w:rsidP="00AE769E">
            <w:pPr>
              <w:pStyle w:val="czesc"/>
              <w:jc w:val="right"/>
            </w:pPr>
            <w:r>
              <w:t>156,20</w:t>
            </w:r>
          </w:p>
        </w:tc>
      </w:tr>
    </w:tbl>
    <w:p w14:paraId="1F03F0DA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5F59B6C" w14:textId="77777777" w:rsidTr="00AE769E">
        <w:trPr>
          <w:cantSplit/>
        </w:trPr>
        <w:tc>
          <w:tcPr>
            <w:tcW w:w="496" w:type="dxa"/>
          </w:tcPr>
          <w:p w14:paraId="753BA107" w14:textId="4C15601F" w:rsidR="00DB4039" w:rsidRDefault="004A5BA5" w:rsidP="00AE769E">
            <w:pPr>
              <w:pStyle w:val="czesc"/>
              <w:jc w:val="right"/>
            </w:pPr>
            <w:r>
              <w:t>186</w:t>
            </w:r>
            <w:r w:rsidR="00DB4039">
              <w:t>.</w:t>
            </w:r>
          </w:p>
        </w:tc>
        <w:tc>
          <w:tcPr>
            <w:tcW w:w="3543" w:type="dxa"/>
          </w:tcPr>
          <w:p w14:paraId="0B9D6E7A" w14:textId="77777777" w:rsidR="00DA0755" w:rsidRPr="00DA0755" w:rsidRDefault="00DA0755" w:rsidP="00DA0755">
            <w:pPr>
              <w:pStyle w:val="czesc"/>
              <w:rPr>
                <w:lang w:val="en-US"/>
              </w:rPr>
            </w:pPr>
            <w:r w:rsidRPr="00DA0755">
              <w:rPr>
                <w:lang w:val="en-US"/>
              </w:rPr>
              <w:t xml:space="preserve">Rura </w:t>
            </w:r>
            <w:r>
              <w:rPr>
                <w:lang w:val="en-US"/>
              </w:rPr>
              <w:t>63</w:t>
            </w:r>
            <w:r w:rsidRPr="00DA0755">
              <w:rPr>
                <w:lang w:val="en-US"/>
              </w:rPr>
              <w:t>0 mm, FL/FL, dł. 1000 mm</w:t>
            </w:r>
          </w:p>
          <w:p w14:paraId="31A3E536" w14:textId="77777777" w:rsidR="00DB4039" w:rsidRDefault="00DB4039" w:rsidP="00AE769E">
            <w:pPr>
              <w:pStyle w:val="czesc"/>
            </w:pPr>
            <w:r>
              <w:t>(art.350563)</w:t>
            </w:r>
          </w:p>
        </w:tc>
        <w:tc>
          <w:tcPr>
            <w:tcW w:w="851" w:type="dxa"/>
          </w:tcPr>
          <w:p w14:paraId="779D0681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5E0F846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457B299" w14:textId="77777777" w:rsidR="00DB4039" w:rsidRDefault="00DB4039" w:rsidP="00AE769E">
            <w:pPr>
              <w:pStyle w:val="czesc"/>
              <w:jc w:val="right"/>
            </w:pPr>
            <w:r>
              <w:t>170,50</w:t>
            </w:r>
          </w:p>
        </w:tc>
        <w:tc>
          <w:tcPr>
            <w:tcW w:w="708" w:type="dxa"/>
          </w:tcPr>
          <w:p w14:paraId="036B542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7872079" w14:textId="77777777" w:rsidR="00DB4039" w:rsidRDefault="00DB4039" w:rsidP="00AE769E">
            <w:pPr>
              <w:pStyle w:val="czesc"/>
              <w:jc w:val="right"/>
            </w:pPr>
            <w:r>
              <w:t>341,00</w:t>
            </w:r>
          </w:p>
        </w:tc>
      </w:tr>
    </w:tbl>
    <w:p w14:paraId="5A58536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262188E" w14:textId="77777777" w:rsidTr="00AE769E">
        <w:trPr>
          <w:cantSplit/>
        </w:trPr>
        <w:tc>
          <w:tcPr>
            <w:tcW w:w="496" w:type="dxa"/>
          </w:tcPr>
          <w:p w14:paraId="09856A99" w14:textId="2F07ED72" w:rsidR="00DB4039" w:rsidRDefault="004A5BA5" w:rsidP="00AE769E">
            <w:pPr>
              <w:pStyle w:val="czesc"/>
              <w:jc w:val="right"/>
            </w:pPr>
            <w:r>
              <w:t>188</w:t>
            </w:r>
            <w:r w:rsidR="00DB4039">
              <w:t>.</w:t>
            </w:r>
          </w:p>
        </w:tc>
        <w:tc>
          <w:tcPr>
            <w:tcW w:w="3543" w:type="dxa"/>
          </w:tcPr>
          <w:p w14:paraId="5E571592" w14:textId="77777777" w:rsidR="00DB4039" w:rsidRDefault="00DB4039" w:rsidP="00AE769E">
            <w:pPr>
              <w:pStyle w:val="czesc"/>
            </w:pPr>
            <w:r>
              <w:t>Rura 630 mm</w:t>
            </w:r>
            <w:r w:rsidR="00DA0755">
              <w:t>, NV/FL,</w:t>
            </w:r>
            <w:r>
              <w:t xml:space="preserve"> dł. 1.000 mm</w:t>
            </w:r>
          </w:p>
          <w:p w14:paraId="4DE35F66" w14:textId="77777777" w:rsidR="00DB4039" w:rsidRDefault="00DB4039" w:rsidP="00AE769E">
            <w:pPr>
              <w:pStyle w:val="czesc"/>
            </w:pPr>
            <w:r>
              <w:t>(art.350463)</w:t>
            </w:r>
          </w:p>
        </w:tc>
        <w:tc>
          <w:tcPr>
            <w:tcW w:w="851" w:type="dxa"/>
          </w:tcPr>
          <w:p w14:paraId="26CFB255" w14:textId="77777777" w:rsidR="00DB4039" w:rsidRDefault="00DB4039" w:rsidP="00AE769E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14:paraId="08F93E6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CDB8886" w14:textId="77777777" w:rsidR="00DB4039" w:rsidRDefault="00DB4039" w:rsidP="00AE769E">
            <w:pPr>
              <w:pStyle w:val="czesc"/>
              <w:jc w:val="right"/>
            </w:pPr>
            <w:r>
              <w:t>136,95</w:t>
            </w:r>
          </w:p>
        </w:tc>
        <w:tc>
          <w:tcPr>
            <w:tcW w:w="708" w:type="dxa"/>
          </w:tcPr>
          <w:p w14:paraId="6D1162B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F0588E8" w14:textId="77777777" w:rsidR="00DB4039" w:rsidRDefault="00DB4039" w:rsidP="00AE769E">
            <w:pPr>
              <w:pStyle w:val="czesc"/>
              <w:jc w:val="right"/>
            </w:pPr>
            <w:r>
              <w:t>821,70</w:t>
            </w:r>
          </w:p>
        </w:tc>
      </w:tr>
    </w:tbl>
    <w:p w14:paraId="2854C51F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7966C20F" w14:textId="77777777" w:rsidTr="00AE769E">
        <w:trPr>
          <w:cantSplit/>
        </w:trPr>
        <w:tc>
          <w:tcPr>
            <w:tcW w:w="496" w:type="dxa"/>
          </w:tcPr>
          <w:p w14:paraId="571AFF51" w14:textId="0FDCDB17" w:rsidR="00DB4039" w:rsidRDefault="004A5BA5" w:rsidP="00AE769E">
            <w:pPr>
              <w:pStyle w:val="czesc"/>
              <w:jc w:val="right"/>
            </w:pPr>
            <w:r>
              <w:t>190</w:t>
            </w:r>
            <w:r w:rsidR="00DB4039">
              <w:t>.</w:t>
            </w:r>
          </w:p>
        </w:tc>
        <w:tc>
          <w:tcPr>
            <w:tcW w:w="3543" w:type="dxa"/>
          </w:tcPr>
          <w:p w14:paraId="41C1A416" w14:textId="77777777" w:rsidR="00DA0755" w:rsidRDefault="00DA0755" w:rsidP="00DA0755">
            <w:pPr>
              <w:pStyle w:val="czesc"/>
            </w:pPr>
            <w:r>
              <w:t>Obejma karbowana 630 mm, ocynk.</w:t>
            </w:r>
          </w:p>
          <w:p w14:paraId="3CC0BBC8" w14:textId="77777777" w:rsidR="00DB4039" w:rsidRPr="00DA0755" w:rsidRDefault="00DB4039" w:rsidP="00DA0755">
            <w:pPr>
              <w:pStyle w:val="czesc"/>
            </w:pPr>
            <w:r w:rsidRPr="00DA0755">
              <w:t>(art.364463)</w:t>
            </w:r>
          </w:p>
        </w:tc>
        <w:tc>
          <w:tcPr>
            <w:tcW w:w="851" w:type="dxa"/>
          </w:tcPr>
          <w:p w14:paraId="48F0AEB0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DB4039">
              <w:rPr>
                <w:lang w:val="de-DE"/>
              </w:rPr>
              <w:t>0 szt.</w:t>
            </w:r>
          </w:p>
        </w:tc>
        <w:tc>
          <w:tcPr>
            <w:tcW w:w="1262" w:type="dxa"/>
          </w:tcPr>
          <w:p w14:paraId="546A774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136E6A0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41,42</w:t>
            </w:r>
          </w:p>
        </w:tc>
        <w:tc>
          <w:tcPr>
            <w:tcW w:w="708" w:type="dxa"/>
          </w:tcPr>
          <w:p w14:paraId="0DE6983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626936C3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414,20</w:t>
            </w:r>
          </w:p>
        </w:tc>
      </w:tr>
    </w:tbl>
    <w:p w14:paraId="762FB6E0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56E0BB6" w14:textId="77777777" w:rsidTr="00AE769E">
        <w:trPr>
          <w:cantSplit/>
        </w:trPr>
        <w:tc>
          <w:tcPr>
            <w:tcW w:w="496" w:type="dxa"/>
          </w:tcPr>
          <w:p w14:paraId="1F87B247" w14:textId="3CA4E0CB" w:rsidR="00DB4039" w:rsidRDefault="004A5BA5" w:rsidP="00AE769E">
            <w:pPr>
              <w:pStyle w:val="czesc"/>
              <w:jc w:val="right"/>
            </w:pPr>
            <w:r>
              <w:t>192</w:t>
            </w:r>
            <w:r w:rsidR="00DB4039">
              <w:t>.</w:t>
            </w:r>
          </w:p>
        </w:tc>
        <w:tc>
          <w:tcPr>
            <w:tcW w:w="3543" w:type="dxa"/>
          </w:tcPr>
          <w:p w14:paraId="33CF0DDC" w14:textId="77777777" w:rsidR="00DB4039" w:rsidRDefault="00DB4039" w:rsidP="00AE769E">
            <w:pPr>
              <w:pStyle w:val="czesc"/>
            </w:pPr>
            <w:r>
              <w:t>Pierścień z kołnierzem 630 mm, ocynk.</w:t>
            </w:r>
          </w:p>
          <w:p w14:paraId="29537003" w14:textId="77777777" w:rsidR="00DB4039" w:rsidRDefault="00DB4039" w:rsidP="00AE769E">
            <w:pPr>
              <w:pStyle w:val="czesc"/>
            </w:pPr>
            <w:r>
              <w:t>(art.487263)</w:t>
            </w:r>
          </w:p>
        </w:tc>
        <w:tc>
          <w:tcPr>
            <w:tcW w:w="851" w:type="dxa"/>
          </w:tcPr>
          <w:p w14:paraId="00FCFAAF" w14:textId="77777777" w:rsidR="00DB4039" w:rsidRDefault="00DB4039" w:rsidP="00AE769E">
            <w:pPr>
              <w:pStyle w:val="czesc"/>
              <w:jc w:val="right"/>
            </w:pPr>
            <w:r>
              <w:t>8 szt.</w:t>
            </w:r>
          </w:p>
        </w:tc>
        <w:tc>
          <w:tcPr>
            <w:tcW w:w="1262" w:type="dxa"/>
          </w:tcPr>
          <w:p w14:paraId="0429CC0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2847106" w14:textId="77777777" w:rsidR="00DB4039" w:rsidRDefault="00DB4039" w:rsidP="00AE769E">
            <w:pPr>
              <w:pStyle w:val="czesc"/>
              <w:jc w:val="right"/>
            </w:pPr>
            <w:r>
              <w:t>33,94</w:t>
            </w:r>
          </w:p>
        </w:tc>
        <w:tc>
          <w:tcPr>
            <w:tcW w:w="708" w:type="dxa"/>
          </w:tcPr>
          <w:p w14:paraId="3DF0C1A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842601D" w14:textId="77777777" w:rsidR="00DB4039" w:rsidRDefault="00DB4039" w:rsidP="00AE769E">
            <w:pPr>
              <w:pStyle w:val="czesc"/>
              <w:jc w:val="right"/>
            </w:pPr>
            <w:r>
              <w:t>271,52</w:t>
            </w:r>
          </w:p>
        </w:tc>
      </w:tr>
    </w:tbl>
    <w:p w14:paraId="69C3EA0E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11C528E3" w14:textId="77777777" w:rsidTr="00AE769E">
        <w:trPr>
          <w:cantSplit/>
        </w:trPr>
        <w:tc>
          <w:tcPr>
            <w:tcW w:w="496" w:type="dxa"/>
          </w:tcPr>
          <w:p w14:paraId="1BF709FB" w14:textId="5B9FCC2A" w:rsidR="00DB4039" w:rsidRDefault="004A5BA5" w:rsidP="00AE769E">
            <w:pPr>
              <w:pStyle w:val="czesc"/>
              <w:jc w:val="right"/>
            </w:pPr>
            <w:r>
              <w:t>194</w:t>
            </w:r>
            <w:r w:rsidR="00DB4039">
              <w:t>.</w:t>
            </w:r>
          </w:p>
        </w:tc>
        <w:tc>
          <w:tcPr>
            <w:tcW w:w="3543" w:type="dxa"/>
          </w:tcPr>
          <w:p w14:paraId="6F46B56D" w14:textId="77777777" w:rsidR="00DB4039" w:rsidRPr="00DA780C" w:rsidRDefault="00DA0755" w:rsidP="00AE769E">
            <w:pPr>
              <w:pStyle w:val="czesc"/>
            </w:pPr>
            <w:r>
              <w:t xml:space="preserve">Mocowanie Multi/ D </w:t>
            </w:r>
            <w:r w:rsidR="00DB4039" w:rsidRPr="00DA780C">
              <w:t>630</w:t>
            </w:r>
            <w:r w:rsidRPr="00DA780C">
              <w:t xml:space="preserve"> </w:t>
            </w:r>
            <w:r w:rsidR="00DB4039" w:rsidRPr="00DA780C">
              <w:t>mm</w:t>
            </w:r>
          </w:p>
          <w:p w14:paraId="06AB0F3C" w14:textId="77777777" w:rsidR="00DB4039" w:rsidRPr="00DA780C" w:rsidRDefault="00DB4039" w:rsidP="00AE769E">
            <w:pPr>
              <w:pStyle w:val="czesc"/>
            </w:pPr>
            <w:r w:rsidRPr="00DA780C">
              <w:t>(art.373263)</w:t>
            </w:r>
          </w:p>
        </w:tc>
        <w:tc>
          <w:tcPr>
            <w:tcW w:w="851" w:type="dxa"/>
          </w:tcPr>
          <w:p w14:paraId="6B74355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642FC59D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17BD050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104,50</w:t>
            </w:r>
          </w:p>
        </w:tc>
        <w:tc>
          <w:tcPr>
            <w:tcW w:w="708" w:type="dxa"/>
          </w:tcPr>
          <w:p w14:paraId="4977CEF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144AB9C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418,00</w:t>
            </w:r>
          </w:p>
        </w:tc>
      </w:tr>
    </w:tbl>
    <w:p w14:paraId="53BE4509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037CECA7" w14:textId="77777777" w:rsidTr="004A5BA5">
        <w:trPr>
          <w:cantSplit/>
        </w:trPr>
        <w:tc>
          <w:tcPr>
            <w:tcW w:w="496" w:type="dxa"/>
          </w:tcPr>
          <w:p w14:paraId="3FECCEA9" w14:textId="692B5002" w:rsidR="00DB4039" w:rsidRDefault="004A5BA5" w:rsidP="00AE769E">
            <w:pPr>
              <w:pStyle w:val="czesc"/>
              <w:jc w:val="right"/>
            </w:pPr>
            <w:r>
              <w:t>196</w:t>
            </w:r>
            <w:r w:rsidR="00DB4039">
              <w:t>.</w:t>
            </w:r>
          </w:p>
        </w:tc>
        <w:tc>
          <w:tcPr>
            <w:tcW w:w="3543" w:type="dxa"/>
          </w:tcPr>
          <w:p w14:paraId="7AC11118" w14:textId="77777777" w:rsidR="00DA0755" w:rsidRPr="00DA0755" w:rsidRDefault="00DA0755" w:rsidP="00AE769E">
            <w:pPr>
              <w:pStyle w:val="czesc"/>
            </w:pPr>
            <w:r w:rsidRPr="00DA0755">
              <w:t xml:space="preserve">Zestaw do mocowania, podwójny, </w:t>
            </w:r>
          </w:p>
          <w:p w14:paraId="5BB9AE8B" w14:textId="77777777" w:rsidR="00DB4039" w:rsidRPr="00DA0755" w:rsidRDefault="00DB4039" w:rsidP="00AE769E">
            <w:pPr>
              <w:pStyle w:val="czesc"/>
            </w:pPr>
            <w:r w:rsidRPr="00DA0755">
              <w:t>900</w:t>
            </w:r>
            <w:r w:rsidR="00DA0755" w:rsidRPr="00DA0755">
              <w:t xml:space="preserve"> </w:t>
            </w:r>
            <w:r w:rsidRPr="00DA0755">
              <w:t>mm</w:t>
            </w:r>
          </w:p>
          <w:p w14:paraId="7D69E8D4" w14:textId="77777777" w:rsidR="00DB4039" w:rsidRPr="00DA780C" w:rsidRDefault="00DB4039" w:rsidP="00AE769E">
            <w:pPr>
              <w:pStyle w:val="czesc"/>
            </w:pPr>
            <w:r w:rsidRPr="00DA780C">
              <w:t>(art.397090)</w:t>
            </w:r>
          </w:p>
        </w:tc>
        <w:tc>
          <w:tcPr>
            <w:tcW w:w="851" w:type="dxa"/>
          </w:tcPr>
          <w:p w14:paraId="63160127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DB4039">
              <w:rPr>
                <w:lang w:val="de-DE"/>
              </w:rPr>
              <w:t>0 szt.</w:t>
            </w:r>
          </w:p>
        </w:tc>
        <w:tc>
          <w:tcPr>
            <w:tcW w:w="1262" w:type="dxa"/>
          </w:tcPr>
          <w:p w14:paraId="5E3723FC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46C6D3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20,96</w:t>
            </w:r>
          </w:p>
        </w:tc>
        <w:tc>
          <w:tcPr>
            <w:tcW w:w="708" w:type="dxa"/>
          </w:tcPr>
          <w:p w14:paraId="4EA5A0D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4317CF6A" w14:textId="77777777" w:rsidR="00DB4039" w:rsidRPr="00DB4039" w:rsidRDefault="00DA075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209,60</w:t>
            </w:r>
          </w:p>
        </w:tc>
      </w:tr>
    </w:tbl>
    <w:p w14:paraId="6A8F7FA8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57FA9A31" w14:textId="77777777" w:rsidTr="00AE769E">
        <w:trPr>
          <w:cantSplit/>
        </w:trPr>
        <w:tc>
          <w:tcPr>
            <w:tcW w:w="496" w:type="dxa"/>
          </w:tcPr>
          <w:p w14:paraId="1E214AB1" w14:textId="3FC401FA" w:rsidR="00DB4039" w:rsidRDefault="004A5BA5" w:rsidP="00AE769E">
            <w:pPr>
              <w:pStyle w:val="czesc"/>
              <w:jc w:val="right"/>
            </w:pPr>
            <w:r>
              <w:t>198</w:t>
            </w:r>
            <w:r w:rsidR="00DB4039">
              <w:t>.</w:t>
            </w:r>
          </w:p>
        </w:tc>
        <w:tc>
          <w:tcPr>
            <w:tcW w:w="3543" w:type="dxa"/>
          </w:tcPr>
          <w:p w14:paraId="7E3B2909" w14:textId="77777777" w:rsidR="00DB4039" w:rsidRPr="00DA0755" w:rsidRDefault="00DA0755" w:rsidP="00AE769E">
            <w:pPr>
              <w:pStyle w:val="czesc"/>
            </w:pPr>
            <w:r w:rsidRPr="00DA0755">
              <w:t xml:space="preserve">Stopa do mocowania Multi/ D </w:t>
            </w:r>
            <w:r w:rsidR="00DB4039" w:rsidRPr="00DA0755">
              <w:t>630</w:t>
            </w:r>
            <w:r w:rsidRPr="00DA0755">
              <w:t xml:space="preserve"> </w:t>
            </w:r>
            <w:r w:rsidR="00DB4039" w:rsidRPr="00DA0755">
              <w:t>mm</w:t>
            </w:r>
          </w:p>
          <w:p w14:paraId="3EA23C13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(art.397263)</w:t>
            </w:r>
          </w:p>
        </w:tc>
        <w:tc>
          <w:tcPr>
            <w:tcW w:w="851" w:type="dxa"/>
          </w:tcPr>
          <w:p w14:paraId="70E77DD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7BD3923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E9E5F8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41,58</w:t>
            </w:r>
          </w:p>
        </w:tc>
        <w:tc>
          <w:tcPr>
            <w:tcW w:w="708" w:type="dxa"/>
          </w:tcPr>
          <w:p w14:paraId="1CC322B2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516D51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166,32</w:t>
            </w:r>
          </w:p>
        </w:tc>
      </w:tr>
    </w:tbl>
    <w:p w14:paraId="43FA2FC7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200983D5" w14:textId="77777777" w:rsidTr="00AE769E">
        <w:trPr>
          <w:cantSplit/>
        </w:trPr>
        <w:tc>
          <w:tcPr>
            <w:tcW w:w="496" w:type="dxa"/>
          </w:tcPr>
          <w:p w14:paraId="7007C74C" w14:textId="79875735" w:rsidR="00DB4039" w:rsidRDefault="004A5BA5" w:rsidP="00AE769E">
            <w:pPr>
              <w:pStyle w:val="czesc"/>
              <w:jc w:val="right"/>
            </w:pPr>
            <w:r>
              <w:t>200</w:t>
            </w:r>
            <w:r w:rsidR="00DB4039">
              <w:t>.</w:t>
            </w:r>
          </w:p>
        </w:tc>
        <w:tc>
          <w:tcPr>
            <w:tcW w:w="3543" w:type="dxa"/>
          </w:tcPr>
          <w:p w14:paraId="75759EED" w14:textId="77777777" w:rsidR="00DB4039" w:rsidRPr="00DA0755" w:rsidRDefault="00DA0755" w:rsidP="00AE769E">
            <w:pPr>
              <w:pStyle w:val="czesc"/>
            </w:pPr>
            <w:r w:rsidRPr="00DA0755">
              <w:t xml:space="preserve">Stopa do mocowania Multi/ D </w:t>
            </w:r>
            <w:r w:rsidR="00DB4039" w:rsidRPr="00DA0755">
              <w:t>900</w:t>
            </w:r>
            <w:r w:rsidRPr="00DA0755">
              <w:t xml:space="preserve"> </w:t>
            </w:r>
            <w:r w:rsidR="00DB4039" w:rsidRPr="00DA0755">
              <w:t>mm</w:t>
            </w:r>
          </w:p>
          <w:p w14:paraId="3C5ECEBA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(art.397290)</w:t>
            </w:r>
          </w:p>
        </w:tc>
        <w:tc>
          <w:tcPr>
            <w:tcW w:w="851" w:type="dxa"/>
          </w:tcPr>
          <w:p w14:paraId="1C2D8D50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1A93047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151E166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49,78</w:t>
            </w:r>
          </w:p>
        </w:tc>
        <w:tc>
          <w:tcPr>
            <w:tcW w:w="708" w:type="dxa"/>
          </w:tcPr>
          <w:p w14:paraId="3E4D4AF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642141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199,12</w:t>
            </w:r>
          </w:p>
        </w:tc>
      </w:tr>
    </w:tbl>
    <w:p w14:paraId="2813552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151E71A" w14:textId="77777777" w:rsidTr="00AE769E">
        <w:trPr>
          <w:cantSplit/>
        </w:trPr>
        <w:tc>
          <w:tcPr>
            <w:tcW w:w="496" w:type="dxa"/>
          </w:tcPr>
          <w:p w14:paraId="08B76E2D" w14:textId="4EB042CC" w:rsidR="00DB4039" w:rsidRDefault="004A5BA5" w:rsidP="00AE769E">
            <w:pPr>
              <w:pStyle w:val="czesc"/>
              <w:jc w:val="right"/>
            </w:pPr>
            <w:r>
              <w:t>202</w:t>
            </w:r>
            <w:r w:rsidR="00DB4039">
              <w:t>.</w:t>
            </w:r>
          </w:p>
        </w:tc>
        <w:tc>
          <w:tcPr>
            <w:tcW w:w="3543" w:type="dxa"/>
          </w:tcPr>
          <w:p w14:paraId="000A6B20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2ABC55A3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162E0BBC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7F84F147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2A2923A9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0749CF6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5A6876C" w14:textId="77777777" w:rsidR="00DB4039" w:rsidRDefault="00DB4039" w:rsidP="00AE769E">
            <w:pPr>
              <w:pStyle w:val="czesc"/>
              <w:jc w:val="right"/>
            </w:pPr>
            <w:r>
              <w:t>385,00</w:t>
            </w:r>
          </w:p>
        </w:tc>
        <w:tc>
          <w:tcPr>
            <w:tcW w:w="708" w:type="dxa"/>
          </w:tcPr>
          <w:p w14:paraId="50A60E6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D827868" w14:textId="77777777" w:rsidR="00DB4039" w:rsidRDefault="00DB4039" w:rsidP="00AE769E">
            <w:pPr>
              <w:pStyle w:val="czesc"/>
              <w:jc w:val="right"/>
            </w:pPr>
            <w:r>
              <w:t>385,00</w:t>
            </w:r>
          </w:p>
        </w:tc>
      </w:tr>
    </w:tbl>
    <w:p w14:paraId="1E1BA890" w14:textId="77777777" w:rsidR="00DB4039" w:rsidRDefault="00DB4039" w:rsidP="00DB4039">
      <w:pPr>
        <w:pStyle w:val="odstepczesci"/>
      </w:pPr>
    </w:p>
    <w:p w14:paraId="261E672B" w14:textId="77777777" w:rsidR="00DA0755" w:rsidRDefault="00DA0755" w:rsidP="00DB4039">
      <w:pPr>
        <w:pStyle w:val="odstepczesci"/>
      </w:pPr>
    </w:p>
    <w:p w14:paraId="6D120EEE" w14:textId="77777777" w:rsidR="004A5BA5" w:rsidRDefault="004A5BA5" w:rsidP="00DB4039">
      <w:pPr>
        <w:pStyle w:val="odstepczesci"/>
      </w:pPr>
    </w:p>
    <w:p w14:paraId="68D3ACCF" w14:textId="77777777" w:rsidR="004A5BA5" w:rsidRDefault="004A5BA5" w:rsidP="00DB4039">
      <w:pPr>
        <w:pStyle w:val="odstepczesci"/>
      </w:pPr>
    </w:p>
    <w:p w14:paraId="7768A1B4" w14:textId="5D4A8D27" w:rsidR="00DB4039" w:rsidRDefault="004A5BA5" w:rsidP="00DB4039">
      <w:pPr>
        <w:pStyle w:val="podsystem"/>
      </w:pPr>
      <w:r>
        <w:lastRenderedPageBreak/>
        <w:t>Grupa 7</w:t>
      </w:r>
      <w:r w:rsidR="00DB4039">
        <w:t xml:space="preserve">: </w:t>
      </w:r>
      <w:r w:rsidR="00DA0755">
        <w:t>Filtr powietrza MultiStar SL.</w:t>
      </w:r>
    </w:p>
    <w:p w14:paraId="0410625E" w14:textId="77777777" w:rsidR="00DB4039" w:rsidRDefault="00DB4039" w:rsidP="00DB4039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C8AFB5F" w14:textId="77777777" w:rsidTr="00DA0755">
        <w:trPr>
          <w:cantSplit/>
        </w:trPr>
        <w:tc>
          <w:tcPr>
            <w:tcW w:w="496" w:type="dxa"/>
          </w:tcPr>
          <w:p w14:paraId="039A59E3" w14:textId="7CA6FC81" w:rsidR="00DB4039" w:rsidRDefault="004A5BA5" w:rsidP="00AE769E">
            <w:pPr>
              <w:pStyle w:val="czesc"/>
              <w:jc w:val="right"/>
            </w:pPr>
            <w:r>
              <w:t>204</w:t>
            </w:r>
            <w:r w:rsidR="00DB4039">
              <w:t>.</w:t>
            </w:r>
          </w:p>
        </w:tc>
        <w:tc>
          <w:tcPr>
            <w:tcW w:w="3543" w:type="dxa"/>
          </w:tcPr>
          <w:p w14:paraId="5377139C" w14:textId="77777777" w:rsidR="00DA0755" w:rsidRDefault="00DA0755" w:rsidP="00DA0755">
            <w:pPr>
              <w:pStyle w:val="czesc"/>
            </w:pPr>
            <w:r>
              <w:t xml:space="preserve">Filtr powietrza MultiStar </w:t>
            </w:r>
          </w:p>
          <w:p w14:paraId="1A381FB7" w14:textId="77777777" w:rsidR="00DA0755" w:rsidRDefault="00DA0755" w:rsidP="00DA0755">
            <w:pPr>
              <w:pStyle w:val="czesc"/>
            </w:pPr>
            <w:r>
              <w:t>SL 12/5-280/25317A</w:t>
            </w:r>
          </w:p>
          <w:p w14:paraId="7625735D" w14:textId="77777777" w:rsidR="00DB4039" w:rsidRDefault="00DB4039" w:rsidP="00DA0755">
            <w:pPr>
              <w:pStyle w:val="czesc"/>
            </w:pPr>
            <w:r>
              <w:t>(art.103600)</w:t>
            </w:r>
          </w:p>
        </w:tc>
        <w:tc>
          <w:tcPr>
            <w:tcW w:w="851" w:type="dxa"/>
          </w:tcPr>
          <w:p w14:paraId="15C7A65B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2745B65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8720EAA" w14:textId="2B7BA0A6" w:rsidR="00DB4039" w:rsidRDefault="004A5BA5" w:rsidP="00AE769E">
            <w:pPr>
              <w:pStyle w:val="czesc"/>
              <w:jc w:val="right"/>
            </w:pPr>
            <w:r>
              <w:t>74 225,00</w:t>
            </w:r>
          </w:p>
        </w:tc>
        <w:tc>
          <w:tcPr>
            <w:tcW w:w="708" w:type="dxa"/>
          </w:tcPr>
          <w:p w14:paraId="0AA9536C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CF20A89" w14:textId="1C695DED" w:rsidR="00DB4039" w:rsidRDefault="004A5BA5" w:rsidP="00AE769E">
            <w:pPr>
              <w:pStyle w:val="czesc"/>
              <w:jc w:val="right"/>
            </w:pPr>
            <w:r>
              <w:t>74 225,00</w:t>
            </w:r>
          </w:p>
        </w:tc>
      </w:tr>
    </w:tbl>
    <w:p w14:paraId="0E7FB759" w14:textId="4B7625DB" w:rsidR="00DA0755" w:rsidRDefault="00DA0755" w:rsidP="00F85E8B">
      <w:pPr>
        <w:pStyle w:val="opis"/>
      </w:pPr>
      <w:r>
        <w:t>Filtr typu MultiStar "SL" o konstrukcji modułowej, czyszczony strumieniem</w:t>
      </w:r>
      <w:r w:rsidR="004A5BA5">
        <w:t xml:space="preserve"> </w:t>
      </w:r>
      <w:r>
        <w:t>powietrza z dodatkowych wentylatorów zdmuchujących pył, przeznaczony do pracy ciągłej.</w:t>
      </w:r>
      <w:r w:rsidR="004A5BA5">
        <w:t xml:space="preserve"> </w:t>
      </w:r>
      <w:r>
        <w:t>Filtr stosuje się poza obszarami zagrożonymi wybuchem.</w:t>
      </w:r>
    </w:p>
    <w:p w14:paraId="54A97A77" w14:textId="77777777" w:rsidR="00DA0755" w:rsidRDefault="00DA0755" w:rsidP="00F85E8B">
      <w:pPr>
        <w:pStyle w:val="opis"/>
      </w:pPr>
      <w:r>
        <w:t xml:space="preserve"> </w:t>
      </w:r>
    </w:p>
    <w:p w14:paraId="04CC1CB9" w14:textId="77777777" w:rsidR="00DA0755" w:rsidRDefault="00DA0755" w:rsidP="00F85E8B">
      <w:pPr>
        <w:pStyle w:val="opis"/>
      </w:pPr>
      <w:r>
        <w:t>Charakterystyka konstrukcji:</w:t>
      </w:r>
    </w:p>
    <w:p w14:paraId="2576917E" w14:textId="77777777" w:rsidR="00DA0755" w:rsidRDefault="00DA0755" w:rsidP="00F85E8B">
      <w:pPr>
        <w:pStyle w:val="opis"/>
      </w:pPr>
      <w:r>
        <w:t>- samonośna konstrukcja z blachy ocynkowanej</w:t>
      </w:r>
    </w:p>
    <w:p w14:paraId="0E97325B" w14:textId="77777777" w:rsidR="004A5BA5" w:rsidRDefault="00DA0755" w:rsidP="00F85E8B">
      <w:pPr>
        <w:pStyle w:val="opis"/>
      </w:pPr>
      <w:r>
        <w:t xml:space="preserve">- wytrzymałość na ciśnienie sprawdzona przez DEKRA-EXAM </w:t>
      </w:r>
    </w:p>
    <w:p w14:paraId="50B84FA9" w14:textId="3F2258ED" w:rsidR="00DA0755" w:rsidRDefault="004A5BA5" w:rsidP="00F85E8B">
      <w:pPr>
        <w:pStyle w:val="opis"/>
      </w:pPr>
      <w:r>
        <w:t xml:space="preserve">   </w:t>
      </w:r>
      <w:r w:rsidR="00DA0755">
        <w:t>(0,21 bar)</w:t>
      </w:r>
    </w:p>
    <w:p w14:paraId="49D4EBC6" w14:textId="77777777" w:rsidR="00DA0755" w:rsidRDefault="00DA0755" w:rsidP="00F85E8B">
      <w:pPr>
        <w:pStyle w:val="opis"/>
      </w:pPr>
      <w:r>
        <w:t>- wytrzymałość konstrukcji na podciśnienie max. 5000 Pa</w:t>
      </w:r>
    </w:p>
    <w:p w14:paraId="0865DB8E" w14:textId="4C35492C" w:rsidR="00DA0755" w:rsidRDefault="00DA0755" w:rsidP="00F85E8B">
      <w:pPr>
        <w:pStyle w:val="opis"/>
      </w:pPr>
      <w:r>
        <w:t>- certyfikowane w UE płyty antyeksplozyjne o wytrzymałości na podciśnienie</w:t>
      </w:r>
      <w:r w:rsidR="004A5BA5">
        <w:t xml:space="preserve"> </w:t>
      </w:r>
      <w:r>
        <w:t>do</w:t>
      </w:r>
      <w:r w:rsidR="004A5BA5">
        <w:t xml:space="preserve"> </w:t>
      </w:r>
      <w:r>
        <w:t>5000 Pa</w:t>
      </w:r>
    </w:p>
    <w:p w14:paraId="46A49B25" w14:textId="77777777" w:rsidR="00DA0755" w:rsidRDefault="00DA0755" w:rsidP="00F85E8B">
      <w:pPr>
        <w:pStyle w:val="opis"/>
      </w:pPr>
      <w:r>
        <w:t>- materiał filtracyjny klasy pyłowej "M"</w:t>
      </w:r>
    </w:p>
    <w:p w14:paraId="4F991282" w14:textId="77777777" w:rsidR="00DA0755" w:rsidRDefault="00DA0755" w:rsidP="00F85E8B">
      <w:pPr>
        <w:pStyle w:val="opis"/>
      </w:pPr>
      <w:r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DA0755" w14:paraId="5ADCA706" w14:textId="77777777" w:rsidTr="00DA0755">
        <w:tc>
          <w:tcPr>
            <w:tcW w:w="2693" w:type="dxa"/>
          </w:tcPr>
          <w:p w14:paraId="3E67DC25" w14:textId="77777777" w:rsidR="00DA0755" w:rsidRDefault="00DA0755" w:rsidP="00DA0755">
            <w:pPr>
              <w:pStyle w:val="parametr"/>
            </w:pPr>
            <w:r>
              <w:t>Typ filtra:</w:t>
            </w:r>
          </w:p>
        </w:tc>
        <w:tc>
          <w:tcPr>
            <w:tcW w:w="4111" w:type="dxa"/>
          </w:tcPr>
          <w:p w14:paraId="7B071C7B" w14:textId="63011FEC" w:rsidR="00DA0755" w:rsidRDefault="00DA0755" w:rsidP="00DA0755">
            <w:pPr>
              <w:pStyle w:val="czesc"/>
            </w:pPr>
            <w:r>
              <w:t>MultiStar</w:t>
            </w:r>
            <w:r w:rsidR="00BC044E">
              <w:t xml:space="preserve"> SL 12/5-280/25317A</w:t>
            </w:r>
          </w:p>
        </w:tc>
      </w:tr>
      <w:tr w:rsidR="00DA0755" w14:paraId="4727C4C6" w14:textId="77777777" w:rsidTr="00DA0755">
        <w:tc>
          <w:tcPr>
            <w:tcW w:w="2693" w:type="dxa"/>
          </w:tcPr>
          <w:p w14:paraId="5E007342" w14:textId="77777777" w:rsidR="00DA0755" w:rsidRDefault="00DA0755" w:rsidP="00DA0755">
            <w:pPr>
              <w:pStyle w:val="parametr"/>
            </w:pPr>
            <w:r>
              <w:t>Powierzchnia filtrująca:</w:t>
            </w:r>
          </w:p>
        </w:tc>
        <w:tc>
          <w:tcPr>
            <w:tcW w:w="4111" w:type="dxa"/>
          </w:tcPr>
          <w:p w14:paraId="5252A243" w14:textId="77777777" w:rsidR="00DA0755" w:rsidRDefault="00BC044E" w:rsidP="00DA0755">
            <w:pPr>
              <w:pStyle w:val="parametr"/>
            </w:pPr>
            <w:r>
              <w:t>280,4</w:t>
            </w:r>
            <w:r w:rsidR="00DA0755">
              <w:t xml:space="preserve"> m2</w:t>
            </w:r>
          </w:p>
        </w:tc>
      </w:tr>
      <w:tr w:rsidR="00DA0755" w14:paraId="50AD7457" w14:textId="77777777" w:rsidTr="00DA0755">
        <w:tc>
          <w:tcPr>
            <w:tcW w:w="2693" w:type="dxa"/>
          </w:tcPr>
          <w:p w14:paraId="5BB4B100" w14:textId="77777777" w:rsidR="00DA0755" w:rsidRDefault="00DA0755" w:rsidP="00DA0755">
            <w:pPr>
              <w:pStyle w:val="parametr"/>
            </w:pPr>
            <w:r>
              <w:t>Przewody filtrujące:</w:t>
            </w:r>
          </w:p>
        </w:tc>
        <w:tc>
          <w:tcPr>
            <w:tcW w:w="4111" w:type="dxa"/>
          </w:tcPr>
          <w:p w14:paraId="3DF73B5F" w14:textId="77777777" w:rsidR="00DA0755" w:rsidRDefault="00BC044E" w:rsidP="00BC044E">
            <w:pPr>
              <w:pStyle w:val="parametr"/>
            </w:pPr>
            <w:r>
              <w:t>210</w:t>
            </w:r>
            <w:r w:rsidR="00DA0755">
              <w:t xml:space="preserve"> szt., 170 x 2.</w:t>
            </w:r>
            <w:r>
              <w:t>53</w:t>
            </w:r>
            <w:r w:rsidR="00DA0755">
              <w:t>0 mm</w:t>
            </w:r>
          </w:p>
        </w:tc>
      </w:tr>
      <w:tr w:rsidR="00DA0755" w14:paraId="2E420855" w14:textId="77777777" w:rsidTr="00DA0755">
        <w:tc>
          <w:tcPr>
            <w:tcW w:w="2693" w:type="dxa"/>
          </w:tcPr>
          <w:p w14:paraId="29551CBA" w14:textId="77777777" w:rsidR="00DA0755" w:rsidRDefault="00DA0755" w:rsidP="00DA0755">
            <w:pPr>
              <w:pStyle w:val="parametr"/>
            </w:pPr>
            <w:r>
              <w:t>Napęd wózka z wentylatorami zdmuchującymi pył:</w:t>
            </w:r>
          </w:p>
        </w:tc>
        <w:tc>
          <w:tcPr>
            <w:tcW w:w="4111" w:type="dxa"/>
          </w:tcPr>
          <w:p w14:paraId="413BCD5C" w14:textId="77777777" w:rsidR="00DA0755" w:rsidRDefault="00DA0755" w:rsidP="00DA0755">
            <w:pPr>
              <w:pStyle w:val="parametr"/>
            </w:pPr>
            <w:r>
              <w:t>1 szt., 0.18 kW, 400 V, 50 Hz</w:t>
            </w:r>
          </w:p>
        </w:tc>
      </w:tr>
      <w:tr w:rsidR="00DA0755" w14:paraId="6579CAF9" w14:textId="77777777" w:rsidTr="00DA0755">
        <w:tc>
          <w:tcPr>
            <w:tcW w:w="2693" w:type="dxa"/>
          </w:tcPr>
          <w:p w14:paraId="36466A6A" w14:textId="77777777" w:rsidR="00DA0755" w:rsidRDefault="00DA0755" w:rsidP="00DA0755">
            <w:pPr>
              <w:pStyle w:val="parametr"/>
            </w:pPr>
            <w:r>
              <w:t xml:space="preserve">Napęd łańcucha:      </w:t>
            </w:r>
          </w:p>
        </w:tc>
        <w:tc>
          <w:tcPr>
            <w:tcW w:w="4111" w:type="dxa"/>
          </w:tcPr>
          <w:p w14:paraId="466D2D90" w14:textId="77777777" w:rsidR="00DA0755" w:rsidRDefault="00DA0755" w:rsidP="00DA0755">
            <w:pPr>
              <w:pStyle w:val="parametr"/>
            </w:pPr>
            <w:r>
              <w:t>1 szt., 0.75 kW, 400 V, 50 Hz</w:t>
            </w:r>
          </w:p>
        </w:tc>
      </w:tr>
      <w:tr w:rsidR="00DA0755" w14:paraId="167D91B5" w14:textId="77777777" w:rsidTr="00DA0755">
        <w:tc>
          <w:tcPr>
            <w:tcW w:w="2693" w:type="dxa"/>
          </w:tcPr>
          <w:p w14:paraId="0C6C8E3F" w14:textId="77777777" w:rsidR="00DA0755" w:rsidRDefault="00DA0755" w:rsidP="00DA0755">
            <w:pPr>
              <w:pStyle w:val="parametr"/>
            </w:pPr>
            <w:r>
              <w:t>Powierzchnia podstawy filtra</w:t>
            </w:r>
          </w:p>
        </w:tc>
        <w:tc>
          <w:tcPr>
            <w:tcW w:w="4111" w:type="dxa"/>
          </w:tcPr>
          <w:p w14:paraId="3B99CDEB" w14:textId="77777777" w:rsidR="00DA0755" w:rsidRDefault="00BC044E" w:rsidP="00DA0755">
            <w:pPr>
              <w:pStyle w:val="parametr"/>
            </w:pPr>
            <w:r>
              <w:t>5.880</w:t>
            </w:r>
            <w:r w:rsidR="00DA0755">
              <w:t xml:space="preserve"> x 2.420 mm</w:t>
            </w:r>
          </w:p>
        </w:tc>
      </w:tr>
      <w:tr w:rsidR="00DA0755" w14:paraId="16EC72EF" w14:textId="77777777" w:rsidTr="00DA0755">
        <w:tc>
          <w:tcPr>
            <w:tcW w:w="2693" w:type="dxa"/>
          </w:tcPr>
          <w:p w14:paraId="6A4B7E5B" w14:textId="77777777" w:rsidR="00DA0755" w:rsidRDefault="00DA0755" w:rsidP="00DA0755">
            <w:pPr>
              <w:pStyle w:val="parametr"/>
            </w:pPr>
            <w:r>
              <w:t xml:space="preserve">Wymagana powierzchnia pod filtr:  </w:t>
            </w:r>
          </w:p>
        </w:tc>
        <w:tc>
          <w:tcPr>
            <w:tcW w:w="4111" w:type="dxa"/>
          </w:tcPr>
          <w:p w14:paraId="6D3B4C56" w14:textId="77777777" w:rsidR="00DA0755" w:rsidRDefault="00BC044E" w:rsidP="00DA0755">
            <w:pPr>
              <w:pStyle w:val="parametr"/>
            </w:pPr>
            <w:r>
              <w:t>6.840</w:t>
            </w:r>
            <w:r w:rsidR="00DA0755">
              <w:t xml:space="preserve"> x 3.320 mm</w:t>
            </w:r>
          </w:p>
        </w:tc>
      </w:tr>
      <w:tr w:rsidR="00DA0755" w:rsidRPr="00BC044E" w14:paraId="488A76F7" w14:textId="77777777" w:rsidTr="00DA0755">
        <w:tc>
          <w:tcPr>
            <w:tcW w:w="2693" w:type="dxa"/>
          </w:tcPr>
          <w:p w14:paraId="0801FFB0" w14:textId="77777777" w:rsidR="00DA0755" w:rsidRDefault="00DA0755" w:rsidP="00DA0755">
            <w:pPr>
              <w:pStyle w:val="parametr"/>
            </w:pPr>
            <w:r>
              <w:t xml:space="preserve">Wysokość:  </w:t>
            </w:r>
          </w:p>
        </w:tc>
        <w:tc>
          <w:tcPr>
            <w:tcW w:w="4111" w:type="dxa"/>
          </w:tcPr>
          <w:p w14:paraId="4FBAB3A4" w14:textId="77777777" w:rsidR="00DA0755" w:rsidRPr="00BC044E" w:rsidRDefault="00BC044E" w:rsidP="00DA0755">
            <w:pPr>
              <w:pStyle w:val="parametr"/>
              <w:rPr>
                <w:lang w:val="de-DE"/>
              </w:rPr>
            </w:pPr>
            <w:r w:rsidRPr="00BC044E">
              <w:rPr>
                <w:lang w:val="de-DE"/>
              </w:rPr>
              <w:t>7.</w:t>
            </w:r>
            <w:r>
              <w:rPr>
                <w:lang w:val="de-DE"/>
              </w:rPr>
              <w:t>910</w:t>
            </w:r>
            <w:r w:rsidR="00DA0755" w:rsidRPr="00BC044E">
              <w:rPr>
                <w:lang w:val="de-DE"/>
              </w:rPr>
              <w:t xml:space="preserve"> mm (z podstawą)</w:t>
            </w:r>
          </w:p>
        </w:tc>
      </w:tr>
    </w:tbl>
    <w:p w14:paraId="0302BA26" w14:textId="77777777" w:rsidR="00DA0755" w:rsidRPr="00BC044E" w:rsidRDefault="00DA0755" w:rsidP="00DA0755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BC044E" w14:paraId="752ADD6C" w14:textId="77777777" w:rsidTr="00BC044E">
        <w:trPr>
          <w:cantSplit/>
        </w:trPr>
        <w:tc>
          <w:tcPr>
            <w:tcW w:w="496" w:type="dxa"/>
          </w:tcPr>
          <w:p w14:paraId="1AAC042C" w14:textId="6AE519C1" w:rsidR="00DB4039" w:rsidRPr="00BC044E" w:rsidRDefault="004A5BA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206</w:t>
            </w:r>
            <w:r w:rsidR="00DB4039" w:rsidRPr="00BC044E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5428C096" w14:textId="77777777" w:rsidR="00BC044E" w:rsidRDefault="00BC044E" w:rsidP="00BC044E">
            <w:pPr>
              <w:pStyle w:val="czesc"/>
            </w:pPr>
            <w:r>
              <w:t>Podstawa filtra MS 12/ 5 1550 mm h</w:t>
            </w:r>
          </w:p>
          <w:p w14:paraId="3A71189A" w14:textId="77777777" w:rsidR="00DB4039" w:rsidRPr="00BC044E" w:rsidRDefault="00BC044E" w:rsidP="00BC044E">
            <w:pPr>
              <w:pStyle w:val="czesc"/>
            </w:pPr>
            <w:r w:rsidRPr="00BC044E">
              <w:t xml:space="preserve"> </w:t>
            </w:r>
            <w:r w:rsidR="00DB4039" w:rsidRPr="00BC044E">
              <w:t>(art.394507)</w:t>
            </w:r>
          </w:p>
        </w:tc>
        <w:tc>
          <w:tcPr>
            <w:tcW w:w="851" w:type="dxa"/>
          </w:tcPr>
          <w:p w14:paraId="1FC9AB2E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1 szt.</w:t>
            </w:r>
          </w:p>
        </w:tc>
        <w:tc>
          <w:tcPr>
            <w:tcW w:w="1262" w:type="dxa"/>
          </w:tcPr>
          <w:p w14:paraId="16B8D862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4C51E4D1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6 364,60</w:t>
            </w:r>
          </w:p>
        </w:tc>
        <w:tc>
          <w:tcPr>
            <w:tcW w:w="708" w:type="dxa"/>
          </w:tcPr>
          <w:p w14:paraId="7CC40F1F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885195E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6 364,60</w:t>
            </w:r>
          </w:p>
        </w:tc>
      </w:tr>
    </w:tbl>
    <w:p w14:paraId="087D73DF" w14:textId="77777777" w:rsidR="00BC044E" w:rsidRDefault="00BC044E" w:rsidP="00F85E8B">
      <w:pPr>
        <w:pStyle w:val="opis"/>
      </w:pPr>
      <w:r>
        <w:t>!  Fundament po stronie klienta !</w:t>
      </w:r>
    </w:p>
    <w:p w14:paraId="4FD2DA66" w14:textId="77777777" w:rsidR="00BC044E" w:rsidRDefault="00BC044E" w:rsidP="00F85E8B">
      <w:pPr>
        <w:pStyle w:val="opis"/>
      </w:pPr>
      <w:r>
        <w:t xml:space="preserve"> !  wg DIN 18014 !</w:t>
      </w: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AB9E5E9" w14:textId="77777777" w:rsidTr="004A5BA5">
        <w:trPr>
          <w:cantSplit/>
        </w:trPr>
        <w:tc>
          <w:tcPr>
            <w:tcW w:w="496" w:type="dxa"/>
          </w:tcPr>
          <w:p w14:paraId="76FA7222" w14:textId="68C0089E" w:rsidR="00DB4039" w:rsidRPr="00BC044E" w:rsidRDefault="004A5BA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208</w:t>
            </w:r>
            <w:r w:rsidR="00DB4039" w:rsidRPr="00BC044E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00F98794" w14:textId="77777777" w:rsidR="00BC044E" w:rsidRDefault="00BC044E" w:rsidP="00BC044E">
            <w:pPr>
              <w:pStyle w:val="czesc"/>
            </w:pPr>
            <w:r>
              <w:t>Kolano kanału 1200, 1.450 x 920 mm</w:t>
            </w:r>
          </w:p>
          <w:p w14:paraId="7FD2EABD" w14:textId="77777777" w:rsidR="00DB4039" w:rsidRPr="00BC044E" w:rsidRDefault="00DB4039" w:rsidP="00AE769E">
            <w:pPr>
              <w:pStyle w:val="czesc"/>
            </w:pPr>
            <w:r w:rsidRPr="00BC044E">
              <w:t>(art.460647)</w:t>
            </w:r>
          </w:p>
        </w:tc>
        <w:tc>
          <w:tcPr>
            <w:tcW w:w="851" w:type="dxa"/>
          </w:tcPr>
          <w:p w14:paraId="59845AC8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1 szt.</w:t>
            </w:r>
          </w:p>
        </w:tc>
        <w:tc>
          <w:tcPr>
            <w:tcW w:w="1262" w:type="dxa"/>
          </w:tcPr>
          <w:p w14:paraId="459B9547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CBAB0D6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1 378,30</w:t>
            </w:r>
          </w:p>
        </w:tc>
        <w:tc>
          <w:tcPr>
            <w:tcW w:w="708" w:type="dxa"/>
          </w:tcPr>
          <w:p w14:paraId="211EFF1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D2D3793" w14:textId="77777777" w:rsidR="00DB4039" w:rsidRDefault="00DB4039" w:rsidP="00AE769E">
            <w:pPr>
              <w:pStyle w:val="czesc"/>
              <w:jc w:val="right"/>
            </w:pPr>
            <w:r>
              <w:t>1 378,30</w:t>
            </w:r>
          </w:p>
        </w:tc>
      </w:tr>
    </w:tbl>
    <w:p w14:paraId="18B5D784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BC044E" w14:paraId="0D410B4D" w14:textId="77777777" w:rsidTr="00AE769E">
        <w:trPr>
          <w:cantSplit/>
        </w:trPr>
        <w:tc>
          <w:tcPr>
            <w:tcW w:w="496" w:type="dxa"/>
          </w:tcPr>
          <w:p w14:paraId="13199B74" w14:textId="65770AC1" w:rsidR="00DB4039" w:rsidRDefault="004A5BA5" w:rsidP="00AE769E">
            <w:pPr>
              <w:pStyle w:val="czesc"/>
              <w:jc w:val="right"/>
            </w:pPr>
            <w:r>
              <w:t>210</w:t>
            </w:r>
            <w:r w:rsidR="00DB4039">
              <w:t>.</w:t>
            </w:r>
          </w:p>
        </w:tc>
        <w:tc>
          <w:tcPr>
            <w:tcW w:w="3543" w:type="dxa"/>
          </w:tcPr>
          <w:p w14:paraId="586D62F7" w14:textId="77777777" w:rsidR="00DB4039" w:rsidRPr="00DA780C" w:rsidRDefault="00BC044E" w:rsidP="00AE769E">
            <w:pPr>
              <w:pStyle w:val="czesc"/>
            </w:pPr>
            <w:r w:rsidRPr="00DA780C">
              <w:t>Kanał  2mm dł. 7</w:t>
            </w:r>
            <w:r w:rsidR="00DB4039" w:rsidRPr="00DA780C">
              <w:t>50</w:t>
            </w:r>
            <w:r w:rsidRPr="00DA780C">
              <w:t xml:space="preserve"> </w:t>
            </w:r>
            <w:r w:rsidR="00DB4039" w:rsidRPr="00DA780C">
              <w:t xml:space="preserve">mm </w:t>
            </w:r>
          </w:p>
          <w:p w14:paraId="777A95EA" w14:textId="77777777" w:rsidR="00DB4039" w:rsidRPr="00DA780C" w:rsidRDefault="00DB4039" w:rsidP="00AE769E">
            <w:pPr>
              <w:pStyle w:val="czesc"/>
            </w:pPr>
            <w:r w:rsidRPr="00DA780C">
              <w:t>(art.460400)</w:t>
            </w:r>
          </w:p>
        </w:tc>
        <w:tc>
          <w:tcPr>
            <w:tcW w:w="851" w:type="dxa"/>
          </w:tcPr>
          <w:p w14:paraId="34D61956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1496BE4E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60F6371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585,00</w:t>
            </w:r>
          </w:p>
        </w:tc>
        <w:tc>
          <w:tcPr>
            <w:tcW w:w="708" w:type="dxa"/>
          </w:tcPr>
          <w:p w14:paraId="4766CD3A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4DDC088E" w14:textId="77777777" w:rsidR="00DB4039" w:rsidRPr="00BC044E" w:rsidRDefault="00DB4039" w:rsidP="00AE769E">
            <w:pPr>
              <w:pStyle w:val="czesc"/>
              <w:jc w:val="right"/>
              <w:rPr>
                <w:lang w:val="de-DE"/>
              </w:rPr>
            </w:pPr>
            <w:r w:rsidRPr="00BC044E">
              <w:rPr>
                <w:lang w:val="de-DE"/>
              </w:rPr>
              <w:t>1 170,00</w:t>
            </w:r>
          </w:p>
        </w:tc>
      </w:tr>
    </w:tbl>
    <w:p w14:paraId="135B490A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BC044E" w14:paraId="5FFE67B3" w14:textId="77777777" w:rsidTr="00AE769E">
        <w:trPr>
          <w:cantSplit/>
        </w:trPr>
        <w:tc>
          <w:tcPr>
            <w:tcW w:w="496" w:type="dxa"/>
          </w:tcPr>
          <w:p w14:paraId="300DC3B9" w14:textId="0017BF59" w:rsidR="00DB4039" w:rsidRPr="00BC044E" w:rsidRDefault="004A5BA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212</w:t>
            </w:r>
            <w:r w:rsidR="00DB4039" w:rsidRPr="00BC044E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1B1A67CD" w14:textId="77777777" w:rsidR="00DB4039" w:rsidRPr="00DA780C" w:rsidRDefault="00BC044E" w:rsidP="00AE769E">
            <w:pPr>
              <w:pStyle w:val="czesc"/>
            </w:pPr>
            <w:r w:rsidRPr="00DA780C">
              <w:t>Podpora kanału</w:t>
            </w:r>
            <w:r w:rsidR="00DB4039" w:rsidRPr="00DA780C">
              <w:t xml:space="preserve"> FL/FL 630</w:t>
            </w:r>
            <w:r w:rsidRPr="00DA780C">
              <w:t xml:space="preserve"> </w:t>
            </w:r>
            <w:r w:rsidR="00DB4039" w:rsidRPr="00DA780C">
              <w:t>mm</w:t>
            </w:r>
          </w:p>
          <w:p w14:paraId="5F0CE3E9" w14:textId="77777777" w:rsidR="00DB4039" w:rsidRPr="00DA780C" w:rsidRDefault="00DB4039" w:rsidP="00AE769E">
            <w:pPr>
              <w:pStyle w:val="czesc"/>
            </w:pPr>
            <w:r w:rsidRPr="00DA780C">
              <w:t>(art.379263)</w:t>
            </w:r>
          </w:p>
        </w:tc>
        <w:tc>
          <w:tcPr>
            <w:tcW w:w="851" w:type="dxa"/>
          </w:tcPr>
          <w:p w14:paraId="0C90439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2" w:type="dxa"/>
          </w:tcPr>
          <w:p w14:paraId="157D47C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0236796E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185,35</w:t>
            </w:r>
          </w:p>
        </w:tc>
        <w:tc>
          <w:tcPr>
            <w:tcW w:w="708" w:type="dxa"/>
          </w:tcPr>
          <w:p w14:paraId="7EDD1AEB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035E9ECA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370,70</w:t>
            </w:r>
          </w:p>
        </w:tc>
      </w:tr>
    </w:tbl>
    <w:p w14:paraId="3DDD2055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0B450B4" w14:textId="77777777" w:rsidTr="00AE769E">
        <w:trPr>
          <w:cantSplit/>
        </w:trPr>
        <w:tc>
          <w:tcPr>
            <w:tcW w:w="496" w:type="dxa"/>
          </w:tcPr>
          <w:p w14:paraId="672E42B4" w14:textId="6A0710BF" w:rsidR="00DB4039" w:rsidRPr="00BC044E" w:rsidRDefault="004A5BA5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214</w:t>
            </w:r>
            <w:r w:rsidR="00DB4039" w:rsidRPr="00BC044E">
              <w:rPr>
                <w:lang w:val="de-DE"/>
              </w:rPr>
              <w:t>.</w:t>
            </w:r>
          </w:p>
        </w:tc>
        <w:tc>
          <w:tcPr>
            <w:tcW w:w="3543" w:type="dxa"/>
          </w:tcPr>
          <w:p w14:paraId="74C1EDD2" w14:textId="71D646D0" w:rsidR="00DB4039" w:rsidRDefault="00DF2850" w:rsidP="00AE769E">
            <w:pPr>
              <w:pStyle w:val="czesc"/>
            </w:pPr>
            <w:r>
              <w:rPr>
                <w:lang w:val="de-DE"/>
              </w:rPr>
              <w:t>Mocowanie podpory</w:t>
            </w:r>
          </w:p>
          <w:p w14:paraId="4ECD89D9" w14:textId="77777777" w:rsidR="00DB4039" w:rsidRDefault="00DB4039" w:rsidP="00AE769E">
            <w:pPr>
              <w:pStyle w:val="czesc"/>
            </w:pPr>
            <w:r>
              <w:t>(art.380399)</w:t>
            </w:r>
          </w:p>
        </w:tc>
        <w:tc>
          <w:tcPr>
            <w:tcW w:w="851" w:type="dxa"/>
          </w:tcPr>
          <w:p w14:paraId="3E2E2DB6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C9C7DD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A93F844" w14:textId="77777777" w:rsidR="00DB4039" w:rsidRDefault="00DB4039" w:rsidP="00AE769E">
            <w:pPr>
              <w:pStyle w:val="czesc"/>
              <w:jc w:val="right"/>
            </w:pPr>
            <w:r>
              <w:t>43,56</w:t>
            </w:r>
          </w:p>
        </w:tc>
        <w:tc>
          <w:tcPr>
            <w:tcW w:w="708" w:type="dxa"/>
          </w:tcPr>
          <w:p w14:paraId="49A8492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80A5D90" w14:textId="77777777" w:rsidR="00DB4039" w:rsidRDefault="00DB4039" w:rsidP="00AE769E">
            <w:pPr>
              <w:pStyle w:val="czesc"/>
              <w:jc w:val="right"/>
            </w:pPr>
            <w:r>
              <w:t>87,12</w:t>
            </w:r>
          </w:p>
        </w:tc>
      </w:tr>
    </w:tbl>
    <w:p w14:paraId="4088D8B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1CBEC7B1" w14:textId="77777777" w:rsidTr="00AE769E">
        <w:trPr>
          <w:cantSplit/>
        </w:trPr>
        <w:tc>
          <w:tcPr>
            <w:tcW w:w="496" w:type="dxa"/>
          </w:tcPr>
          <w:p w14:paraId="5CEFB236" w14:textId="0860DD45" w:rsidR="00DB4039" w:rsidRDefault="004A5BA5" w:rsidP="00AE769E">
            <w:pPr>
              <w:pStyle w:val="czesc"/>
              <w:jc w:val="right"/>
            </w:pPr>
            <w:r>
              <w:t>216</w:t>
            </w:r>
            <w:r w:rsidR="00DB4039">
              <w:t>.</w:t>
            </w:r>
          </w:p>
        </w:tc>
        <w:tc>
          <w:tcPr>
            <w:tcW w:w="3543" w:type="dxa"/>
          </w:tcPr>
          <w:p w14:paraId="72949C81" w14:textId="6419E1F9" w:rsidR="00DB4039" w:rsidRPr="00F06C28" w:rsidRDefault="00BC044E" w:rsidP="00AE769E">
            <w:pPr>
              <w:pStyle w:val="czesc"/>
            </w:pPr>
            <w:r w:rsidRPr="00F06C28">
              <w:t>Zaślepka kanału</w:t>
            </w:r>
            <w:r w:rsidR="00DB4039" w:rsidRPr="00F06C28">
              <w:t xml:space="preserve"> 2</w:t>
            </w:r>
            <w:r w:rsidRPr="00F06C28">
              <w:t xml:space="preserve"> </w:t>
            </w:r>
            <w:r w:rsidR="00DB4039" w:rsidRPr="00F06C28">
              <w:t>mm</w:t>
            </w:r>
            <w:r w:rsidR="00DF2850" w:rsidRPr="00F06C28">
              <w:t>, 1200 x 920</w:t>
            </w:r>
          </w:p>
          <w:p w14:paraId="4A44E75D" w14:textId="77777777" w:rsidR="00DB4039" w:rsidRPr="00F06C28" w:rsidRDefault="00DB4039" w:rsidP="00AE769E">
            <w:pPr>
              <w:pStyle w:val="czesc"/>
            </w:pPr>
            <w:r w:rsidRPr="00F06C28">
              <w:t>(art.461800)</w:t>
            </w:r>
          </w:p>
        </w:tc>
        <w:tc>
          <w:tcPr>
            <w:tcW w:w="851" w:type="dxa"/>
          </w:tcPr>
          <w:p w14:paraId="506CC735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2" w:type="dxa"/>
          </w:tcPr>
          <w:p w14:paraId="78230FB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741F1361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113,00</w:t>
            </w:r>
          </w:p>
        </w:tc>
        <w:tc>
          <w:tcPr>
            <w:tcW w:w="708" w:type="dxa"/>
          </w:tcPr>
          <w:p w14:paraId="67377516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5593A8C7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113,00</w:t>
            </w:r>
          </w:p>
        </w:tc>
      </w:tr>
    </w:tbl>
    <w:p w14:paraId="5DFF8C45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CB349F1" w14:textId="77777777" w:rsidTr="004A5BA5">
        <w:trPr>
          <w:cantSplit/>
        </w:trPr>
        <w:tc>
          <w:tcPr>
            <w:tcW w:w="496" w:type="dxa"/>
          </w:tcPr>
          <w:p w14:paraId="2FB50B09" w14:textId="673F831F" w:rsidR="00DB4039" w:rsidRDefault="004A5BA5" w:rsidP="00AE769E">
            <w:pPr>
              <w:pStyle w:val="czesc"/>
              <w:jc w:val="right"/>
            </w:pPr>
            <w:r>
              <w:t>218</w:t>
            </w:r>
            <w:r w:rsidR="00DB4039">
              <w:t>.</w:t>
            </w:r>
          </w:p>
        </w:tc>
        <w:tc>
          <w:tcPr>
            <w:tcW w:w="3543" w:type="dxa"/>
          </w:tcPr>
          <w:p w14:paraId="4F751530" w14:textId="77777777" w:rsidR="00BC044E" w:rsidRDefault="00BC044E" w:rsidP="00BC044E">
            <w:pPr>
              <w:pStyle w:val="czesc"/>
            </w:pPr>
            <w:r>
              <w:t xml:space="preserve">Króćce wylotu czystego powietrza </w:t>
            </w:r>
          </w:p>
          <w:p w14:paraId="59BA9FC3" w14:textId="77777777" w:rsidR="00BC044E" w:rsidRDefault="00BC044E" w:rsidP="00BC044E">
            <w:pPr>
              <w:pStyle w:val="czesc"/>
            </w:pPr>
            <w:r>
              <w:t>920 x 650 m</w:t>
            </w:r>
          </w:p>
          <w:p w14:paraId="678FE70F" w14:textId="77777777" w:rsidR="00DB4039" w:rsidRDefault="00DB4039" w:rsidP="00BC044E">
            <w:pPr>
              <w:pStyle w:val="czesc"/>
            </w:pPr>
            <w:r>
              <w:t>(art.455587)</w:t>
            </w:r>
          </w:p>
        </w:tc>
        <w:tc>
          <w:tcPr>
            <w:tcW w:w="851" w:type="dxa"/>
          </w:tcPr>
          <w:p w14:paraId="16A027E2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1926BF2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E7F0709" w14:textId="77777777" w:rsidR="00DB4039" w:rsidRDefault="00DB4039" w:rsidP="00AE769E">
            <w:pPr>
              <w:pStyle w:val="czesc"/>
              <w:jc w:val="right"/>
            </w:pPr>
            <w:r>
              <w:t>300,85</w:t>
            </w:r>
          </w:p>
        </w:tc>
        <w:tc>
          <w:tcPr>
            <w:tcW w:w="708" w:type="dxa"/>
          </w:tcPr>
          <w:p w14:paraId="6A3DF15B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5613175" w14:textId="77777777" w:rsidR="00DB4039" w:rsidRDefault="00DB4039" w:rsidP="00AE769E">
            <w:pPr>
              <w:pStyle w:val="czesc"/>
              <w:jc w:val="right"/>
            </w:pPr>
            <w:r>
              <w:t>902,55</w:t>
            </w:r>
          </w:p>
        </w:tc>
      </w:tr>
    </w:tbl>
    <w:p w14:paraId="652886BA" w14:textId="77777777" w:rsidR="00DB4039" w:rsidRDefault="00DB4039" w:rsidP="00DB4039">
      <w:pPr>
        <w:pStyle w:val="odstepczesci"/>
        <w:rPr>
          <w:lang w:val="de-DE"/>
        </w:rPr>
      </w:pPr>
    </w:p>
    <w:p w14:paraId="78FFBFD6" w14:textId="77777777" w:rsidR="004A5BA5" w:rsidRDefault="004A5BA5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F27827A" w14:textId="77777777" w:rsidTr="00AE769E">
        <w:trPr>
          <w:cantSplit/>
        </w:trPr>
        <w:tc>
          <w:tcPr>
            <w:tcW w:w="496" w:type="dxa"/>
          </w:tcPr>
          <w:p w14:paraId="5EC58827" w14:textId="3BA6E2F0" w:rsidR="00DB4039" w:rsidRDefault="004A5BA5" w:rsidP="00AE769E">
            <w:pPr>
              <w:pStyle w:val="czesc"/>
              <w:jc w:val="right"/>
            </w:pPr>
            <w:r>
              <w:lastRenderedPageBreak/>
              <w:t>220</w:t>
            </w:r>
            <w:r w:rsidR="00DB4039">
              <w:t>.</w:t>
            </w:r>
          </w:p>
        </w:tc>
        <w:tc>
          <w:tcPr>
            <w:tcW w:w="3543" w:type="dxa"/>
          </w:tcPr>
          <w:p w14:paraId="5B05204D" w14:textId="77777777" w:rsidR="00DB4039" w:rsidRDefault="00DB4039" w:rsidP="00AE769E">
            <w:pPr>
              <w:pStyle w:val="czesc"/>
            </w:pPr>
            <w:r>
              <w:t>Kolano kanału 90° 920 x 650mm</w:t>
            </w:r>
          </w:p>
          <w:p w14:paraId="6EB50588" w14:textId="77777777" w:rsidR="00DB4039" w:rsidRDefault="00DB4039" w:rsidP="00AE769E">
            <w:pPr>
              <w:pStyle w:val="czesc"/>
            </w:pPr>
            <w:r>
              <w:t>(art.450887)</w:t>
            </w:r>
          </w:p>
        </w:tc>
        <w:tc>
          <w:tcPr>
            <w:tcW w:w="851" w:type="dxa"/>
          </w:tcPr>
          <w:p w14:paraId="31A23143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36489EB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AFEE333" w14:textId="77777777" w:rsidR="00DB4039" w:rsidRDefault="00DB4039" w:rsidP="00AE769E">
            <w:pPr>
              <w:pStyle w:val="czesc"/>
              <w:jc w:val="right"/>
            </w:pPr>
            <w:r>
              <w:t>309,10</w:t>
            </w:r>
          </w:p>
        </w:tc>
        <w:tc>
          <w:tcPr>
            <w:tcW w:w="708" w:type="dxa"/>
          </w:tcPr>
          <w:p w14:paraId="3F5EDEE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5998F9E" w14:textId="77777777" w:rsidR="00DB4039" w:rsidRDefault="00DB4039" w:rsidP="00AE769E">
            <w:pPr>
              <w:pStyle w:val="czesc"/>
              <w:jc w:val="right"/>
            </w:pPr>
            <w:r>
              <w:t>927,30</w:t>
            </w:r>
          </w:p>
        </w:tc>
      </w:tr>
    </w:tbl>
    <w:p w14:paraId="09C5799C" w14:textId="77777777" w:rsidR="00DB4039" w:rsidRDefault="00DB4039" w:rsidP="00DB4039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AA6E7F" w14:paraId="54B03CDC" w14:textId="77777777" w:rsidTr="00AA6E7F">
        <w:trPr>
          <w:cantSplit/>
        </w:trPr>
        <w:tc>
          <w:tcPr>
            <w:tcW w:w="496" w:type="dxa"/>
          </w:tcPr>
          <w:p w14:paraId="5A3CB12D" w14:textId="030B475D" w:rsidR="00AA6E7F" w:rsidRDefault="00AA6E7F" w:rsidP="001F59FB">
            <w:pPr>
              <w:pStyle w:val="czesc"/>
              <w:jc w:val="right"/>
            </w:pPr>
            <w:r>
              <w:t>222.</w:t>
            </w:r>
          </w:p>
        </w:tc>
        <w:tc>
          <w:tcPr>
            <w:tcW w:w="3543" w:type="dxa"/>
          </w:tcPr>
          <w:p w14:paraId="656601CF" w14:textId="77777777" w:rsidR="00AA6E7F" w:rsidRDefault="00AA6E7F" w:rsidP="001F59FB">
            <w:pPr>
              <w:pStyle w:val="czesc"/>
            </w:pPr>
            <w:r>
              <w:t>Klapa zwrotna antyeksplozycjna RSK-ATEX, 630 mm</w:t>
            </w:r>
          </w:p>
          <w:p w14:paraId="156042B6" w14:textId="77777777" w:rsidR="00AA6E7F" w:rsidRDefault="00AA6E7F" w:rsidP="001F59FB">
            <w:pPr>
              <w:pStyle w:val="czesc"/>
            </w:pPr>
            <w:r>
              <w:t>(art.</w:t>
            </w:r>
            <w:r w:rsidRPr="00C4185F">
              <w:t xml:space="preserve"> 357850</w:t>
            </w:r>
            <w:r>
              <w:t>)</w:t>
            </w:r>
          </w:p>
        </w:tc>
        <w:tc>
          <w:tcPr>
            <w:tcW w:w="851" w:type="dxa"/>
          </w:tcPr>
          <w:p w14:paraId="28EBF1CC" w14:textId="2136CFE3" w:rsidR="00AA6E7F" w:rsidRDefault="00AA6E7F" w:rsidP="001F59FB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7EA7E2FE" w14:textId="77777777" w:rsidR="00AA6E7F" w:rsidRDefault="00AA6E7F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9BC19D8" w14:textId="249B0C32" w:rsidR="00AA6E7F" w:rsidRDefault="001F59FB" w:rsidP="001F59FB">
            <w:pPr>
              <w:pStyle w:val="czesc"/>
              <w:jc w:val="right"/>
            </w:pPr>
            <w:r>
              <w:t>6 400,00</w:t>
            </w:r>
          </w:p>
        </w:tc>
        <w:tc>
          <w:tcPr>
            <w:tcW w:w="708" w:type="dxa"/>
          </w:tcPr>
          <w:p w14:paraId="103838C8" w14:textId="77777777" w:rsidR="00AA6E7F" w:rsidRDefault="00AA6E7F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7E704CE" w14:textId="79ED4439" w:rsidR="00AA6E7F" w:rsidRDefault="001F59FB" w:rsidP="001F59FB">
            <w:pPr>
              <w:pStyle w:val="czesc"/>
              <w:jc w:val="right"/>
            </w:pPr>
            <w:r>
              <w:t>12 800,00</w:t>
            </w:r>
          </w:p>
        </w:tc>
      </w:tr>
    </w:tbl>
    <w:p w14:paraId="081B9E97" w14:textId="77777777" w:rsidR="00AA6E7F" w:rsidRDefault="00AA6E7F" w:rsidP="00AA6E7F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AA6E7F" w14:paraId="1A122A3C" w14:textId="77777777" w:rsidTr="001F59FB">
        <w:trPr>
          <w:cantSplit/>
        </w:trPr>
        <w:tc>
          <w:tcPr>
            <w:tcW w:w="496" w:type="dxa"/>
          </w:tcPr>
          <w:p w14:paraId="269FB217" w14:textId="1630A98E" w:rsidR="00AA6E7F" w:rsidRDefault="00AA6E7F" w:rsidP="001F59FB">
            <w:pPr>
              <w:pStyle w:val="czesc"/>
              <w:jc w:val="right"/>
            </w:pPr>
            <w:r>
              <w:t>224.</w:t>
            </w:r>
          </w:p>
        </w:tc>
        <w:tc>
          <w:tcPr>
            <w:tcW w:w="3543" w:type="dxa"/>
          </w:tcPr>
          <w:p w14:paraId="577FEEC7" w14:textId="77777777" w:rsidR="00AA6E7F" w:rsidRDefault="00AA6E7F" w:rsidP="001F59FB">
            <w:pPr>
              <w:pStyle w:val="czesc"/>
            </w:pPr>
            <w:r>
              <w:t>Konstrukcja wsporcza pod klapę zwrotną, antyeksplozycjną RSK-ATEX, 630 mm</w:t>
            </w:r>
          </w:p>
          <w:p w14:paraId="61F81AA3" w14:textId="77777777" w:rsidR="00AA6E7F" w:rsidRDefault="00AA6E7F" w:rsidP="001F59FB">
            <w:pPr>
              <w:pStyle w:val="czesc"/>
            </w:pPr>
            <w:r>
              <w:t>(art.</w:t>
            </w:r>
            <w:r w:rsidRPr="00C4185F">
              <w:t xml:space="preserve"> </w:t>
            </w:r>
            <w:r>
              <w:t>357851)</w:t>
            </w:r>
          </w:p>
        </w:tc>
        <w:tc>
          <w:tcPr>
            <w:tcW w:w="851" w:type="dxa"/>
          </w:tcPr>
          <w:p w14:paraId="0622D0F6" w14:textId="6E696F9C" w:rsidR="00AA6E7F" w:rsidRDefault="00AA6E7F" w:rsidP="001F59FB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00B71682" w14:textId="77777777" w:rsidR="00AA6E7F" w:rsidRDefault="00AA6E7F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AE721FE" w14:textId="456514C1" w:rsidR="00AA6E7F" w:rsidRDefault="00AA6E7F" w:rsidP="001F59FB">
            <w:pPr>
              <w:pStyle w:val="czesc"/>
              <w:jc w:val="right"/>
            </w:pPr>
            <w:r>
              <w:t>85</w:t>
            </w:r>
            <w:r w:rsidR="001F59FB">
              <w:t>0</w:t>
            </w:r>
            <w:r>
              <w:t>,00</w:t>
            </w:r>
          </w:p>
        </w:tc>
        <w:tc>
          <w:tcPr>
            <w:tcW w:w="708" w:type="dxa"/>
          </w:tcPr>
          <w:p w14:paraId="600FB98E" w14:textId="77777777" w:rsidR="00AA6E7F" w:rsidRDefault="00AA6E7F" w:rsidP="001F59FB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64E6F56" w14:textId="642E29F9" w:rsidR="00AA6E7F" w:rsidRDefault="001F59FB" w:rsidP="001F59FB">
            <w:pPr>
              <w:pStyle w:val="czesc"/>
              <w:jc w:val="right"/>
            </w:pPr>
            <w:r>
              <w:t>1 700,00</w:t>
            </w:r>
          </w:p>
        </w:tc>
      </w:tr>
    </w:tbl>
    <w:p w14:paraId="45EAFA2A" w14:textId="77777777" w:rsidR="00AA6E7F" w:rsidRDefault="00AA6E7F" w:rsidP="00AA6E7F">
      <w:pPr>
        <w:pStyle w:val="odstepczesci"/>
      </w:pPr>
    </w:p>
    <w:p w14:paraId="4A55E16A" w14:textId="77777777" w:rsidR="00AA6E7F" w:rsidRDefault="00AA6E7F" w:rsidP="00DB4039">
      <w:pPr>
        <w:pStyle w:val="odstepczesci"/>
      </w:pPr>
    </w:p>
    <w:p w14:paraId="1083BD19" w14:textId="646934F0" w:rsidR="00DB4039" w:rsidRDefault="004A5BA5" w:rsidP="00DB4039">
      <w:pPr>
        <w:pStyle w:val="podsystem"/>
      </w:pPr>
      <w:r>
        <w:t>Grupa 8</w:t>
      </w:r>
      <w:r w:rsidR="00DB4039">
        <w:t xml:space="preserve">: </w:t>
      </w:r>
      <w:r w:rsidR="0038598B">
        <w:t>Nadstawka na filtr z w</w:t>
      </w:r>
      <w:r w:rsidR="0038598B" w:rsidRPr="000F71AD">
        <w:t>entylator</w:t>
      </w:r>
      <w:r w:rsidR="0038598B">
        <w:t>ami DER</w:t>
      </w:r>
      <w:r w:rsidR="0038598B" w:rsidRPr="000F71AD">
        <w:t>.</w:t>
      </w:r>
    </w:p>
    <w:p w14:paraId="28FA303D" w14:textId="77777777" w:rsidR="00DB4039" w:rsidRDefault="00DB4039" w:rsidP="00DB4039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2C8A32B" w14:textId="77777777" w:rsidTr="0038598B">
        <w:trPr>
          <w:cantSplit/>
        </w:trPr>
        <w:tc>
          <w:tcPr>
            <w:tcW w:w="496" w:type="dxa"/>
          </w:tcPr>
          <w:p w14:paraId="21196AEE" w14:textId="726F2E4D" w:rsidR="00DB4039" w:rsidRDefault="00AA6E7F" w:rsidP="00AE769E">
            <w:pPr>
              <w:pStyle w:val="czesc"/>
              <w:jc w:val="right"/>
            </w:pPr>
            <w:r>
              <w:t>226</w:t>
            </w:r>
            <w:r w:rsidR="00DB4039">
              <w:t>.</w:t>
            </w:r>
          </w:p>
        </w:tc>
        <w:tc>
          <w:tcPr>
            <w:tcW w:w="3543" w:type="dxa"/>
          </w:tcPr>
          <w:p w14:paraId="6727ECF9" w14:textId="77777777" w:rsidR="00DB4039" w:rsidRDefault="00DB4039" w:rsidP="00AE769E">
            <w:pPr>
              <w:pStyle w:val="czesc"/>
            </w:pPr>
            <w:r>
              <w:t>Wentylator DER 045/500/ 30,0-2</w:t>
            </w:r>
          </w:p>
          <w:p w14:paraId="01BAF55C" w14:textId="77777777" w:rsidR="00DB4039" w:rsidRDefault="00DB4039" w:rsidP="00AE769E">
            <w:pPr>
              <w:pStyle w:val="czesc"/>
            </w:pPr>
            <w:r>
              <w:t>(art.44950)</w:t>
            </w:r>
          </w:p>
        </w:tc>
        <w:tc>
          <w:tcPr>
            <w:tcW w:w="851" w:type="dxa"/>
          </w:tcPr>
          <w:p w14:paraId="7C638949" w14:textId="07BCDD1D" w:rsidR="00DB4039" w:rsidRDefault="0052131D" w:rsidP="00AE769E">
            <w:pPr>
              <w:pStyle w:val="czesc"/>
              <w:jc w:val="right"/>
            </w:pPr>
            <w:r>
              <w:t>3</w:t>
            </w:r>
            <w:r w:rsidR="00DB4039">
              <w:t xml:space="preserve"> szt.</w:t>
            </w:r>
          </w:p>
        </w:tc>
        <w:tc>
          <w:tcPr>
            <w:tcW w:w="1262" w:type="dxa"/>
          </w:tcPr>
          <w:p w14:paraId="11969E9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A4E2AEB" w14:textId="77777777" w:rsidR="00DB4039" w:rsidRDefault="00C84D6F" w:rsidP="00C84D6F">
            <w:pPr>
              <w:pStyle w:val="czesc"/>
              <w:jc w:val="right"/>
            </w:pPr>
            <w:r>
              <w:t>9 422</w:t>
            </w:r>
            <w:r w:rsidR="00DB4039">
              <w:t>,</w:t>
            </w:r>
            <w:r>
              <w:t>0</w:t>
            </w:r>
            <w:r w:rsidR="00DB4039">
              <w:t>0</w:t>
            </w:r>
          </w:p>
        </w:tc>
        <w:tc>
          <w:tcPr>
            <w:tcW w:w="708" w:type="dxa"/>
          </w:tcPr>
          <w:p w14:paraId="03D1581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12CE7E3" w14:textId="7C976C6D" w:rsidR="00DB4039" w:rsidRDefault="0052131D" w:rsidP="00C84D6F">
            <w:pPr>
              <w:pStyle w:val="czesc"/>
              <w:jc w:val="right"/>
            </w:pPr>
            <w:r>
              <w:t>28 266,00</w:t>
            </w:r>
          </w:p>
        </w:tc>
      </w:tr>
    </w:tbl>
    <w:p w14:paraId="662868D5" w14:textId="77777777" w:rsidR="0038598B" w:rsidRDefault="0038598B" w:rsidP="00F85E8B">
      <w:pPr>
        <w:pStyle w:val="opis"/>
      </w:pPr>
      <w:r>
        <w:t xml:space="preserve">wentylator jednostronnie ssący, typ "DER", </w:t>
      </w:r>
    </w:p>
    <w:p w14:paraId="374AA6C6" w14:textId="77777777" w:rsidR="0038598B" w:rsidRDefault="0038598B" w:rsidP="00F85E8B">
      <w:pPr>
        <w:pStyle w:val="opis"/>
      </w:pPr>
      <w:r>
        <w:t>z napędem bezpośrednim do stosowania poza</w:t>
      </w:r>
    </w:p>
    <w:p w14:paraId="45ECB9EB" w14:textId="77777777" w:rsidR="0038598B" w:rsidRDefault="0038598B" w:rsidP="00F85E8B">
      <w:pPr>
        <w:pStyle w:val="opis"/>
      </w:pPr>
      <w:r>
        <w:t>obszarami zagrożonymi wybuchem.</w:t>
      </w:r>
    </w:p>
    <w:p w14:paraId="25A54ADC" w14:textId="77777777" w:rsidR="0038598B" w:rsidRDefault="0038598B" w:rsidP="0038598B">
      <w:pPr>
        <w:pStyle w:val="czesc"/>
      </w:pPr>
    </w:p>
    <w:p w14:paraId="51358F45" w14:textId="4B02F013" w:rsidR="0038598B" w:rsidRDefault="0038598B" w:rsidP="0038598B">
      <w:pPr>
        <w:pStyle w:val="czesc"/>
      </w:pPr>
      <w:r>
        <w:t xml:space="preserve">          </w:t>
      </w:r>
      <w:r w:rsidR="00424C50">
        <w:t xml:space="preserve"> </w:t>
      </w:r>
      <w:r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38598B" w:rsidRPr="00ED4132" w14:paraId="683683A9" w14:textId="77777777" w:rsidTr="00F06C28">
        <w:tc>
          <w:tcPr>
            <w:tcW w:w="2693" w:type="dxa"/>
          </w:tcPr>
          <w:p w14:paraId="0EC6307F" w14:textId="77777777" w:rsidR="0038598B" w:rsidRPr="00ED4132" w:rsidRDefault="0038598B" w:rsidP="00F06C28">
            <w:pPr>
              <w:pStyle w:val="parametr"/>
            </w:pPr>
            <w:r w:rsidRPr="00ED4132">
              <w:t>Ilość powietrza:</w:t>
            </w:r>
          </w:p>
        </w:tc>
        <w:tc>
          <w:tcPr>
            <w:tcW w:w="4111" w:type="dxa"/>
          </w:tcPr>
          <w:p w14:paraId="643F3739" w14:textId="77777777" w:rsidR="0038598B" w:rsidRPr="00ED4132" w:rsidRDefault="0038598B" w:rsidP="0038598B">
            <w:pPr>
              <w:pStyle w:val="parametr"/>
            </w:pPr>
            <w:r>
              <w:t>13.500</w:t>
            </w:r>
            <w:r w:rsidRPr="00ED4132">
              <w:t xml:space="preserve"> m3/h</w:t>
            </w:r>
          </w:p>
        </w:tc>
      </w:tr>
      <w:tr w:rsidR="0038598B" w:rsidRPr="00ED4132" w14:paraId="5FF57B11" w14:textId="77777777" w:rsidTr="00F06C28">
        <w:tc>
          <w:tcPr>
            <w:tcW w:w="2693" w:type="dxa"/>
          </w:tcPr>
          <w:p w14:paraId="0E65D133" w14:textId="77777777" w:rsidR="0038598B" w:rsidRPr="00ED4132" w:rsidRDefault="0038598B" w:rsidP="00F06C28">
            <w:pPr>
              <w:pStyle w:val="parametr"/>
            </w:pPr>
            <w:r>
              <w:t>Różnica ciśnień</w:t>
            </w:r>
            <w:r w:rsidRPr="00ED4132">
              <w:t>:</w:t>
            </w:r>
          </w:p>
        </w:tc>
        <w:tc>
          <w:tcPr>
            <w:tcW w:w="4111" w:type="dxa"/>
          </w:tcPr>
          <w:p w14:paraId="73174D18" w14:textId="77777777" w:rsidR="0038598B" w:rsidRPr="00ED4132" w:rsidRDefault="0038598B" w:rsidP="0038598B">
            <w:pPr>
              <w:pStyle w:val="parametr"/>
            </w:pPr>
            <w:r>
              <w:t>4.500 Pa</w:t>
            </w:r>
          </w:p>
        </w:tc>
      </w:tr>
      <w:tr w:rsidR="0038598B" w:rsidRPr="00ED4132" w14:paraId="541EBB25" w14:textId="77777777" w:rsidTr="00F06C28">
        <w:tc>
          <w:tcPr>
            <w:tcW w:w="2693" w:type="dxa"/>
          </w:tcPr>
          <w:p w14:paraId="677F2400" w14:textId="77777777" w:rsidR="0038598B" w:rsidRPr="00ED4132" w:rsidRDefault="0038598B" w:rsidP="00F06C28">
            <w:pPr>
              <w:pStyle w:val="parametr"/>
            </w:pPr>
            <w:r w:rsidRPr="00ED4132">
              <w:t>Napęd:</w:t>
            </w:r>
          </w:p>
        </w:tc>
        <w:tc>
          <w:tcPr>
            <w:tcW w:w="4111" w:type="dxa"/>
          </w:tcPr>
          <w:p w14:paraId="1394F243" w14:textId="77777777" w:rsidR="0038598B" w:rsidRPr="00ED4132" w:rsidRDefault="0038598B" w:rsidP="0038598B">
            <w:pPr>
              <w:pStyle w:val="parametr"/>
            </w:pPr>
            <w:r>
              <w:t>30.0</w:t>
            </w:r>
            <w:r w:rsidRPr="00ED4132">
              <w:t xml:space="preserve"> kW, </w:t>
            </w:r>
            <w:r>
              <w:t>3.000</w:t>
            </w:r>
            <w:r w:rsidRPr="00ED4132">
              <w:t xml:space="preserve">/min, </w:t>
            </w:r>
            <w:r>
              <w:t xml:space="preserve">V1, </w:t>
            </w:r>
            <w:r w:rsidRPr="00ED4132">
              <w:t>400</w:t>
            </w:r>
            <w:r>
              <w:t>/690</w:t>
            </w:r>
            <w:r w:rsidRPr="00ED4132">
              <w:t xml:space="preserve"> V, 50 Hz</w:t>
            </w:r>
          </w:p>
        </w:tc>
      </w:tr>
    </w:tbl>
    <w:p w14:paraId="39FE6D3B" w14:textId="77777777" w:rsidR="0038598B" w:rsidRDefault="0038598B" w:rsidP="00DB4039">
      <w:pPr>
        <w:pStyle w:val="czesc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982B699" w14:textId="77777777" w:rsidTr="00AE769E">
        <w:trPr>
          <w:cantSplit/>
        </w:trPr>
        <w:tc>
          <w:tcPr>
            <w:tcW w:w="496" w:type="dxa"/>
          </w:tcPr>
          <w:p w14:paraId="70B154C3" w14:textId="540EDA4F" w:rsidR="00DB4039" w:rsidRDefault="00AA6E7F" w:rsidP="00AE769E">
            <w:pPr>
              <w:pStyle w:val="czesc"/>
              <w:jc w:val="right"/>
            </w:pPr>
            <w:r>
              <w:t>228</w:t>
            </w:r>
            <w:r w:rsidR="00DB4039">
              <w:t>.</w:t>
            </w:r>
          </w:p>
        </w:tc>
        <w:tc>
          <w:tcPr>
            <w:tcW w:w="3543" w:type="dxa"/>
          </w:tcPr>
          <w:p w14:paraId="5E0D9EFF" w14:textId="77777777" w:rsidR="0038598B" w:rsidRDefault="0038598B" w:rsidP="0038598B">
            <w:pPr>
              <w:pStyle w:val="czesc"/>
            </w:pPr>
            <w:r>
              <w:t>Czujnik PTC 30,0 kW</w:t>
            </w:r>
          </w:p>
          <w:p w14:paraId="4B9974AD" w14:textId="77777777" w:rsidR="00DB4039" w:rsidRDefault="00DB4039" w:rsidP="0038598B">
            <w:pPr>
              <w:pStyle w:val="czesc"/>
            </w:pPr>
            <w:r>
              <w:t>(art.513351)</w:t>
            </w:r>
          </w:p>
        </w:tc>
        <w:tc>
          <w:tcPr>
            <w:tcW w:w="851" w:type="dxa"/>
          </w:tcPr>
          <w:p w14:paraId="591DFB18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6E36B74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422571E" w14:textId="77777777" w:rsidR="00DB4039" w:rsidRDefault="00DB4039" w:rsidP="00AE769E">
            <w:pPr>
              <w:pStyle w:val="czesc"/>
              <w:jc w:val="right"/>
            </w:pPr>
            <w:r>
              <w:t>85,80</w:t>
            </w:r>
          </w:p>
        </w:tc>
        <w:tc>
          <w:tcPr>
            <w:tcW w:w="708" w:type="dxa"/>
          </w:tcPr>
          <w:p w14:paraId="7474ED7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4C5F632" w14:textId="77777777" w:rsidR="00DB4039" w:rsidRDefault="00DB4039" w:rsidP="00AE769E">
            <w:pPr>
              <w:pStyle w:val="czesc"/>
              <w:jc w:val="right"/>
            </w:pPr>
            <w:r>
              <w:t>257,40</w:t>
            </w:r>
          </w:p>
        </w:tc>
      </w:tr>
    </w:tbl>
    <w:p w14:paraId="26A41501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67F3B1C" w14:textId="77777777" w:rsidTr="00AE769E">
        <w:trPr>
          <w:cantSplit/>
        </w:trPr>
        <w:tc>
          <w:tcPr>
            <w:tcW w:w="496" w:type="dxa"/>
          </w:tcPr>
          <w:p w14:paraId="7FC67FEE" w14:textId="3A7E322D" w:rsidR="00DB4039" w:rsidRDefault="00AA6E7F" w:rsidP="00AE769E">
            <w:pPr>
              <w:pStyle w:val="czesc"/>
              <w:jc w:val="right"/>
            </w:pPr>
            <w:r>
              <w:t>230</w:t>
            </w:r>
            <w:r w:rsidR="00DB4039">
              <w:t>.</w:t>
            </w:r>
          </w:p>
        </w:tc>
        <w:tc>
          <w:tcPr>
            <w:tcW w:w="3543" w:type="dxa"/>
          </w:tcPr>
          <w:p w14:paraId="7D26D2FB" w14:textId="77777777" w:rsidR="00DB4039" w:rsidRDefault="0038598B" w:rsidP="00AE769E">
            <w:pPr>
              <w:pStyle w:val="czesc"/>
            </w:pPr>
            <w:r>
              <w:t xml:space="preserve">Nadstawka na filtr </w:t>
            </w:r>
            <w:r w:rsidR="00DB4039">
              <w:t>2 MS 12/5</w:t>
            </w:r>
          </w:p>
          <w:p w14:paraId="5578DB65" w14:textId="77777777" w:rsidR="00DB4039" w:rsidRDefault="00DB4039" w:rsidP="00AE769E">
            <w:pPr>
              <w:pStyle w:val="czesc"/>
            </w:pPr>
            <w:r>
              <w:t>(art.108147)</w:t>
            </w:r>
          </w:p>
        </w:tc>
        <w:tc>
          <w:tcPr>
            <w:tcW w:w="851" w:type="dxa"/>
          </w:tcPr>
          <w:p w14:paraId="1885A768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A7401F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F7C61FC" w14:textId="77777777" w:rsidR="00DB4039" w:rsidRDefault="00DB4039" w:rsidP="00AE769E">
            <w:pPr>
              <w:pStyle w:val="czesc"/>
              <w:jc w:val="right"/>
            </w:pPr>
            <w:r>
              <w:t>7 586,70</w:t>
            </w:r>
          </w:p>
        </w:tc>
        <w:tc>
          <w:tcPr>
            <w:tcW w:w="708" w:type="dxa"/>
          </w:tcPr>
          <w:p w14:paraId="51C7C0A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737E5FE" w14:textId="77777777" w:rsidR="00DB4039" w:rsidRDefault="00DB4039" w:rsidP="00AE769E">
            <w:pPr>
              <w:pStyle w:val="czesc"/>
              <w:jc w:val="right"/>
            </w:pPr>
            <w:r>
              <w:t>7 586,70</w:t>
            </w:r>
          </w:p>
        </w:tc>
      </w:tr>
    </w:tbl>
    <w:p w14:paraId="4A0B6222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54B2EE54" w14:textId="77777777" w:rsidTr="00AE769E">
        <w:trPr>
          <w:cantSplit/>
        </w:trPr>
        <w:tc>
          <w:tcPr>
            <w:tcW w:w="496" w:type="dxa"/>
          </w:tcPr>
          <w:p w14:paraId="31C09EB3" w14:textId="3DBEF442" w:rsidR="00DB4039" w:rsidRDefault="00AA6E7F" w:rsidP="00AE769E">
            <w:pPr>
              <w:pStyle w:val="czesc"/>
              <w:jc w:val="right"/>
            </w:pPr>
            <w:r>
              <w:t>232</w:t>
            </w:r>
            <w:r w:rsidR="00DB4039">
              <w:t>.</w:t>
            </w:r>
          </w:p>
        </w:tc>
        <w:tc>
          <w:tcPr>
            <w:tcW w:w="3543" w:type="dxa"/>
          </w:tcPr>
          <w:p w14:paraId="45950587" w14:textId="77777777" w:rsidR="00DB4039" w:rsidRDefault="0038598B" w:rsidP="00AE769E">
            <w:pPr>
              <w:pStyle w:val="czesc"/>
            </w:pPr>
            <w:r>
              <w:t>Izolacja dźwiękochłonna</w:t>
            </w:r>
            <w:r w:rsidR="00DB4039">
              <w:t xml:space="preserve"> VAM2 MS 12/ 5</w:t>
            </w:r>
          </w:p>
          <w:p w14:paraId="0101F758" w14:textId="77777777" w:rsidR="00DB4039" w:rsidRDefault="00DB4039" w:rsidP="00AE769E">
            <w:pPr>
              <w:pStyle w:val="czesc"/>
            </w:pPr>
            <w:r>
              <w:t>(art.108447)</w:t>
            </w:r>
          </w:p>
        </w:tc>
        <w:tc>
          <w:tcPr>
            <w:tcW w:w="851" w:type="dxa"/>
          </w:tcPr>
          <w:p w14:paraId="437AA2A4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2BE45D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88A53B8" w14:textId="77777777" w:rsidR="00DB4039" w:rsidRDefault="00DB4039" w:rsidP="00AE769E">
            <w:pPr>
              <w:pStyle w:val="czesc"/>
              <w:jc w:val="right"/>
            </w:pPr>
            <w:r>
              <w:t>1 208,90</w:t>
            </w:r>
          </w:p>
        </w:tc>
        <w:tc>
          <w:tcPr>
            <w:tcW w:w="708" w:type="dxa"/>
          </w:tcPr>
          <w:p w14:paraId="1DBABB6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FB3EDB5" w14:textId="77777777" w:rsidR="00DB4039" w:rsidRDefault="00DB4039" w:rsidP="00AE769E">
            <w:pPr>
              <w:pStyle w:val="czesc"/>
              <w:jc w:val="right"/>
            </w:pPr>
            <w:r>
              <w:t>1 208,90</w:t>
            </w:r>
          </w:p>
        </w:tc>
      </w:tr>
    </w:tbl>
    <w:p w14:paraId="6F6DE17B" w14:textId="77777777" w:rsidR="00DB4039" w:rsidRDefault="00DB4039" w:rsidP="00DB4039">
      <w:pPr>
        <w:pStyle w:val="odstepczesci"/>
      </w:pPr>
    </w:p>
    <w:p w14:paraId="31E23A23" w14:textId="77777777" w:rsidR="00BD5DA8" w:rsidRDefault="00BD5DA8" w:rsidP="00DB4039">
      <w:pPr>
        <w:pStyle w:val="odstepczesci"/>
        <w:rPr>
          <w:lang w:val="de-DE"/>
        </w:rPr>
      </w:pPr>
    </w:p>
    <w:p w14:paraId="76A0FBC9" w14:textId="2073A383" w:rsidR="00DB4039" w:rsidRDefault="00DB4039" w:rsidP="00DB4039">
      <w:pPr>
        <w:pStyle w:val="podsystem"/>
        <w:rPr>
          <w:lang w:val="de-DE"/>
        </w:rPr>
      </w:pPr>
      <w:r>
        <w:rPr>
          <w:lang w:val="de-DE"/>
        </w:rPr>
        <w:t>Gr</w:t>
      </w:r>
      <w:r w:rsidR="00BC044E">
        <w:rPr>
          <w:lang w:val="de-DE"/>
        </w:rPr>
        <w:t xml:space="preserve">upa </w:t>
      </w:r>
      <w:r w:rsidR="004A5BA5">
        <w:rPr>
          <w:lang w:val="de-DE"/>
        </w:rPr>
        <w:t>9</w:t>
      </w:r>
      <w:r w:rsidR="00BC044E">
        <w:rPr>
          <w:lang w:val="de-DE"/>
        </w:rPr>
        <w:t xml:space="preserve">: </w:t>
      </w:r>
      <w:r w:rsidR="00BD336A">
        <w:rPr>
          <w:lang w:val="de-DE"/>
        </w:rPr>
        <w:t>Kanał powrotny powietrza.</w:t>
      </w:r>
    </w:p>
    <w:p w14:paraId="18E8380C" w14:textId="77777777" w:rsidR="00DB4039" w:rsidRDefault="00DB4039" w:rsidP="00DB4039">
      <w:pPr>
        <w:pStyle w:val="czesc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4D213DE8" w14:textId="77777777" w:rsidTr="00AE769E">
        <w:trPr>
          <w:cantSplit/>
        </w:trPr>
        <w:tc>
          <w:tcPr>
            <w:tcW w:w="496" w:type="dxa"/>
          </w:tcPr>
          <w:p w14:paraId="1FBAD8BD" w14:textId="54CD723E" w:rsidR="00DB4039" w:rsidRDefault="00AA6E7F" w:rsidP="00AE769E">
            <w:pPr>
              <w:pStyle w:val="czesc"/>
              <w:jc w:val="right"/>
            </w:pPr>
            <w:r>
              <w:t>234</w:t>
            </w:r>
            <w:r w:rsidR="00DB4039">
              <w:t>.</w:t>
            </w:r>
          </w:p>
        </w:tc>
        <w:tc>
          <w:tcPr>
            <w:tcW w:w="3543" w:type="dxa"/>
          </w:tcPr>
          <w:p w14:paraId="5E197CDC" w14:textId="77777777" w:rsidR="00DB4039" w:rsidRPr="00DB4039" w:rsidRDefault="00D367C6" w:rsidP="00AE769E">
            <w:pPr>
              <w:pStyle w:val="czesc"/>
              <w:rPr>
                <w:lang w:val="de-DE"/>
              </w:rPr>
            </w:pPr>
            <w:r w:rsidRPr="00F06C28">
              <w:rPr>
                <w:lang w:val="de-DE"/>
              </w:rPr>
              <w:t>Kanał T</w:t>
            </w:r>
            <w:r w:rsidR="00DB4039" w:rsidRPr="00DB4039">
              <w:rPr>
                <w:lang w:val="de-DE"/>
              </w:rPr>
              <w:t xml:space="preserve">  1</w:t>
            </w:r>
            <w:r>
              <w:rPr>
                <w:lang w:val="de-DE"/>
              </w:rPr>
              <w:t>.</w:t>
            </w:r>
            <w:r w:rsidR="00DB4039" w:rsidRPr="00DB4039">
              <w:rPr>
                <w:lang w:val="de-DE"/>
              </w:rPr>
              <w:t>500 x 800</w:t>
            </w:r>
            <w:r>
              <w:rPr>
                <w:lang w:val="de-DE"/>
              </w:rPr>
              <w:t xml:space="preserve"> </w:t>
            </w:r>
            <w:r w:rsidR="00DB4039" w:rsidRPr="00DB4039">
              <w:rPr>
                <w:lang w:val="de-DE"/>
              </w:rPr>
              <w:t>mm</w:t>
            </w:r>
          </w:p>
          <w:p w14:paraId="12D7F897" w14:textId="77777777" w:rsidR="00DB4039" w:rsidRPr="00DB4039" w:rsidRDefault="00DB4039" w:rsidP="00AE769E">
            <w:pPr>
              <w:pStyle w:val="czesc"/>
              <w:rPr>
                <w:lang w:val="de-DE"/>
              </w:rPr>
            </w:pPr>
            <w:r w:rsidRPr="00DB4039">
              <w:rPr>
                <w:lang w:val="de-DE"/>
              </w:rPr>
              <w:t>(art.457412)</w:t>
            </w:r>
          </w:p>
        </w:tc>
        <w:tc>
          <w:tcPr>
            <w:tcW w:w="851" w:type="dxa"/>
          </w:tcPr>
          <w:p w14:paraId="02686538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79FFB6D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2161100" w14:textId="77777777" w:rsidR="00DB4039" w:rsidRDefault="00DB4039" w:rsidP="00AE769E">
            <w:pPr>
              <w:pStyle w:val="czesc"/>
              <w:jc w:val="right"/>
            </w:pPr>
            <w:r>
              <w:t>751,30</w:t>
            </w:r>
          </w:p>
        </w:tc>
        <w:tc>
          <w:tcPr>
            <w:tcW w:w="708" w:type="dxa"/>
          </w:tcPr>
          <w:p w14:paraId="0397151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6105F34" w14:textId="77777777" w:rsidR="00DB4039" w:rsidRDefault="00DB4039" w:rsidP="00AE769E">
            <w:pPr>
              <w:pStyle w:val="czesc"/>
              <w:jc w:val="right"/>
            </w:pPr>
            <w:r>
              <w:t>2 253,90</w:t>
            </w:r>
          </w:p>
        </w:tc>
      </w:tr>
    </w:tbl>
    <w:p w14:paraId="0F50DC54" w14:textId="77777777" w:rsidR="00DB4039" w:rsidRDefault="00DB4039" w:rsidP="00DB4039">
      <w:pPr>
        <w:pStyle w:val="czesc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C9BB018" w14:textId="77777777" w:rsidTr="00AE769E">
        <w:trPr>
          <w:cantSplit/>
        </w:trPr>
        <w:tc>
          <w:tcPr>
            <w:tcW w:w="496" w:type="dxa"/>
          </w:tcPr>
          <w:p w14:paraId="2C213D56" w14:textId="0C553331" w:rsidR="00DB4039" w:rsidRDefault="00AA6E7F" w:rsidP="00AE769E">
            <w:pPr>
              <w:pStyle w:val="czesc"/>
              <w:jc w:val="right"/>
            </w:pPr>
            <w:r>
              <w:t>236</w:t>
            </w:r>
            <w:r w:rsidR="00DB4039">
              <w:t>.</w:t>
            </w:r>
          </w:p>
        </w:tc>
        <w:tc>
          <w:tcPr>
            <w:tcW w:w="3543" w:type="dxa"/>
          </w:tcPr>
          <w:p w14:paraId="123AD646" w14:textId="77777777" w:rsidR="00DB4039" w:rsidRDefault="00DB4039" w:rsidP="00AE769E">
            <w:pPr>
              <w:pStyle w:val="czesc"/>
            </w:pPr>
            <w:r>
              <w:t>Kanał 1.500 x 800, dł. 1.000 mm</w:t>
            </w:r>
          </w:p>
          <w:p w14:paraId="763B0096" w14:textId="77777777" w:rsidR="00DB4039" w:rsidRDefault="00DB4039" w:rsidP="00AE769E">
            <w:pPr>
              <w:pStyle w:val="czesc"/>
            </w:pPr>
            <w:r>
              <w:t>(art.450112)</w:t>
            </w:r>
          </w:p>
        </w:tc>
        <w:tc>
          <w:tcPr>
            <w:tcW w:w="851" w:type="dxa"/>
          </w:tcPr>
          <w:p w14:paraId="50926D6E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1C7D076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390D5BB" w14:textId="77777777" w:rsidR="00DB4039" w:rsidRDefault="00DB4039" w:rsidP="00AE769E">
            <w:pPr>
              <w:pStyle w:val="czesc"/>
              <w:jc w:val="right"/>
            </w:pPr>
            <w:r>
              <w:t>309,10</w:t>
            </w:r>
          </w:p>
        </w:tc>
        <w:tc>
          <w:tcPr>
            <w:tcW w:w="708" w:type="dxa"/>
          </w:tcPr>
          <w:p w14:paraId="666410F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7EBD01D" w14:textId="77777777" w:rsidR="00DB4039" w:rsidRDefault="00DB4039" w:rsidP="00AE769E">
            <w:pPr>
              <w:pStyle w:val="czesc"/>
              <w:jc w:val="right"/>
            </w:pPr>
            <w:r>
              <w:t>927,30</w:t>
            </w:r>
          </w:p>
        </w:tc>
      </w:tr>
    </w:tbl>
    <w:p w14:paraId="1BBF4E1B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E164EB7" w14:textId="77777777" w:rsidTr="00AE769E">
        <w:trPr>
          <w:cantSplit/>
        </w:trPr>
        <w:tc>
          <w:tcPr>
            <w:tcW w:w="496" w:type="dxa"/>
          </w:tcPr>
          <w:p w14:paraId="15241CEE" w14:textId="101A021C" w:rsidR="00DB4039" w:rsidRDefault="00AA6E7F" w:rsidP="00AE769E">
            <w:pPr>
              <w:pStyle w:val="czesc"/>
              <w:jc w:val="right"/>
            </w:pPr>
            <w:r>
              <w:t>238</w:t>
            </w:r>
            <w:r w:rsidR="00DB4039">
              <w:t>.</w:t>
            </w:r>
          </w:p>
        </w:tc>
        <w:tc>
          <w:tcPr>
            <w:tcW w:w="3543" w:type="dxa"/>
          </w:tcPr>
          <w:p w14:paraId="25769601" w14:textId="77777777" w:rsidR="00DB4039" w:rsidRDefault="00DB4039" w:rsidP="00AE769E">
            <w:pPr>
              <w:pStyle w:val="czesc"/>
            </w:pPr>
            <w:r>
              <w:t>Kanał 1.500 x 800, dł. 1.500 mm</w:t>
            </w:r>
          </w:p>
          <w:p w14:paraId="5165590A" w14:textId="77777777" w:rsidR="00DB4039" w:rsidRDefault="00DB4039" w:rsidP="00AE769E">
            <w:pPr>
              <w:pStyle w:val="czesc"/>
            </w:pPr>
            <w:r>
              <w:t>(art.450212)</w:t>
            </w:r>
          </w:p>
        </w:tc>
        <w:tc>
          <w:tcPr>
            <w:tcW w:w="851" w:type="dxa"/>
          </w:tcPr>
          <w:p w14:paraId="3815A2B5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310FDDE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8C1EE0B" w14:textId="77777777" w:rsidR="00DB4039" w:rsidRDefault="00DB4039" w:rsidP="00AE769E">
            <w:pPr>
              <w:pStyle w:val="czesc"/>
              <w:jc w:val="right"/>
            </w:pPr>
            <w:r>
              <w:t>375,65</w:t>
            </w:r>
          </w:p>
        </w:tc>
        <w:tc>
          <w:tcPr>
            <w:tcW w:w="708" w:type="dxa"/>
          </w:tcPr>
          <w:p w14:paraId="52D5FC2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636598C" w14:textId="77777777" w:rsidR="00DB4039" w:rsidRDefault="00DB4039" w:rsidP="00AE769E">
            <w:pPr>
              <w:pStyle w:val="czesc"/>
              <w:jc w:val="right"/>
            </w:pPr>
            <w:r>
              <w:t>751,30</w:t>
            </w:r>
          </w:p>
        </w:tc>
      </w:tr>
    </w:tbl>
    <w:p w14:paraId="58D689E3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D88E744" w14:textId="77777777" w:rsidTr="00AE769E">
        <w:trPr>
          <w:cantSplit/>
        </w:trPr>
        <w:tc>
          <w:tcPr>
            <w:tcW w:w="496" w:type="dxa"/>
          </w:tcPr>
          <w:p w14:paraId="3974A747" w14:textId="4BA4AD04" w:rsidR="00DB4039" w:rsidRDefault="00AA6E7F" w:rsidP="00AE769E">
            <w:pPr>
              <w:pStyle w:val="czesc"/>
              <w:jc w:val="right"/>
            </w:pPr>
            <w:r>
              <w:t>240</w:t>
            </w:r>
            <w:r w:rsidR="00DB4039">
              <w:t>.</w:t>
            </w:r>
          </w:p>
        </w:tc>
        <w:tc>
          <w:tcPr>
            <w:tcW w:w="3543" w:type="dxa"/>
          </w:tcPr>
          <w:p w14:paraId="4B421227" w14:textId="77777777" w:rsidR="00DB4039" w:rsidRDefault="00DB4039" w:rsidP="00AE769E">
            <w:pPr>
              <w:pStyle w:val="czesc"/>
            </w:pPr>
            <w:r>
              <w:t>Zaślepka kanału 1.500 x 800 mm</w:t>
            </w:r>
          </w:p>
          <w:p w14:paraId="40BF4752" w14:textId="77777777" w:rsidR="00DB4039" w:rsidRDefault="00DB4039" w:rsidP="00AE769E">
            <w:pPr>
              <w:pStyle w:val="czesc"/>
            </w:pPr>
            <w:r>
              <w:t>(art.451812)</w:t>
            </w:r>
          </w:p>
        </w:tc>
        <w:tc>
          <w:tcPr>
            <w:tcW w:w="851" w:type="dxa"/>
          </w:tcPr>
          <w:p w14:paraId="051FF6E0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364E99E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00744643" w14:textId="77777777" w:rsidR="00DB4039" w:rsidRDefault="00DB4039" w:rsidP="00AE769E">
            <w:pPr>
              <w:pStyle w:val="czesc"/>
              <w:jc w:val="right"/>
            </w:pPr>
            <w:r>
              <w:t>77,55</w:t>
            </w:r>
          </w:p>
        </w:tc>
        <w:tc>
          <w:tcPr>
            <w:tcW w:w="708" w:type="dxa"/>
          </w:tcPr>
          <w:p w14:paraId="07B8230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E2571BB" w14:textId="77777777" w:rsidR="00DB4039" w:rsidRDefault="00DB4039" w:rsidP="00AE769E">
            <w:pPr>
              <w:pStyle w:val="czesc"/>
              <w:jc w:val="right"/>
            </w:pPr>
            <w:r>
              <w:t>77,55</w:t>
            </w:r>
          </w:p>
        </w:tc>
      </w:tr>
    </w:tbl>
    <w:p w14:paraId="481CF312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EF065DC" w14:textId="77777777" w:rsidTr="00AE769E">
        <w:trPr>
          <w:cantSplit/>
        </w:trPr>
        <w:tc>
          <w:tcPr>
            <w:tcW w:w="496" w:type="dxa"/>
          </w:tcPr>
          <w:p w14:paraId="19A5CB70" w14:textId="77E3D87E" w:rsidR="00DB4039" w:rsidRDefault="00AA6E7F" w:rsidP="00AE769E">
            <w:pPr>
              <w:pStyle w:val="czesc"/>
              <w:jc w:val="right"/>
            </w:pPr>
            <w:r>
              <w:t>242</w:t>
            </w:r>
            <w:r w:rsidR="00DB4039">
              <w:t>.</w:t>
            </w:r>
          </w:p>
        </w:tc>
        <w:tc>
          <w:tcPr>
            <w:tcW w:w="3543" w:type="dxa"/>
          </w:tcPr>
          <w:p w14:paraId="087A4F9F" w14:textId="77777777" w:rsidR="00DB4039" w:rsidRDefault="00DB4039" w:rsidP="00AE769E">
            <w:pPr>
              <w:pStyle w:val="czesc"/>
            </w:pPr>
            <w:r>
              <w:t>Kolano kanału 90°, 800 x</w:t>
            </w:r>
            <w:r w:rsidR="00D367C6">
              <w:t xml:space="preserve"> </w:t>
            </w:r>
            <w:r>
              <w:t>1.500</w:t>
            </w:r>
            <w:r w:rsidR="00D367C6">
              <w:t xml:space="preserve"> </w:t>
            </w:r>
            <w:r>
              <w:t>mm</w:t>
            </w:r>
          </w:p>
          <w:p w14:paraId="574D489F" w14:textId="77777777" w:rsidR="00DB4039" w:rsidRDefault="00DB4039" w:rsidP="00AE769E">
            <w:pPr>
              <w:pStyle w:val="czesc"/>
            </w:pPr>
            <w:r>
              <w:t>(art.450712)</w:t>
            </w:r>
          </w:p>
        </w:tc>
        <w:tc>
          <w:tcPr>
            <w:tcW w:w="851" w:type="dxa"/>
          </w:tcPr>
          <w:p w14:paraId="4AE7EF00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3EC8BAC7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5B22DB9" w14:textId="77777777" w:rsidR="00DB4039" w:rsidRDefault="00DB4039" w:rsidP="00AE769E">
            <w:pPr>
              <w:pStyle w:val="czesc"/>
              <w:jc w:val="right"/>
            </w:pPr>
            <w:r>
              <w:t>755,70</w:t>
            </w:r>
          </w:p>
        </w:tc>
        <w:tc>
          <w:tcPr>
            <w:tcW w:w="708" w:type="dxa"/>
          </w:tcPr>
          <w:p w14:paraId="0F90EC59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5C7D984" w14:textId="77777777" w:rsidR="00DB4039" w:rsidRDefault="00DB4039" w:rsidP="00AE769E">
            <w:pPr>
              <w:pStyle w:val="czesc"/>
              <w:jc w:val="right"/>
            </w:pPr>
            <w:r>
              <w:t>755,70</w:t>
            </w:r>
          </w:p>
        </w:tc>
      </w:tr>
    </w:tbl>
    <w:p w14:paraId="078078A6" w14:textId="77777777" w:rsidR="00DB4039" w:rsidRDefault="00DB4039" w:rsidP="00DB4039">
      <w:pPr>
        <w:pStyle w:val="odstepczesci"/>
      </w:pPr>
    </w:p>
    <w:p w14:paraId="7AF5643D" w14:textId="77777777" w:rsidR="00AA6E7F" w:rsidRDefault="00AA6E7F" w:rsidP="00DB4039">
      <w:pPr>
        <w:pStyle w:val="odstepczesci"/>
      </w:pPr>
    </w:p>
    <w:p w14:paraId="31AEA5B0" w14:textId="77777777" w:rsidR="006938BC" w:rsidRDefault="006938BC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:rsidRPr="00DB4039" w14:paraId="5B8671E9" w14:textId="77777777" w:rsidTr="00AE769E">
        <w:trPr>
          <w:cantSplit/>
        </w:trPr>
        <w:tc>
          <w:tcPr>
            <w:tcW w:w="496" w:type="dxa"/>
          </w:tcPr>
          <w:p w14:paraId="66A135F8" w14:textId="0B1A6F43" w:rsidR="00DB4039" w:rsidRDefault="00F85E8B" w:rsidP="00AA6E7F">
            <w:pPr>
              <w:pStyle w:val="czesc"/>
              <w:jc w:val="right"/>
            </w:pPr>
            <w:r>
              <w:lastRenderedPageBreak/>
              <w:t>24</w:t>
            </w:r>
            <w:r w:rsidR="00AA6E7F">
              <w:t>4</w:t>
            </w:r>
            <w:r w:rsidR="00DB4039">
              <w:t>.</w:t>
            </w:r>
          </w:p>
        </w:tc>
        <w:tc>
          <w:tcPr>
            <w:tcW w:w="3543" w:type="dxa"/>
          </w:tcPr>
          <w:p w14:paraId="51A057BD" w14:textId="77777777" w:rsidR="00DB4039" w:rsidRPr="00F06C28" w:rsidRDefault="00D367C6" w:rsidP="00AE769E">
            <w:pPr>
              <w:pStyle w:val="czesc"/>
            </w:pPr>
            <w:r w:rsidRPr="00F06C28">
              <w:t>Kołnierz kanału</w:t>
            </w:r>
            <w:r w:rsidR="00DB4039" w:rsidRPr="00F06C28">
              <w:t xml:space="preserve"> 1</w:t>
            </w:r>
            <w:r w:rsidRPr="00F06C28">
              <w:t>.</w:t>
            </w:r>
            <w:r w:rsidR="00DB4039" w:rsidRPr="00F06C28">
              <w:t>500 x 800</w:t>
            </w:r>
            <w:r w:rsidRPr="00F06C28">
              <w:t xml:space="preserve"> </w:t>
            </w:r>
            <w:r w:rsidR="00DB4039" w:rsidRPr="00F06C28">
              <w:t>mm</w:t>
            </w:r>
          </w:p>
          <w:p w14:paraId="0F52D60A" w14:textId="77777777" w:rsidR="00DB4039" w:rsidRPr="00F06C28" w:rsidRDefault="00DB4039" w:rsidP="00AE769E">
            <w:pPr>
              <w:pStyle w:val="czesc"/>
            </w:pPr>
            <w:r w:rsidRPr="00F06C28">
              <w:t>(art.452012)</w:t>
            </w:r>
          </w:p>
        </w:tc>
        <w:tc>
          <w:tcPr>
            <w:tcW w:w="851" w:type="dxa"/>
          </w:tcPr>
          <w:p w14:paraId="77E9F214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2" w:type="dxa"/>
          </w:tcPr>
          <w:p w14:paraId="64F8EF29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4" w:type="dxa"/>
          </w:tcPr>
          <w:p w14:paraId="3CFBE883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52,47</w:t>
            </w:r>
          </w:p>
        </w:tc>
        <w:tc>
          <w:tcPr>
            <w:tcW w:w="708" w:type="dxa"/>
          </w:tcPr>
          <w:p w14:paraId="2713C3A8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</w:tcPr>
          <w:p w14:paraId="3C45C43F" w14:textId="77777777" w:rsidR="00DB4039" w:rsidRPr="00DB4039" w:rsidRDefault="00DB4039" w:rsidP="00AE769E">
            <w:pPr>
              <w:pStyle w:val="czesc"/>
              <w:jc w:val="right"/>
              <w:rPr>
                <w:lang w:val="de-DE"/>
              </w:rPr>
            </w:pPr>
            <w:r>
              <w:rPr>
                <w:lang w:val="de-DE"/>
              </w:rPr>
              <w:t>209,88</w:t>
            </w:r>
          </w:p>
        </w:tc>
      </w:tr>
    </w:tbl>
    <w:p w14:paraId="4FCCED5B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EBB40FA" w14:textId="77777777" w:rsidTr="00AE769E">
        <w:trPr>
          <w:cantSplit/>
        </w:trPr>
        <w:tc>
          <w:tcPr>
            <w:tcW w:w="496" w:type="dxa"/>
          </w:tcPr>
          <w:p w14:paraId="03BAA39D" w14:textId="6070053E" w:rsidR="00DB4039" w:rsidRDefault="00AA6E7F" w:rsidP="00AE769E">
            <w:pPr>
              <w:pStyle w:val="czesc"/>
              <w:jc w:val="right"/>
            </w:pPr>
            <w:r>
              <w:t>246</w:t>
            </w:r>
            <w:r w:rsidR="00DB4039">
              <w:t>.</w:t>
            </w:r>
          </w:p>
        </w:tc>
        <w:tc>
          <w:tcPr>
            <w:tcW w:w="3543" w:type="dxa"/>
          </w:tcPr>
          <w:p w14:paraId="2A237290" w14:textId="5A0E967F" w:rsidR="00DB4039" w:rsidRDefault="00895D25" w:rsidP="00AE769E">
            <w:pPr>
              <w:pStyle w:val="czesc"/>
            </w:pPr>
            <w:r>
              <w:t>Zasuwa przeciwpożarowa EI 120</w:t>
            </w:r>
          </w:p>
          <w:p w14:paraId="2CEEBE74" w14:textId="77777777" w:rsidR="00DB4039" w:rsidRDefault="00DB4039" w:rsidP="00AE769E">
            <w:pPr>
              <w:pStyle w:val="czesc"/>
            </w:pPr>
            <w:r>
              <w:t>1</w:t>
            </w:r>
            <w:r w:rsidR="00D367C6">
              <w:t>.</w:t>
            </w:r>
            <w:r>
              <w:t>500 x 800 mm</w:t>
            </w:r>
          </w:p>
          <w:p w14:paraId="5E0D2E32" w14:textId="77777777" w:rsidR="00DB4039" w:rsidRDefault="00DB4039" w:rsidP="00AE769E">
            <w:pPr>
              <w:pStyle w:val="czesc"/>
            </w:pPr>
            <w:r>
              <w:t>(art.371412)</w:t>
            </w:r>
          </w:p>
        </w:tc>
        <w:tc>
          <w:tcPr>
            <w:tcW w:w="851" w:type="dxa"/>
          </w:tcPr>
          <w:p w14:paraId="3AB22E00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09B76D0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729E7F9" w14:textId="77777777" w:rsidR="00DB4039" w:rsidRDefault="00DB4039" w:rsidP="00AE769E">
            <w:pPr>
              <w:pStyle w:val="czesc"/>
              <w:jc w:val="right"/>
            </w:pPr>
            <w:r>
              <w:t>1 549,90</w:t>
            </w:r>
          </w:p>
        </w:tc>
        <w:tc>
          <w:tcPr>
            <w:tcW w:w="708" w:type="dxa"/>
          </w:tcPr>
          <w:p w14:paraId="2DB51034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63B5F14" w14:textId="77777777" w:rsidR="00DB4039" w:rsidRDefault="00DB4039" w:rsidP="00AE769E">
            <w:pPr>
              <w:pStyle w:val="czesc"/>
              <w:jc w:val="right"/>
            </w:pPr>
            <w:r>
              <w:t>1 549,90</w:t>
            </w:r>
          </w:p>
        </w:tc>
      </w:tr>
    </w:tbl>
    <w:p w14:paraId="70B8B84B" w14:textId="77777777" w:rsidR="00DB4039" w:rsidRDefault="00DB4039" w:rsidP="00F85E8B">
      <w:pPr>
        <w:pStyle w:val="opis"/>
      </w:pPr>
      <w:r w:rsidRPr="00DB4039"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 w14:paraId="798310A6" w14:textId="77777777" w:rsidR="00D367C6" w:rsidRPr="00DB4039" w:rsidRDefault="00D367C6" w:rsidP="00F85E8B">
      <w:pPr>
        <w:pStyle w:val="opis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16DB1E4" w14:textId="77777777" w:rsidTr="00AE769E">
        <w:trPr>
          <w:cantSplit/>
        </w:trPr>
        <w:tc>
          <w:tcPr>
            <w:tcW w:w="496" w:type="dxa"/>
          </w:tcPr>
          <w:p w14:paraId="3422B6CD" w14:textId="62819E30" w:rsidR="00DB4039" w:rsidRDefault="00AA6E7F" w:rsidP="00AE769E">
            <w:pPr>
              <w:pStyle w:val="czesc"/>
              <w:jc w:val="right"/>
            </w:pPr>
            <w:r>
              <w:t>248</w:t>
            </w:r>
            <w:r w:rsidR="00DB4039">
              <w:t>.</w:t>
            </w:r>
          </w:p>
        </w:tc>
        <w:tc>
          <w:tcPr>
            <w:tcW w:w="3543" w:type="dxa"/>
          </w:tcPr>
          <w:p w14:paraId="32CBB21C" w14:textId="77777777" w:rsidR="00DB4039" w:rsidRDefault="00DB4039" w:rsidP="00AE769E">
            <w:pPr>
              <w:pStyle w:val="czesc"/>
            </w:pPr>
            <w:r>
              <w:t xml:space="preserve">Pokrywa otworu na przejście kanału </w:t>
            </w:r>
          </w:p>
          <w:p w14:paraId="4B7CBBA1" w14:textId="77777777" w:rsidR="00DB4039" w:rsidRDefault="00DB4039" w:rsidP="00AE769E">
            <w:pPr>
              <w:pStyle w:val="czesc"/>
            </w:pPr>
            <w:r>
              <w:t>1.500 x 800 mm</w:t>
            </w:r>
          </w:p>
          <w:p w14:paraId="0B36F911" w14:textId="77777777" w:rsidR="00DB4039" w:rsidRDefault="00DB4039" w:rsidP="00AE769E">
            <w:pPr>
              <w:pStyle w:val="czesc"/>
            </w:pPr>
            <w:r>
              <w:t>(art.459612)</w:t>
            </w:r>
          </w:p>
        </w:tc>
        <w:tc>
          <w:tcPr>
            <w:tcW w:w="851" w:type="dxa"/>
          </w:tcPr>
          <w:p w14:paraId="56FDB207" w14:textId="77777777" w:rsidR="00DB4039" w:rsidRDefault="00DB4039" w:rsidP="00AE769E"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2" w:type="dxa"/>
          </w:tcPr>
          <w:p w14:paraId="5DA3A0D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695F34D2" w14:textId="77777777" w:rsidR="00DB4039" w:rsidRDefault="00DB4039" w:rsidP="00AE769E">
            <w:pPr>
              <w:pStyle w:val="czesc"/>
              <w:jc w:val="right"/>
            </w:pPr>
            <w:r>
              <w:t>175,45</w:t>
            </w:r>
          </w:p>
        </w:tc>
        <w:tc>
          <w:tcPr>
            <w:tcW w:w="708" w:type="dxa"/>
          </w:tcPr>
          <w:p w14:paraId="047A43C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1868A1F" w14:textId="77777777" w:rsidR="00DB4039" w:rsidRDefault="00DB4039" w:rsidP="00AE769E">
            <w:pPr>
              <w:pStyle w:val="czesc"/>
              <w:jc w:val="right"/>
            </w:pPr>
            <w:r>
              <w:t>350,90</w:t>
            </w:r>
          </w:p>
        </w:tc>
      </w:tr>
    </w:tbl>
    <w:p w14:paraId="684E1725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1FB3886" w14:textId="77777777" w:rsidTr="00AE769E">
        <w:trPr>
          <w:cantSplit/>
        </w:trPr>
        <w:tc>
          <w:tcPr>
            <w:tcW w:w="496" w:type="dxa"/>
          </w:tcPr>
          <w:p w14:paraId="16DAE3CD" w14:textId="58F9051B" w:rsidR="00DB4039" w:rsidRDefault="00AA6E7F" w:rsidP="00AE769E">
            <w:pPr>
              <w:pStyle w:val="czesc"/>
              <w:jc w:val="right"/>
            </w:pPr>
            <w:r>
              <w:t>250</w:t>
            </w:r>
            <w:r w:rsidR="00DB4039">
              <w:t>.</w:t>
            </w:r>
          </w:p>
        </w:tc>
        <w:tc>
          <w:tcPr>
            <w:tcW w:w="3543" w:type="dxa"/>
          </w:tcPr>
          <w:p w14:paraId="6661E9FD" w14:textId="77777777" w:rsidR="00D367C6" w:rsidRDefault="00DB4039" w:rsidP="00AE769E">
            <w:pPr>
              <w:pStyle w:val="czesc"/>
            </w:pPr>
            <w:r>
              <w:t xml:space="preserve">Kanał perforowany 1.500 x 800, </w:t>
            </w:r>
          </w:p>
          <w:p w14:paraId="555A89CB" w14:textId="77777777" w:rsidR="00DB4039" w:rsidRDefault="00DB4039" w:rsidP="00AE769E">
            <w:pPr>
              <w:pStyle w:val="czesc"/>
            </w:pPr>
            <w:r>
              <w:t>dł. 1.500 mm</w:t>
            </w:r>
          </w:p>
          <w:p w14:paraId="0D650664" w14:textId="77777777" w:rsidR="00DB4039" w:rsidRDefault="00DB4039" w:rsidP="00AE769E">
            <w:pPr>
              <w:pStyle w:val="czesc"/>
            </w:pPr>
            <w:r>
              <w:t>(art.455212)</w:t>
            </w:r>
          </w:p>
        </w:tc>
        <w:tc>
          <w:tcPr>
            <w:tcW w:w="851" w:type="dxa"/>
          </w:tcPr>
          <w:p w14:paraId="77B2F567" w14:textId="77777777" w:rsidR="00DB4039" w:rsidRDefault="00DB4039" w:rsidP="00AE769E"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2" w:type="dxa"/>
          </w:tcPr>
          <w:p w14:paraId="277D70C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125C1541" w14:textId="77777777" w:rsidR="00DB4039" w:rsidRDefault="00DB4039" w:rsidP="00AE769E">
            <w:pPr>
              <w:pStyle w:val="czesc"/>
              <w:jc w:val="right"/>
            </w:pPr>
            <w:r>
              <w:t>676,50</w:t>
            </w:r>
          </w:p>
        </w:tc>
        <w:tc>
          <w:tcPr>
            <w:tcW w:w="708" w:type="dxa"/>
          </w:tcPr>
          <w:p w14:paraId="71A8105D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788B100" w14:textId="77777777" w:rsidR="00DB4039" w:rsidRDefault="00DB4039" w:rsidP="00AE769E">
            <w:pPr>
              <w:pStyle w:val="czesc"/>
              <w:jc w:val="right"/>
            </w:pPr>
            <w:r>
              <w:t>2 029,50</w:t>
            </w:r>
          </w:p>
        </w:tc>
      </w:tr>
    </w:tbl>
    <w:p w14:paraId="0DB43943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73B3B8A9" w14:textId="77777777" w:rsidTr="00AE769E">
        <w:trPr>
          <w:cantSplit/>
        </w:trPr>
        <w:tc>
          <w:tcPr>
            <w:tcW w:w="496" w:type="dxa"/>
          </w:tcPr>
          <w:p w14:paraId="560564E1" w14:textId="64F50803" w:rsidR="00DB4039" w:rsidRDefault="00AA6E7F" w:rsidP="00AE769E">
            <w:pPr>
              <w:pStyle w:val="czesc"/>
              <w:jc w:val="right"/>
            </w:pPr>
            <w:r>
              <w:t>252</w:t>
            </w:r>
            <w:r w:rsidR="00DB4039">
              <w:t>.</w:t>
            </w:r>
          </w:p>
        </w:tc>
        <w:tc>
          <w:tcPr>
            <w:tcW w:w="3543" w:type="dxa"/>
          </w:tcPr>
          <w:p w14:paraId="27FBE5A7" w14:textId="77777777" w:rsidR="00D367C6" w:rsidRDefault="00D367C6" w:rsidP="00AE769E">
            <w:pPr>
              <w:pStyle w:val="czesc"/>
            </w:pPr>
            <w:r>
              <w:t>Zaślepka kanału perforowanego</w:t>
            </w:r>
            <w:r w:rsidR="00DB4039">
              <w:t xml:space="preserve"> </w:t>
            </w:r>
          </w:p>
          <w:p w14:paraId="05A61050" w14:textId="77777777" w:rsidR="00DB4039" w:rsidRDefault="00DB4039" w:rsidP="00AE769E">
            <w:pPr>
              <w:pStyle w:val="czesc"/>
            </w:pPr>
            <w:r>
              <w:t>1</w:t>
            </w:r>
            <w:r w:rsidR="00D367C6">
              <w:t>.</w:t>
            </w:r>
            <w:r>
              <w:t>500</w:t>
            </w:r>
            <w:r w:rsidR="00D367C6">
              <w:t xml:space="preserve"> </w:t>
            </w:r>
            <w:r>
              <w:t>x 80</w:t>
            </w:r>
            <w:r w:rsidR="00D367C6">
              <w:t>0 mm</w:t>
            </w:r>
          </w:p>
          <w:p w14:paraId="4ECC7BF8" w14:textId="77777777" w:rsidR="00DB4039" w:rsidRDefault="00DB4039" w:rsidP="00AE769E">
            <w:pPr>
              <w:pStyle w:val="czesc"/>
            </w:pPr>
            <w:r>
              <w:t>(art.455312)</w:t>
            </w:r>
          </w:p>
        </w:tc>
        <w:tc>
          <w:tcPr>
            <w:tcW w:w="851" w:type="dxa"/>
          </w:tcPr>
          <w:p w14:paraId="15BCA7B2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017A1FE6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452671ED" w14:textId="77777777" w:rsidR="00DB4039" w:rsidRDefault="00DB4039" w:rsidP="00AE769E">
            <w:pPr>
              <w:pStyle w:val="czesc"/>
              <w:jc w:val="right"/>
            </w:pPr>
            <w:r>
              <w:t>108,90</w:t>
            </w:r>
          </w:p>
        </w:tc>
        <w:tc>
          <w:tcPr>
            <w:tcW w:w="708" w:type="dxa"/>
          </w:tcPr>
          <w:p w14:paraId="6EED73D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68266EF" w14:textId="77777777" w:rsidR="00DB4039" w:rsidRDefault="00DB4039" w:rsidP="00AE769E">
            <w:pPr>
              <w:pStyle w:val="czesc"/>
              <w:jc w:val="right"/>
            </w:pPr>
            <w:r>
              <w:t>108,90</w:t>
            </w:r>
          </w:p>
        </w:tc>
      </w:tr>
    </w:tbl>
    <w:p w14:paraId="50C0236E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3B799257" w14:textId="77777777" w:rsidTr="00AE769E">
        <w:trPr>
          <w:cantSplit/>
        </w:trPr>
        <w:tc>
          <w:tcPr>
            <w:tcW w:w="496" w:type="dxa"/>
          </w:tcPr>
          <w:p w14:paraId="761C0C7F" w14:textId="102A4B80" w:rsidR="00DB4039" w:rsidRDefault="00AA6E7F" w:rsidP="00AE769E">
            <w:pPr>
              <w:pStyle w:val="czesc"/>
              <w:jc w:val="right"/>
            </w:pPr>
            <w:r>
              <w:t>254</w:t>
            </w:r>
            <w:r w:rsidR="00DB4039">
              <w:t>.</w:t>
            </w:r>
          </w:p>
        </w:tc>
        <w:tc>
          <w:tcPr>
            <w:tcW w:w="3543" w:type="dxa"/>
          </w:tcPr>
          <w:p w14:paraId="2D1866AA" w14:textId="77777777" w:rsidR="00DB4039" w:rsidRDefault="00DB4039" w:rsidP="00AE769E">
            <w:pPr>
              <w:pStyle w:val="czesc"/>
            </w:pPr>
            <w:r>
              <w:t>Podpora kanału 1.500 x 800 mm</w:t>
            </w:r>
          </w:p>
          <w:p w14:paraId="1C274B6C" w14:textId="77777777" w:rsidR="00DB4039" w:rsidRDefault="00DB4039" w:rsidP="00AE769E">
            <w:pPr>
              <w:pStyle w:val="czesc"/>
            </w:pPr>
            <w:r>
              <w:t>(art.391512)</w:t>
            </w:r>
          </w:p>
        </w:tc>
        <w:tc>
          <w:tcPr>
            <w:tcW w:w="851" w:type="dxa"/>
          </w:tcPr>
          <w:p w14:paraId="2A852289" w14:textId="77777777" w:rsidR="00DB4039" w:rsidRDefault="00DB4039" w:rsidP="00AE769E"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2" w:type="dxa"/>
          </w:tcPr>
          <w:p w14:paraId="508AB35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40FEF91" w14:textId="77777777" w:rsidR="00DB4039" w:rsidRDefault="00DB4039" w:rsidP="00AE769E">
            <w:pPr>
              <w:pStyle w:val="czesc"/>
              <w:jc w:val="right"/>
            </w:pPr>
            <w:r>
              <w:t>195,80</w:t>
            </w:r>
          </w:p>
        </w:tc>
        <w:tc>
          <w:tcPr>
            <w:tcW w:w="708" w:type="dxa"/>
          </w:tcPr>
          <w:p w14:paraId="22668663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23E4F6B" w14:textId="77777777" w:rsidR="00DB4039" w:rsidRDefault="00DB4039" w:rsidP="00AE769E">
            <w:pPr>
              <w:pStyle w:val="czesc"/>
              <w:jc w:val="right"/>
            </w:pPr>
            <w:r>
              <w:t>979,00</w:t>
            </w:r>
          </w:p>
        </w:tc>
      </w:tr>
    </w:tbl>
    <w:p w14:paraId="41EFDE9C" w14:textId="77777777" w:rsidR="00DB4039" w:rsidRDefault="00DB4039" w:rsidP="00DB4039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F76ED61" w14:textId="77777777" w:rsidTr="00AE769E">
        <w:trPr>
          <w:cantSplit/>
        </w:trPr>
        <w:tc>
          <w:tcPr>
            <w:tcW w:w="496" w:type="dxa"/>
          </w:tcPr>
          <w:p w14:paraId="2A3BD9B2" w14:textId="124AB6C7" w:rsidR="00DB4039" w:rsidRDefault="00AA6E7F" w:rsidP="00AE769E">
            <w:pPr>
              <w:pStyle w:val="czesc"/>
              <w:jc w:val="right"/>
            </w:pPr>
            <w:r>
              <w:t>256</w:t>
            </w:r>
            <w:r w:rsidR="00DB4039">
              <w:t>.</w:t>
            </w:r>
          </w:p>
        </w:tc>
        <w:tc>
          <w:tcPr>
            <w:tcW w:w="3543" w:type="dxa"/>
          </w:tcPr>
          <w:p w14:paraId="551B3F08" w14:textId="77777777" w:rsidR="00DB4039" w:rsidRDefault="00DB4039" w:rsidP="00AE769E">
            <w:pPr>
              <w:pStyle w:val="czesc"/>
            </w:pPr>
            <w:r>
              <w:t xml:space="preserve">Materiały montażowe, </w:t>
            </w:r>
          </w:p>
          <w:p w14:paraId="114DE6AF" w14:textId="77777777" w:rsidR="00DB4039" w:rsidRDefault="00DB4039" w:rsidP="00AE769E">
            <w:pPr>
              <w:pStyle w:val="czesc"/>
            </w:pPr>
            <w:r>
              <w:t xml:space="preserve">drobne części montażowe, </w:t>
            </w:r>
          </w:p>
          <w:p w14:paraId="749773B4" w14:textId="77777777" w:rsidR="00DB4039" w:rsidRDefault="00DB4039" w:rsidP="00AE769E">
            <w:pPr>
              <w:pStyle w:val="czesc"/>
            </w:pPr>
            <w:r>
              <w:t>elementy łączące i wzmacniające.</w:t>
            </w:r>
          </w:p>
          <w:p w14:paraId="713EC011" w14:textId="77777777" w:rsidR="00DB4039" w:rsidRDefault="00DB4039" w:rsidP="00AE769E">
            <w:pPr>
              <w:pStyle w:val="czesc"/>
            </w:pPr>
            <w:r>
              <w:t>(art.489993)</w:t>
            </w:r>
          </w:p>
        </w:tc>
        <w:tc>
          <w:tcPr>
            <w:tcW w:w="851" w:type="dxa"/>
          </w:tcPr>
          <w:p w14:paraId="0F5B39CD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39C5170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59126D05" w14:textId="77777777" w:rsidR="00DB4039" w:rsidRDefault="00DB4039" w:rsidP="00AE769E">
            <w:pPr>
              <w:pStyle w:val="czesc"/>
              <w:jc w:val="right"/>
            </w:pPr>
            <w:r>
              <w:t>305,00</w:t>
            </w:r>
          </w:p>
        </w:tc>
        <w:tc>
          <w:tcPr>
            <w:tcW w:w="708" w:type="dxa"/>
          </w:tcPr>
          <w:p w14:paraId="32ED391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1B45D95" w14:textId="77777777" w:rsidR="00DB4039" w:rsidRDefault="00DB4039" w:rsidP="00AE769E">
            <w:pPr>
              <w:pStyle w:val="czesc"/>
              <w:jc w:val="right"/>
            </w:pPr>
            <w:r>
              <w:t>305,00</w:t>
            </w:r>
          </w:p>
        </w:tc>
      </w:tr>
    </w:tbl>
    <w:p w14:paraId="607D6A51" w14:textId="77777777" w:rsidR="00DB4039" w:rsidRDefault="00DB4039" w:rsidP="00DB4039">
      <w:pPr>
        <w:pStyle w:val="odstepczesci"/>
      </w:pPr>
    </w:p>
    <w:p w14:paraId="46649B96" w14:textId="77777777" w:rsidR="00D367C6" w:rsidRDefault="00D367C6" w:rsidP="00DB4039">
      <w:pPr>
        <w:pStyle w:val="odstepczesci"/>
      </w:pPr>
    </w:p>
    <w:p w14:paraId="01128199" w14:textId="7BA6173B" w:rsidR="00DB4039" w:rsidRDefault="00BD336A" w:rsidP="00DB4039">
      <w:pPr>
        <w:pStyle w:val="podsystem"/>
      </w:pPr>
      <w:r>
        <w:t>Grupa 1</w:t>
      </w:r>
      <w:r w:rsidR="00F85E8B">
        <w:t>0</w:t>
      </w:r>
      <w:r>
        <w:t>: Szafa sterownicza.</w:t>
      </w:r>
    </w:p>
    <w:p w14:paraId="3E027045" w14:textId="77777777" w:rsidR="00DB4039" w:rsidRDefault="00DB4039" w:rsidP="00DB4039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1206EEFA" w14:textId="77777777" w:rsidTr="00732A3F">
        <w:trPr>
          <w:cantSplit/>
        </w:trPr>
        <w:tc>
          <w:tcPr>
            <w:tcW w:w="496" w:type="dxa"/>
          </w:tcPr>
          <w:p w14:paraId="7E99EEEA" w14:textId="65BD842F" w:rsidR="00DB4039" w:rsidRDefault="00B30BF3" w:rsidP="00AE769E">
            <w:pPr>
              <w:pStyle w:val="czesc"/>
              <w:jc w:val="right"/>
            </w:pPr>
            <w:r>
              <w:t>258</w:t>
            </w:r>
            <w:r w:rsidR="00DB4039">
              <w:t>.</w:t>
            </w:r>
          </w:p>
        </w:tc>
        <w:tc>
          <w:tcPr>
            <w:tcW w:w="3543" w:type="dxa"/>
          </w:tcPr>
          <w:p w14:paraId="726F893B" w14:textId="1C31B1D2" w:rsidR="00DB4039" w:rsidRDefault="00DB4039" w:rsidP="00AE769E">
            <w:pPr>
              <w:pStyle w:val="czesc"/>
            </w:pPr>
            <w:r>
              <w:t>Szafa ster</w:t>
            </w:r>
            <w:r w:rsidR="00C16452">
              <w:t>. z falownikiem MV 30,0 kW</w:t>
            </w:r>
          </w:p>
          <w:p w14:paraId="3BF090F3" w14:textId="77777777" w:rsidR="00DB4039" w:rsidRDefault="00DB4039" w:rsidP="00AE769E">
            <w:pPr>
              <w:pStyle w:val="czesc"/>
            </w:pPr>
            <w:r>
              <w:t>(art.520000)</w:t>
            </w:r>
          </w:p>
        </w:tc>
        <w:tc>
          <w:tcPr>
            <w:tcW w:w="851" w:type="dxa"/>
          </w:tcPr>
          <w:p w14:paraId="16F57F24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31B38C8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265E2D0B" w14:textId="6B43F814" w:rsidR="00DB4039" w:rsidRDefault="00732A3F" w:rsidP="00F85E8B">
            <w:pPr>
              <w:pStyle w:val="czesc"/>
              <w:jc w:val="right"/>
            </w:pPr>
            <w:r>
              <w:t>2</w:t>
            </w:r>
            <w:r w:rsidR="00F85E8B">
              <w:t>4</w:t>
            </w:r>
            <w:r>
              <w:t> </w:t>
            </w:r>
            <w:r w:rsidR="00F85E8B">
              <w:t>210</w:t>
            </w:r>
            <w:r>
              <w:t>,00</w:t>
            </w:r>
          </w:p>
        </w:tc>
        <w:tc>
          <w:tcPr>
            <w:tcW w:w="708" w:type="dxa"/>
          </w:tcPr>
          <w:p w14:paraId="05F2D76A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03EBDDF" w14:textId="068A1371" w:rsidR="00DB4039" w:rsidRDefault="00F85E8B" w:rsidP="00C84D6F">
            <w:pPr>
              <w:pStyle w:val="czesc"/>
              <w:jc w:val="right"/>
            </w:pPr>
            <w:r>
              <w:t>24 210,00</w:t>
            </w:r>
          </w:p>
        </w:tc>
      </w:tr>
    </w:tbl>
    <w:p w14:paraId="2F0AB3EE" w14:textId="77777777" w:rsidR="00732A3F" w:rsidRPr="00204F2B" w:rsidRDefault="00732A3F" w:rsidP="00F85E8B">
      <w:pPr>
        <w:pStyle w:val="opis"/>
      </w:pPr>
      <w:r w:rsidRPr="00204F2B">
        <w:t>ze sterownikiem SPS, w pyłoszczelnej obudowie zgodnej z normami (IP 54), z kompletnym okablowaniem zgodnie z przepisami VDE 0100, 0113, DIN 57113 oraz wytycznymi EMV.</w:t>
      </w:r>
    </w:p>
    <w:p w14:paraId="48A57366" w14:textId="77777777" w:rsidR="00732A3F" w:rsidRPr="00204F2B" w:rsidRDefault="00732A3F" w:rsidP="00F85E8B">
      <w:pPr>
        <w:pStyle w:val="opis"/>
      </w:pPr>
      <w:r w:rsidRPr="00204F2B">
        <w:t>W zakres dostawy wchodzą wszystkie potrzebne elementy sterowania oraz schematy połączeń elektrycznych.</w:t>
      </w:r>
    </w:p>
    <w:p w14:paraId="0E48E3E7" w14:textId="77777777" w:rsidR="00732A3F" w:rsidRDefault="00732A3F" w:rsidP="00F85E8B">
      <w:pPr>
        <w:pStyle w:val="opis"/>
      </w:pPr>
      <w:r w:rsidRPr="00204F2B">
        <w:t>Sterowanie obsługuje wszystkie elementy funkcjonalne instalacji.</w:t>
      </w:r>
    </w:p>
    <w:p w14:paraId="1D5BD236" w14:textId="397F9863" w:rsidR="00DB4039" w:rsidRDefault="00DB4039" w:rsidP="00DB4039">
      <w:pPr>
        <w:pStyle w:val="odstepczesci"/>
      </w:pPr>
    </w:p>
    <w:p w14:paraId="3284FC48" w14:textId="77777777" w:rsidR="00B30BF3" w:rsidRDefault="00B30BF3" w:rsidP="00DB4039">
      <w:pPr>
        <w:pStyle w:val="odstepczesci"/>
      </w:pPr>
    </w:p>
    <w:p w14:paraId="669C2B6B" w14:textId="360B5D4D" w:rsidR="00DB4039" w:rsidRDefault="00F85E8B" w:rsidP="00DB4039">
      <w:pPr>
        <w:pStyle w:val="podsystem"/>
        <w:rPr>
          <w:lang w:val="de-DE"/>
        </w:rPr>
      </w:pPr>
      <w:r>
        <w:rPr>
          <w:lang w:val="de-DE"/>
        </w:rPr>
        <w:t>Grupa 11</w:t>
      </w:r>
      <w:r w:rsidR="00BD336A">
        <w:rPr>
          <w:lang w:val="de-DE"/>
        </w:rPr>
        <w:t>: Montaż.</w:t>
      </w:r>
    </w:p>
    <w:p w14:paraId="103AA4DB" w14:textId="77777777" w:rsidR="00DB4039" w:rsidRDefault="00DB4039" w:rsidP="00DB4039">
      <w:pPr>
        <w:pStyle w:val="czesc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AB35582" w14:textId="77777777" w:rsidTr="00AE769E">
        <w:trPr>
          <w:cantSplit/>
        </w:trPr>
        <w:tc>
          <w:tcPr>
            <w:tcW w:w="496" w:type="dxa"/>
          </w:tcPr>
          <w:p w14:paraId="34D31823" w14:textId="4EB0DAFE" w:rsidR="00DB4039" w:rsidRDefault="00B30BF3" w:rsidP="00AE769E">
            <w:pPr>
              <w:pStyle w:val="czesc"/>
              <w:jc w:val="right"/>
            </w:pPr>
            <w:r>
              <w:t>260</w:t>
            </w:r>
            <w:r w:rsidR="00DB4039">
              <w:t>.</w:t>
            </w:r>
          </w:p>
        </w:tc>
        <w:tc>
          <w:tcPr>
            <w:tcW w:w="3543" w:type="dxa"/>
          </w:tcPr>
          <w:p w14:paraId="2151C17F" w14:textId="77777777" w:rsidR="00DB4039" w:rsidRDefault="00732A3F" w:rsidP="00AE769E">
            <w:pPr>
              <w:pStyle w:val="czesc"/>
            </w:pPr>
            <w:r>
              <w:t>Koszty pakowania</w:t>
            </w:r>
          </w:p>
          <w:p w14:paraId="5878E340" w14:textId="77777777" w:rsidR="00DB4039" w:rsidRDefault="00DB4039" w:rsidP="00AE769E">
            <w:pPr>
              <w:pStyle w:val="czesc"/>
            </w:pPr>
            <w:r>
              <w:t>(art.21090603)</w:t>
            </w:r>
          </w:p>
        </w:tc>
        <w:tc>
          <w:tcPr>
            <w:tcW w:w="851" w:type="dxa"/>
          </w:tcPr>
          <w:p w14:paraId="30B2FE58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DD4459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37F9B76" w14:textId="428F2297" w:rsidR="00DB4039" w:rsidRDefault="00DB4039" w:rsidP="001F59FB">
            <w:pPr>
              <w:pStyle w:val="czesc"/>
              <w:jc w:val="right"/>
            </w:pPr>
            <w:r>
              <w:t>2 </w:t>
            </w:r>
            <w:r w:rsidR="001F59FB">
              <w:t>0</w:t>
            </w:r>
            <w:r w:rsidR="00AA6E7F">
              <w:t>00</w:t>
            </w:r>
            <w:r>
              <w:t>,00</w:t>
            </w:r>
          </w:p>
        </w:tc>
        <w:tc>
          <w:tcPr>
            <w:tcW w:w="708" w:type="dxa"/>
          </w:tcPr>
          <w:p w14:paraId="417BC845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4BEE711" w14:textId="0923B103" w:rsidR="00DB4039" w:rsidRDefault="00AA6E7F" w:rsidP="001F59FB">
            <w:pPr>
              <w:pStyle w:val="czesc"/>
              <w:jc w:val="right"/>
            </w:pPr>
            <w:r>
              <w:t>2 </w:t>
            </w:r>
            <w:r w:rsidR="001F59FB">
              <w:t>0</w:t>
            </w:r>
            <w:r>
              <w:t>00,00</w:t>
            </w:r>
          </w:p>
        </w:tc>
      </w:tr>
    </w:tbl>
    <w:p w14:paraId="7CE4505D" w14:textId="77777777" w:rsidR="00DB4039" w:rsidRDefault="00DB4039" w:rsidP="00DB4039">
      <w:pPr>
        <w:pStyle w:val="czesc"/>
        <w:rPr>
          <w:lang w:val="de-DE"/>
        </w:rPr>
      </w:pPr>
    </w:p>
    <w:p w14:paraId="71CE27E0" w14:textId="77777777" w:rsidR="00B30BF3" w:rsidRDefault="00B30BF3" w:rsidP="00DB4039">
      <w:pPr>
        <w:pStyle w:val="czesc"/>
        <w:rPr>
          <w:lang w:val="de-DE"/>
        </w:rPr>
      </w:pPr>
    </w:p>
    <w:p w14:paraId="0CDCA1E8" w14:textId="77777777" w:rsidR="00B30BF3" w:rsidRDefault="00B30BF3" w:rsidP="00DB4039">
      <w:pPr>
        <w:pStyle w:val="czesc"/>
        <w:rPr>
          <w:lang w:val="de-DE"/>
        </w:rPr>
      </w:pPr>
    </w:p>
    <w:p w14:paraId="073BF98E" w14:textId="77777777" w:rsidR="00B30BF3" w:rsidRDefault="00B30BF3" w:rsidP="00DB4039">
      <w:pPr>
        <w:pStyle w:val="czesc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2ABC85EC" w14:textId="77777777" w:rsidTr="00732A3F">
        <w:trPr>
          <w:cantSplit/>
        </w:trPr>
        <w:tc>
          <w:tcPr>
            <w:tcW w:w="496" w:type="dxa"/>
          </w:tcPr>
          <w:p w14:paraId="5DEBEE74" w14:textId="3FF36C32" w:rsidR="00DB4039" w:rsidRDefault="00B30BF3" w:rsidP="00AE769E">
            <w:pPr>
              <w:pStyle w:val="czesc"/>
              <w:jc w:val="right"/>
            </w:pPr>
            <w:r>
              <w:lastRenderedPageBreak/>
              <w:t>262</w:t>
            </w:r>
            <w:r w:rsidR="00DB4039">
              <w:t>.</w:t>
            </w:r>
          </w:p>
        </w:tc>
        <w:tc>
          <w:tcPr>
            <w:tcW w:w="3543" w:type="dxa"/>
          </w:tcPr>
          <w:p w14:paraId="3F27BCEB" w14:textId="77777777" w:rsidR="00DB4039" w:rsidRDefault="00DB4039" w:rsidP="00AE769E">
            <w:pPr>
              <w:pStyle w:val="czesc"/>
            </w:pPr>
            <w:r>
              <w:t>Koszty montażu</w:t>
            </w:r>
          </w:p>
          <w:p w14:paraId="728768F9" w14:textId="77777777" w:rsidR="00DB4039" w:rsidRDefault="00DB4039" w:rsidP="00AE769E">
            <w:pPr>
              <w:pStyle w:val="czesc"/>
            </w:pPr>
            <w:r>
              <w:t>(art.21032708)</w:t>
            </w:r>
          </w:p>
        </w:tc>
        <w:tc>
          <w:tcPr>
            <w:tcW w:w="851" w:type="dxa"/>
          </w:tcPr>
          <w:p w14:paraId="4FD2FDFC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6C668B2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4F64D5C" w14:textId="47831EDC" w:rsidR="00DB4039" w:rsidRDefault="00AA6E7F" w:rsidP="00AE769E">
            <w:pPr>
              <w:pStyle w:val="czesc"/>
              <w:jc w:val="right"/>
            </w:pPr>
            <w:r>
              <w:t>65</w:t>
            </w:r>
            <w:r w:rsidR="00DB4039">
              <w:t> 500,00</w:t>
            </w:r>
          </w:p>
        </w:tc>
        <w:tc>
          <w:tcPr>
            <w:tcW w:w="708" w:type="dxa"/>
          </w:tcPr>
          <w:p w14:paraId="6802A0C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47DE0041" w14:textId="081C067A" w:rsidR="00DB4039" w:rsidRDefault="00AA6E7F" w:rsidP="00AE769E">
            <w:pPr>
              <w:pStyle w:val="czesc"/>
              <w:jc w:val="right"/>
            </w:pPr>
            <w:r>
              <w:t>65 000,00</w:t>
            </w:r>
          </w:p>
        </w:tc>
      </w:tr>
    </w:tbl>
    <w:p w14:paraId="1D6A6D14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6BB129FA" w14:textId="77777777" w:rsidTr="00AE769E">
        <w:trPr>
          <w:cantSplit/>
        </w:trPr>
        <w:tc>
          <w:tcPr>
            <w:tcW w:w="496" w:type="dxa"/>
          </w:tcPr>
          <w:p w14:paraId="16E7508A" w14:textId="793706B1" w:rsidR="00DB4039" w:rsidRDefault="00B30BF3" w:rsidP="00AE769E">
            <w:pPr>
              <w:pStyle w:val="czesc"/>
              <w:jc w:val="right"/>
            </w:pPr>
            <w:r>
              <w:t>264</w:t>
            </w:r>
            <w:r w:rsidR="00DB4039">
              <w:t>.</w:t>
            </w:r>
          </w:p>
        </w:tc>
        <w:tc>
          <w:tcPr>
            <w:tcW w:w="3543" w:type="dxa"/>
          </w:tcPr>
          <w:p w14:paraId="4309816B" w14:textId="77777777" w:rsidR="00DB4039" w:rsidRDefault="00DB4039" w:rsidP="00AE769E">
            <w:pPr>
              <w:pStyle w:val="czesc"/>
            </w:pPr>
            <w:r>
              <w:t>Instalacja elektryczna po stronie klienta</w:t>
            </w:r>
          </w:p>
          <w:p w14:paraId="5EB6C40E" w14:textId="77777777" w:rsidR="00DB4039" w:rsidRDefault="00DB4039" w:rsidP="00AE769E">
            <w:pPr>
              <w:pStyle w:val="czesc"/>
            </w:pPr>
            <w:r>
              <w:t>(art.21032712)</w:t>
            </w:r>
          </w:p>
        </w:tc>
        <w:tc>
          <w:tcPr>
            <w:tcW w:w="851" w:type="dxa"/>
          </w:tcPr>
          <w:p w14:paraId="248C334A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31986E6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3FD155EA" w14:textId="77777777" w:rsidR="00DB4039" w:rsidRDefault="00DB4039" w:rsidP="00AE769E">
            <w:pPr>
              <w:pStyle w:val="czesc"/>
              <w:jc w:val="right"/>
            </w:pPr>
            <w:r>
              <w:t>0,00</w:t>
            </w:r>
          </w:p>
        </w:tc>
        <w:tc>
          <w:tcPr>
            <w:tcW w:w="708" w:type="dxa"/>
          </w:tcPr>
          <w:p w14:paraId="5CD9D7AF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C344112" w14:textId="77777777" w:rsidR="00DB4039" w:rsidRDefault="00DB4039" w:rsidP="00AE769E">
            <w:pPr>
              <w:pStyle w:val="czesc"/>
              <w:jc w:val="right"/>
            </w:pPr>
            <w:r>
              <w:t>0,00</w:t>
            </w:r>
          </w:p>
        </w:tc>
      </w:tr>
    </w:tbl>
    <w:p w14:paraId="06A43EE1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B4039" w14:paraId="0583CA37" w14:textId="77777777" w:rsidTr="00AE769E">
        <w:trPr>
          <w:cantSplit/>
        </w:trPr>
        <w:tc>
          <w:tcPr>
            <w:tcW w:w="496" w:type="dxa"/>
          </w:tcPr>
          <w:p w14:paraId="660CF64F" w14:textId="1D887906" w:rsidR="00DB4039" w:rsidRDefault="00B30BF3" w:rsidP="00AE769E">
            <w:pPr>
              <w:pStyle w:val="czesc"/>
              <w:jc w:val="right"/>
            </w:pPr>
            <w:r>
              <w:t>266</w:t>
            </w:r>
            <w:r w:rsidR="00DB4039">
              <w:t>.</w:t>
            </w:r>
          </w:p>
        </w:tc>
        <w:tc>
          <w:tcPr>
            <w:tcW w:w="3543" w:type="dxa"/>
          </w:tcPr>
          <w:p w14:paraId="1A5213DC" w14:textId="77777777" w:rsidR="00DB4039" w:rsidRDefault="00DB4039" w:rsidP="00AE769E">
            <w:pPr>
              <w:pStyle w:val="czesc"/>
            </w:pPr>
            <w:r>
              <w:t>Uruchomienie instalacji</w:t>
            </w:r>
          </w:p>
          <w:p w14:paraId="59D0AC9F" w14:textId="77777777" w:rsidR="00DB4039" w:rsidRDefault="00DB4039" w:rsidP="00AE769E">
            <w:pPr>
              <w:pStyle w:val="czesc"/>
            </w:pPr>
            <w:r>
              <w:t>(art.21032718)</w:t>
            </w:r>
          </w:p>
        </w:tc>
        <w:tc>
          <w:tcPr>
            <w:tcW w:w="851" w:type="dxa"/>
          </w:tcPr>
          <w:p w14:paraId="357B3777" w14:textId="77777777" w:rsidR="00DB4039" w:rsidRDefault="00DB4039" w:rsidP="00AE769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14:paraId="530B92B1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14:paraId="7E076E8F" w14:textId="34EB2D14" w:rsidR="00DB4039" w:rsidRDefault="00AA6E7F" w:rsidP="00AA6E7F">
            <w:pPr>
              <w:pStyle w:val="czesc"/>
              <w:jc w:val="right"/>
            </w:pPr>
            <w:r>
              <w:t>2</w:t>
            </w:r>
            <w:r w:rsidR="00DB4039">
              <w:t> </w:t>
            </w:r>
            <w:r>
              <w:t>00</w:t>
            </w:r>
            <w:r w:rsidR="00DB4039">
              <w:t>0,00</w:t>
            </w:r>
          </w:p>
        </w:tc>
        <w:tc>
          <w:tcPr>
            <w:tcW w:w="708" w:type="dxa"/>
          </w:tcPr>
          <w:p w14:paraId="7E29511E" w14:textId="77777777" w:rsidR="00DB4039" w:rsidRDefault="00DB4039" w:rsidP="00AE769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219DEC4" w14:textId="1D10B984" w:rsidR="00DB4039" w:rsidRDefault="00AA6E7F" w:rsidP="00AE769E">
            <w:pPr>
              <w:pStyle w:val="czesc"/>
              <w:jc w:val="right"/>
            </w:pPr>
            <w:r>
              <w:t>2 000,00</w:t>
            </w:r>
          </w:p>
        </w:tc>
      </w:tr>
    </w:tbl>
    <w:p w14:paraId="2BF15E9F" w14:textId="77777777" w:rsidR="00DB4039" w:rsidRDefault="00DB4039" w:rsidP="00DB4039">
      <w:pPr>
        <w:pStyle w:val="odstepczesci"/>
        <w:rPr>
          <w:lang w:val="de-DE"/>
        </w:rPr>
      </w:pPr>
    </w:p>
    <w:p w14:paraId="1797A42A" w14:textId="77777777" w:rsidR="00B30BF3" w:rsidRDefault="00B30BF3" w:rsidP="00DB4039">
      <w:pPr>
        <w:pStyle w:val="odstepczesci"/>
        <w:rPr>
          <w:lang w:val="de-DE"/>
        </w:rPr>
      </w:pPr>
    </w:p>
    <w:p w14:paraId="2F818F97" w14:textId="77777777" w:rsidR="00B30BF3" w:rsidRDefault="00B30BF3" w:rsidP="00DB4039">
      <w:pPr>
        <w:pStyle w:val="odstepczesci"/>
        <w:rPr>
          <w:lang w:val="de-DE"/>
        </w:rPr>
      </w:pPr>
    </w:p>
    <w:p w14:paraId="186E4D67" w14:textId="77777777" w:rsidR="00B30BF3" w:rsidRDefault="00B30BF3" w:rsidP="00DB4039">
      <w:pPr>
        <w:pStyle w:val="odstepczesci"/>
        <w:rPr>
          <w:lang w:val="de-DE"/>
        </w:rPr>
      </w:pPr>
    </w:p>
    <w:p w14:paraId="5A9C2F13" w14:textId="77777777" w:rsidR="00B30BF3" w:rsidRDefault="00B30BF3" w:rsidP="00DB4039">
      <w:pPr>
        <w:pStyle w:val="odstepczesci"/>
        <w:rPr>
          <w:lang w:val="de-DE"/>
        </w:rPr>
      </w:pPr>
    </w:p>
    <w:p w14:paraId="34C6D0C2" w14:textId="77777777" w:rsidR="00B30BF3" w:rsidRDefault="00B30BF3" w:rsidP="00DB4039">
      <w:pPr>
        <w:pStyle w:val="odstepczesci"/>
        <w:rPr>
          <w:lang w:val="de-DE"/>
        </w:rPr>
      </w:pPr>
    </w:p>
    <w:p w14:paraId="4A4368AF" w14:textId="77777777" w:rsidR="00B30BF3" w:rsidRDefault="00B30BF3" w:rsidP="00DB4039">
      <w:pPr>
        <w:pStyle w:val="odstepczesci"/>
        <w:rPr>
          <w:lang w:val="de-DE"/>
        </w:rPr>
      </w:pPr>
    </w:p>
    <w:p w14:paraId="1713E2FC" w14:textId="77777777" w:rsidR="00B30BF3" w:rsidRDefault="00B30BF3" w:rsidP="00DB4039">
      <w:pPr>
        <w:pStyle w:val="odstepczesci"/>
        <w:rPr>
          <w:lang w:val="de-DE"/>
        </w:rPr>
      </w:pPr>
    </w:p>
    <w:p w14:paraId="70F7961D" w14:textId="77777777" w:rsidR="00B30BF3" w:rsidRDefault="00B30BF3" w:rsidP="00DB4039">
      <w:pPr>
        <w:pStyle w:val="odstepczesci"/>
        <w:rPr>
          <w:lang w:val="de-DE"/>
        </w:rPr>
      </w:pPr>
    </w:p>
    <w:p w14:paraId="6546DC0E" w14:textId="77777777" w:rsidR="00B30BF3" w:rsidRDefault="00B30BF3" w:rsidP="00DB4039">
      <w:pPr>
        <w:pStyle w:val="odstepczesci"/>
        <w:rPr>
          <w:lang w:val="de-DE"/>
        </w:rPr>
      </w:pPr>
    </w:p>
    <w:p w14:paraId="6A74F94C" w14:textId="77777777" w:rsidR="00B30BF3" w:rsidRDefault="00B30BF3" w:rsidP="00DB4039">
      <w:pPr>
        <w:pStyle w:val="odstepczesci"/>
        <w:rPr>
          <w:lang w:val="de-DE"/>
        </w:rPr>
      </w:pPr>
    </w:p>
    <w:p w14:paraId="248CCE40" w14:textId="77777777" w:rsidR="00B30BF3" w:rsidRDefault="00B30BF3" w:rsidP="00DB4039">
      <w:pPr>
        <w:pStyle w:val="odstepczesci"/>
        <w:rPr>
          <w:lang w:val="de-DE"/>
        </w:rPr>
      </w:pPr>
    </w:p>
    <w:p w14:paraId="48D12778" w14:textId="77777777" w:rsidR="00B30BF3" w:rsidRDefault="00B30BF3" w:rsidP="00DB4039">
      <w:pPr>
        <w:pStyle w:val="odstepczesci"/>
        <w:rPr>
          <w:lang w:val="de-DE"/>
        </w:rPr>
      </w:pPr>
    </w:p>
    <w:p w14:paraId="1AE4059B" w14:textId="77777777" w:rsidR="00B30BF3" w:rsidRDefault="00B30BF3" w:rsidP="00DB4039">
      <w:pPr>
        <w:pStyle w:val="odstepczesci"/>
        <w:rPr>
          <w:lang w:val="de-DE"/>
        </w:rPr>
      </w:pPr>
    </w:p>
    <w:p w14:paraId="38B7CB13" w14:textId="77777777" w:rsidR="00B30BF3" w:rsidRDefault="00B30BF3" w:rsidP="00DB4039">
      <w:pPr>
        <w:pStyle w:val="odstepczesci"/>
        <w:rPr>
          <w:lang w:val="de-DE"/>
        </w:rPr>
      </w:pPr>
    </w:p>
    <w:p w14:paraId="7DF6617A" w14:textId="77777777" w:rsidR="00B30BF3" w:rsidRDefault="00B30BF3" w:rsidP="00DB4039">
      <w:pPr>
        <w:pStyle w:val="odstepczesci"/>
        <w:rPr>
          <w:lang w:val="de-DE"/>
        </w:rPr>
      </w:pPr>
    </w:p>
    <w:p w14:paraId="700693C2" w14:textId="77777777" w:rsidR="00B30BF3" w:rsidRDefault="00B30BF3" w:rsidP="00DB4039">
      <w:pPr>
        <w:pStyle w:val="odstepczesci"/>
        <w:rPr>
          <w:lang w:val="de-DE"/>
        </w:rPr>
      </w:pPr>
    </w:p>
    <w:p w14:paraId="475F5EDB" w14:textId="77777777" w:rsidR="00B30BF3" w:rsidRDefault="00B30BF3" w:rsidP="00DB4039">
      <w:pPr>
        <w:pStyle w:val="odstepczesci"/>
        <w:rPr>
          <w:lang w:val="de-DE"/>
        </w:rPr>
      </w:pPr>
    </w:p>
    <w:p w14:paraId="30C6C842" w14:textId="77777777" w:rsidR="00B30BF3" w:rsidRDefault="00B30BF3" w:rsidP="00DB4039">
      <w:pPr>
        <w:pStyle w:val="odstepczesci"/>
        <w:rPr>
          <w:lang w:val="de-DE"/>
        </w:rPr>
      </w:pPr>
    </w:p>
    <w:p w14:paraId="54FD5781" w14:textId="77777777" w:rsidR="00B30BF3" w:rsidRDefault="00B30BF3" w:rsidP="00DB4039">
      <w:pPr>
        <w:pStyle w:val="odstepczesci"/>
        <w:rPr>
          <w:lang w:val="de-DE"/>
        </w:rPr>
      </w:pPr>
    </w:p>
    <w:p w14:paraId="1612CD4D" w14:textId="77777777" w:rsidR="00B30BF3" w:rsidRDefault="00B30BF3" w:rsidP="00DB4039">
      <w:pPr>
        <w:pStyle w:val="odstepczesci"/>
        <w:rPr>
          <w:lang w:val="de-DE"/>
        </w:rPr>
      </w:pPr>
    </w:p>
    <w:p w14:paraId="6A5AC9DA" w14:textId="77777777" w:rsidR="00B30BF3" w:rsidRDefault="00B30BF3" w:rsidP="00DB4039">
      <w:pPr>
        <w:pStyle w:val="odstepczesci"/>
        <w:rPr>
          <w:lang w:val="de-DE"/>
        </w:rPr>
      </w:pPr>
    </w:p>
    <w:p w14:paraId="37FEA9F4" w14:textId="77777777" w:rsidR="00B30BF3" w:rsidRDefault="00B30BF3" w:rsidP="00DB4039">
      <w:pPr>
        <w:pStyle w:val="odstepczesci"/>
        <w:rPr>
          <w:lang w:val="de-DE"/>
        </w:rPr>
      </w:pPr>
    </w:p>
    <w:p w14:paraId="3FCAD5D9" w14:textId="77777777" w:rsidR="00B30BF3" w:rsidRDefault="00B30BF3" w:rsidP="00DB4039">
      <w:pPr>
        <w:pStyle w:val="odstepczesci"/>
        <w:rPr>
          <w:lang w:val="de-DE"/>
        </w:rPr>
      </w:pPr>
    </w:p>
    <w:p w14:paraId="637AC85C" w14:textId="77777777" w:rsidR="00B30BF3" w:rsidRDefault="00B30BF3" w:rsidP="00DB4039">
      <w:pPr>
        <w:pStyle w:val="odstepczesci"/>
        <w:rPr>
          <w:lang w:val="de-DE"/>
        </w:rPr>
      </w:pPr>
    </w:p>
    <w:p w14:paraId="78656C27" w14:textId="77777777" w:rsidR="00B30BF3" w:rsidRDefault="00B30BF3" w:rsidP="00DB4039">
      <w:pPr>
        <w:pStyle w:val="odstepczesci"/>
        <w:rPr>
          <w:lang w:val="de-DE"/>
        </w:rPr>
      </w:pPr>
    </w:p>
    <w:p w14:paraId="65F3023C" w14:textId="77777777" w:rsidR="00B30BF3" w:rsidRDefault="00B30BF3" w:rsidP="00DB4039">
      <w:pPr>
        <w:pStyle w:val="odstepczesci"/>
        <w:rPr>
          <w:lang w:val="de-DE"/>
        </w:rPr>
      </w:pPr>
    </w:p>
    <w:p w14:paraId="36A9B18E" w14:textId="77777777" w:rsidR="00B30BF3" w:rsidRDefault="00B30BF3" w:rsidP="00DB4039">
      <w:pPr>
        <w:pStyle w:val="odstepczesci"/>
        <w:rPr>
          <w:lang w:val="de-DE"/>
        </w:rPr>
      </w:pPr>
    </w:p>
    <w:p w14:paraId="270D74CC" w14:textId="77777777" w:rsidR="00B30BF3" w:rsidRDefault="00B30BF3" w:rsidP="00DB4039">
      <w:pPr>
        <w:pStyle w:val="odstepczesci"/>
        <w:rPr>
          <w:lang w:val="de-DE"/>
        </w:rPr>
      </w:pPr>
    </w:p>
    <w:p w14:paraId="4A467247" w14:textId="77777777" w:rsidR="00B30BF3" w:rsidRDefault="00B30BF3" w:rsidP="00DB4039">
      <w:pPr>
        <w:pStyle w:val="odstepczesci"/>
        <w:rPr>
          <w:lang w:val="de-DE"/>
        </w:rPr>
      </w:pPr>
    </w:p>
    <w:p w14:paraId="0B9AE22A" w14:textId="77777777" w:rsidR="00B30BF3" w:rsidRDefault="00B30BF3" w:rsidP="00DB4039">
      <w:pPr>
        <w:pStyle w:val="odstepczesci"/>
        <w:rPr>
          <w:lang w:val="de-DE"/>
        </w:rPr>
      </w:pPr>
    </w:p>
    <w:p w14:paraId="4FE32CF7" w14:textId="77777777" w:rsidR="00B30BF3" w:rsidRDefault="00B30BF3" w:rsidP="00DB4039">
      <w:pPr>
        <w:pStyle w:val="odstepczesci"/>
        <w:rPr>
          <w:lang w:val="de-DE"/>
        </w:rPr>
      </w:pPr>
    </w:p>
    <w:p w14:paraId="5940D30D" w14:textId="77777777" w:rsidR="00B30BF3" w:rsidRDefault="00B30BF3" w:rsidP="00DB4039">
      <w:pPr>
        <w:pStyle w:val="odstepczesci"/>
        <w:rPr>
          <w:lang w:val="de-DE"/>
        </w:rPr>
      </w:pPr>
    </w:p>
    <w:p w14:paraId="26ED72F7" w14:textId="77777777" w:rsidR="00B30BF3" w:rsidRDefault="00B30BF3" w:rsidP="00DB4039">
      <w:pPr>
        <w:pStyle w:val="odstepczesci"/>
        <w:rPr>
          <w:lang w:val="de-DE"/>
        </w:rPr>
      </w:pPr>
    </w:p>
    <w:p w14:paraId="7E602E04" w14:textId="77777777" w:rsidR="00B30BF3" w:rsidRDefault="00B30BF3" w:rsidP="00DB4039">
      <w:pPr>
        <w:pStyle w:val="odstepczesci"/>
        <w:rPr>
          <w:lang w:val="de-DE"/>
        </w:rPr>
      </w:pPr>
    </w:p>
    <w:p w14:paraId="4AD249D0" w14:textId="77777777" w:rsidR="00B30BF3" w:rsidRDefault="00B30BF3" w:rsidP="00DB4039">
      <w:pPr>
        <w:pStyle w:val="odstepczesci"/>
        <w:rPr>
          <w:lang w:val="de-DE"/>
        </w:rPr>
      </w:pPr>
    </w:p>
    <w:p w14:paraId="00667BDF" w14:textId="77777777" w:rsidR="00B30BF3" w:rsidRDefault="00B30BF3" w:rsidP="00DB4039">
      <w:pPr>
        <w:pStyle w:val="odstepczesci"/>
        <w:rPr>
          <w:lang w:val="de-DE"/>
        </w:rPr>
      </w:pPr>
    </w:p>
    <w:p w14:paraId="76AABC2D" w14:textId="77777777" w:rsidR="00B30BF3" w:rsidRDefault="00B30BF3" w:rsidP="00DB4039">
      <w:pPr>
        <w:pStyle w:val="odstepczesci"/>
        <w:rPr>
          <w:lang w:val="de-DE"/>
        </w:rPr>
      </w:pPr>
    </w:p>
    <w:p w14:paraId="0F0203F6" w14:textId="77777777" w:rsidR="00B30BF3" w:rsidRDefault="00B30BF3" w:rsidP="00DB4039">
      <w:pPr>
        <w:pStyle w:val="odstepczesci"/>
        <w:rPr>
          <w:lang w:val="de-DE"/>
        </w:rPr>
      </w:pPr>
    </w:p>
    <w:p w14:paraId="5B5EAEBC" w14:textId="77777777" w:rsidR="00B30BF3" w:rsidRDefault="00B30BF3" w:rsidP="00DB4039">
      <w:pPr>
        <w:pStyle w:val="odstepczesci"/>
        <w:rPr>
          <w:lang w:val="de-DE"/>
        </w:rPr>
      </w:pPr>
    </w:p>
    <w:p w14:paraId="5A624F3E" w14:textId="77777777" w:rsidR="00B30BF3" w:rsidRDefault="00B30BF3" w:rsidP="00DB4039">
      <w:pPr>
        <w:pStyle w:val="odstepczesci"/>
        <w:rPr>
          <w:lang w:val="de-DE"/>
        </w:rPr>
      </w:pPr>
    </w:p>
    <w:p w14:paraId="0886DB6A" w14:textId="77777777" w:rsidR="00B30BF3" w:rsidRDefault="00B30BF3" w:rsidP="00DB4039">
      <w:pPr>
        <w:pStyle w:val="odstepczesci"/>
        <w:rPr>
          <w:lang w:val="de-DE"/>
        </w:rPr>
      </w:pPr>
    </w:p>
    <w:p w14:paraId="389C1579" w14:textId="77777777" w:rsidR="00B30BF3" w:rsidRDefault="00B30BF3" w:rsidP="00DB4039">
      <w:pPr>
        <w:pStyle w:val="odstepczesci"/>
        <w:rPr>
          <w:lang w:val="de-DE"/>
        </w:rPr>
      </w:pPr>
    </w:p>
    <w:p w14:paraId="56F0A3FD" w14:textId="77777777" w:rsidR="00B30BF3" w:rsidRDefault="00B30BF3" w:rsidP="00DB4039">
      <w:pPr>
        <w:pStyle w:val="odstepczesci"/>
        <w:rPr>
          <w:lang w:val="de-DE"/>
        </w:rPr>
      </w:pPr>
    </w:p>
    <w:p w14:paraId="68D0035D" w14:textId="77777777" w:rsidR="00B30BF3" w:rsidRDefault="00B30BF3" w:rsidP="00DB4039">
      <w:pPr>
        <w:pStyle w:val="odstepczesci"/>
        <w:rPr>
          <w:lang w:val="de-DE"/>
        </w:rPr>
      </w:pPr>
    </w:p>
    <w:p w14:paraId="0F1DFA8D" w14:textId="77777777" w:rsidR="00B30BF3" w:rsidRDefault="00B30BF3" w:rsidP="00DB4039">
      <w:pPr>
        <w:pStyle w:val="odstepczesci"/>
        <w:rPr>
          <w:lang w:val="de-DE"/>
        </w:rPr>
      </w:pPr>
    </w:p>
    <w:p w14:paraId="0C21BF0E" w14:textId="77777777" w:rsidR="00B30BF3" w:rsidRDefault="00B30BF3" w:rsidP="00DB4039">
      <w:pPr>
        <w:pStyle w:val="odstepczesci"/>
        <w:rPr>
          <w:lang w:val="de-DE"/>
        </w:rPr>
      </w:pPr>
    </w:p>
    <w:p w14:paraId="78D78ACD" w14:textId="77777777" w:rsidR="00DB4039" w:rsidRDefault="00DB4039" w:rsidP="00700D8E">
      <w:pPr>
        <w:pStyle w:val="odstepczesci"/>
        <w:jc w:val="center"/>
      </w:pPr>
      <w:r>
        <w:t>PODSUMOWANIE WG GRUP PRODUKTÓW</w:t>
      </w:r>
    </w:p>
    <w:p w14:paraId="7FF4E11D" w14:textId="77777777" w:rsidR="00DB4039" w:rsidRDefault="00DB4039" w:rsidP="00DB4039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269"/>
        <w:gridCol w:w="425"/>
        <w:gridCol w:w="6096"/>
        <w:gridCol w:w="708"/>
        <w:gridCol w:w="1148"/>
      </w:tblGrid>
      <w:tr w:rsidR="00DB4039" w14:paraId="74E30220" w14:textId="77777777" w:rsidTr="00DB4039">
        <w:trPr>
          <w:cantSplit/>
        </w:trPr>
        <w:tc>
          <w:tcPr>
            <w:tcW w:w="496" w:type="dxa"/>
          </w:tcPr>
          <w:p w14:paraId="706D2578" w14:textId="77777777" w:rsidR="00DB4039" w:rsidRDefault="00DB4039" w:rsidP="00AE769E">
            <w:pPr>
              <w:pStyle w:val="podsumowanie"/>
            </w:pPr>
            <w:r>
              <w:t>2</w:t>
            </w:r>
          </w:p>
        </w:tc>
        <w:tc>
          <w:tcPr>
            <w:tcW w:w="269" w:type="dxa"/>
          </w:tcPr>
          <w:p w14:paraId="26436A40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034FE442" w14:textId="6F608D2E" w:rsidR="00DB4039" w:rsidRDefault="00AA6E7F" w:rsidP="00AE769E">
            <w:pPr>
              <w:pStyle w:val="podsumowanie"/>
            </w:pPr>
            <w:r>
              <w:t>52</w:t>
            </w:r>
          </w:p>
        </w:tc>
        <w:tc>
          <w:tcPr>
            <w:tcW w:w="6096" w:type="dxa"/>
          </w:tcPr>
          <w:p w14:paraId="062ACA3C" w14:textId="77777777" w:rsidR="00700D8E" w:rsidRDefault="00F85E8B" w:rsidP="00AE769E">
            <w:pPr>
              <w:pStyle w:val="podsumowanie"/>
            </w:pPr>
            <w:r>
              <w:t>Przyłącze nr 1 do tekturnicy (tektura dwuwarstwowa).</w:t>
            </w:r>
          </w:p>
          <w:p w14:paraId="7CC57E94" w14:textId="4DCE80AA" w:rsidR="00F85E8B" w:rsidRDefault="00F85E8B" w:rsidP="00AE769E">
            <w:pPr>
              <w:pStyle w:val="podsumowanie"/>
            </w:pPr>
          </w:p>
        </w:tc>
        <w:tc>
          <w:tcPr>
            <w:tcW w:w="708" w:type="dxa"/>
          </w:tcPr>
          <w:p w14:paraId="3F9601E8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78D3EAC8" w14:textId="038FF233" w:rsidR="00DB4039" w:rsidRDefault="00AA6E7F" w:rsidP="00095A16">
            <w:pPr>
              <w:pStyle w:val="podsumowanie"/>
              <w:jc w:val="right"/>
            </w:pPr>
            <w:r>
              <w:t>24 506,5</w:t>
            </w:r>
            <w:r w:rsidR="00EB5D9F">
              <w:t>3</w:t>
            </w:r>
          </w:p>
        </w:tc>
      </w:tr>
      <w:tr w:rsidR="00DB4039" w14:paraId="1279AA12" w14:textId="77777777" w:rsidTr="00DB4039">
        <w:trPr>
          <w:cantSplit/>
        </w:trPr>
        <w:tc>
          <w:tcPr>
            <w:tcW w:w="496" w:type="dxa"/>
          </w:tcPr>
          <w:p w14:paraId="43D56F0D" w14:textId="77777777" w:rsidR="00DB4039" w:rsidRDefault="00DB4039" w:rsidP="00AE769E">
            <w:pPr>
              <w:pStyle w:val="podsumowanie"/>
            </w:pPr>
            <w:r>
              <w:t>54</w:t>
            </w:r>
          </w:p>
        </w:tc>
        <w:tc>
          <w:tcPr>
            <w:tcW w:w="269" w:type="dxa"/>
          </w:tcPr>
          <w:p w14:paraId="6E120F13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45D94570" w14:textId="77777777" w:rsidR="00DB4039" w:rsidRDefault="00DB4039" w:rsidP="00AE769E">
            <w:pPr>
              <w:pStyle w:val="podsumowanie"/>
            </w:pPr>
            <w:r>
              <w:t>72</w:t>
            </w:r>
          </w:p>
        </w:tc>
        <w:tc>
          <w:tcPr>
            <w:tcW w:w="6096" w:type="dxa"/>
          </w:tcPr>
          <w:p w14:paraId="3B49A524" w14:textId="2DBCBB78" w:rsidR="00DB4039" w:rsidRDefault="00A2551E" w:rsidP="00AE769E">
            <w:pPr>
              <w:pStyle w:val="podsumowanie"/>
            </w:pPr>
            <w:r>
              <w:t>Rurociąg od przyłącza nr 1 do separatora</w:t>
            </w:r>
            <w:r w:rsidR="00700D8E">
              <w:t>.</w:t>
            </w:r>
          </w:p>
          <w:p w14:paraId="13512C8C" w14:textId="77777777" w:rsidR="00700D8E" w:rsidRDefault="00700D8E" w:rsidP="00AE769E">
            <w:pPr>
              <w:pStyle w:val="podsumowanie"/>
            </w:pPr>
          </w:p>
        </w:tc>
        <w:tc>
          <w:tcPr>
            <w:tcW w:w="708" w:type="dxa"/>
          </w:tcPr>
          <w:p w14:paraId="2C26C1DD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5E80E4E" w14:textId="2123E027" w:rsidR="00DB4039" w:rsidRDefault="0052131D" w:rsidP="00AA6E7F">
            <w:pPr>
              <w:pStyle w:val="podsumowanie"/>
              <w:jc w:val="right"/>
            </w:pPr>
            <w:r>
              <w:t>28 392,94</w:t>
            </w:r>
          </w:p>
        </w:tc>
      </w:tr>
      <w:tr w:rsidR="00DB4039" w14:paraId="5E39F609" w14:textId="77777777" w:rsidTr="00DB4039">
        <w:trPr>
          <w:cantSplit/>
        </w:trPr>
        <w:tc>
          <w:tcPr>
            <w:tcW w:w="496" w:type="dxa"/>
          </w:tcPr>
          <w:p w14:paraId="607E1EF2" w14:textId="77777777" w:rsidR="00DB4039" w:rsidRDefault="00DB4039" w:rsidP="00AE769E">
            <w:pPr>
              <w:pStyle w:val="podsumowanie"/>
            </w:pPr>
            <w:r>
              <w:t>74</w:t>
            </w:r>
          </w:p>
        </w:tc>
        <w:tc>
          <w:tcPr>
            <w:tcW w:w="269" w:type="dxa"/>
          </w:tcPr>
          <w:p w14:paraId="617622C6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0C20DF3F" w14:textId="45F74707" w:rsidR="00DB4039" w:rsidRDefault="00DB4039" w:rsidP="00AA6E7F">
            <w:pPr>
              <w:pStyle w:val="podsumowanie"/>
            </w:pPr>
            <w:r>
              <w:t>11</w:t>
            </w:r>
            <w:r w:rsidR="00AA6E7F">
              <w:t>4</w:t>
            </w:r>
          </w:p>
        </w:tc>
        <w:tc>
          <w:tcPr>
            <w:tcW w:w="6096" w:type="dxa"/>
          </w:tcPr>
          <w:p w14:paraId="64213B24" w14:textId="037D1412" w:rsidR="00DB4039" w:rsidRDefault="00A2551E" w:rsidP="00AE769E">
            <w:pPr>
              <w:pStyle w:val="podsumowanie"/>
            </w:pPr>
            <w:r>
              <w:t>Przyłącze nr 2 do tekturnicy.</w:t>
            </w:r>
          </w:p>
          <w:p w14:paraId="69E6CA50" w14:textId="77777777" w:rsidR="00700D8E" w:rsidRDefault="00700D8E" w:rsidP="00AE769E">
            <w:pPr>
              <w:pStyle w:val="podsumowanie"/>
            </w:pPr>
          </w:p>
        </w:tc>
        <w:tc>
          <w:tcPr>
            <w:tcW w:w="708" w:type="dxa"/>
          </w:tcPr>
          <w:p w14:paraId="55EC5107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5ED5DF2" w14:textId="54C14A0D" w:rsidR="00DB4039" w:rsidRDefault="0052131D" w:rsidP="00095A16">
            <w:pPr>
              <w:pStyle w:val="podsumowanie"/>
              <w:jc w:val="right"/>
            </w:pPr>
            <w:r>
              <w:t>43 092,30</w:t>
            </w:r>
          </w:p>
        </w:tc>
      </w:tr>
      <w:tr w:rsidR="00DB4039" w14:paraId="43F4875C" w14:textId="77777777" w:rsidTr="00DB4039">
        <w:trPr>
          <w:cantSplit/>
        </w:trPr>
        <w:tc>
          <w:tcPr>
            <w:tcW w:w="496" w:type="dxa"/>
          </w:tcPr>
          <w:p w14:paraId="70A0B166" w14:textId="5A84B08B" w:rsidR="00DB4039" w:rsidRDefault="00AA6E7F" w:rsidP="00AE769E">
            <w:pPr>
              <w:pStyle w:val="podsumowanie"/>
            </w:pPr>
            <w:r>
              <w:t>116</w:t>
            </w:r>
          </w:p>
        </w:tc>
        <w:tc>
          <w:tcPr>
            <w:tcW w:w="269" w:type="dxa"/>
          </w:tcPr>
          <w:p w14:paraId="5FC2991A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47786ECF" w14:textId="5280EA49" w:rsidR="00DB4039" w:rsidRDefault="00AA6E7F" w:rsidP="00AE769E">
            <w:pPr>
              <w:pStyle w:val="podsumowanie"/>
            </w:pPr>
            <w:r>
              <w:t>132</w:t>
            </w:r>
          </w:p>
        </w:tc>
        <w:tc>
          <w:tcPr>
            <w:tcW w:w="6096" w:type="dxa"/>
          </w:tcPr>
          <w:p w14:paraId="723FD868" w14:textId="5E3A1700" w:rsidR="00700D8E" w:rsidRDefault="00A2551E" w:rsidP="00700D8E">
            <w:pPr>
              <w:pStyle w:val="podsumowanie"/>
            </w:pPr>
            <w:r>
              <w:t>Rurociąg od przyłącza nr 2 do separatora</w:t>
            </w:r>
            <w:r w:rsidR="00700D8E">
              <w:t>.</w:t>
            </w:r>
          </w:p>
          <w:p w14:paraId="165E0C7D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3111D0E2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13872DCB" w14:textId="1C39F63D" w:rsidR="00DB4039" w:rsidRDefault="0052131D" w:rsidP="0052131D">
            <w:pPr>
              <w:pStyle w:val="podsumowanie"/>
              <w:jc w:val="right"/>
            </w:pPr>
            <w:r>
              <w:t>23 318</w:t>
            </w:r>
            <w:r w:rsidR="00AA6E7F">
              <w:t>,</w:t>
            </w:r>
            <w:r>
              <w:t>0</w:t>
            </w:r>
            <w:r w:rsidR="00AA6E7F">
              <w:t>8</w:t>
            </w:r>
          </w:p>
        </w:tc>
      </w:tr>
      <w:tr w:rsidR="00DB4039" w14:paraId="440BB99F" w14:textId="77777777" w:rsidTr="00DB4039">
        <w:trPr>
          <w:cantSplit/>
        </w:trPr>
        <w:tc>
          <w:tcPr>
            <w:tcW w:w="496" w:type="dxa"/>
          </w:tcPr>
          <w:p w14:paraId="569EBD4E" w14:textId="1F832039" w:rsidR="00DB4039" w:rsidRDefault="00AA6E7F" w:rsidP="00AE769E">
            <w:pPr>
              <w:pStyle w:val="podsumowanie"/>
            </w:pPr>
            <w:r>
              <w:t>134</w:t>
            </w:r>
          </w:p>
        </w:tc>
        <w:tc>
          <w:tcPr>
            <w:tcW w:w="269" w:type="dxa"/>
          </w:tcPr>
          <w:p w14:paraId="22D143A9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511D7A91" w14:textId="087C0141" w:rsidR="00DB4039" w:rsidRDefault="00AA6E7F" w:rsidP="00AE769E">
            <w:pPr>
              <w:pStyle w:val="podsumowanie"/>
            </w:pPr>
            <w:r>
              <w:t>160</w:t>
            </w:r>
          </w:p>
        </w:tc>
        <w:tc>
          <w:tcPr>
            <w:tcW w:w="6096" w:type="dxa"/>
          </w:tcPr>
          <w:p w14:paraId="72F3F426" w14:textId="77777777" w:rsidR="00DB4039" w:rsidRDefault="00DB4039" w:rsidP="00AE769E">
            <w:pPr>
              <w:pStyle w:val="podsumowanie"/>
            </w:pPr>
            <w:r>
              <w:t>Separator materiału</w:t>
            </w:r>
            <w:r w:rsidR="00700D8E">
              <w:t>.</w:t>
            </w:r>
          </w:p>
          <w:p w14:paraId="13EA5017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1F0F469E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2814E115" w14:textId="77777777" w:rsidR="00DB4039" w:rsidRDefault="00DB4039" w:rsidP="00AE769E">
            <w:pPr>
              <w:pStyle w:val="podsumowanie"/>
              <w:jc w:val="right"/>
            </w:pPr>
            <w:r>
              <w:t>32 680,60</w:t>
            </w:r>
          </w:p>
        </w:tc>
      </w:tr>
      <w:tr w:rsidR="00DB4039" w14:paraId="105F6F94" w14:textId="77777777" w:rsidTr="00DB4039">
        <w:trPr>
          <w:cantSplit/>
        </w:trPr>
        <w:tc>
          <w:tcPr>
            <w:tcW w:w="496" w:type="dxa"/>
          </w:tcPr>
          <w:p w14:paraId="10DCDE2F" w14:textId="3D0B6F09" w:rsidR="00DB4039" w:rsidRDefault="00AA6E7F" w:rsidP="00AE769E">
            <w:pPr>
              <w:pStyle w:val="podsumowanie"/>
            </w:pPr>
            <w:r>
              <w:t>162</w:t>
            </w:r>
          </w:p>
        </w:tc>
        <w:tc>
          <w:tcPr>
            <w:tcW w:w="269" w:type="dxa"/>
          </w:tcPr>
          <w:p w14:paraId="04446740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4F39C23D" w14:textId="39E6DB49" w:rsidR="00DB4039" w:rsidRDefault="00AA6E7F" w:rsidP="00AE769E">
            <w:pPr>
              <w:pStyle w:val="podsumowanie"/>
            </w:pPr>
            <w:r>
              <w:t>202</w:t>
            </w:r>
          </w:p>
        </w:tc>
        <w:tc>
          <w:tcPr>
            <w:tcW w:w="6096" w:type="dxa"/>
          </w:tcPr>
          <w:p w14:paraId="75DD7CA4" w14:textId="77777777" w:rsidR="00DB4039" w:rsidRDefault="00700D8E" w:rsidP="00AE769E">
            <w:pPr>
              <w:pStyle w:val="podsumowanie"/>
            </w:pPr>
            <w:r>
              <w:t xml:space="preserve">Rurociąg od separatora do filtra. </w:t>
            </w:r>
          </w:p>
          <w:p w14:paraId="4D03A1A7" w14:textId="77777777" w:rsidR="00700D8E" w:rsidRDefault="00700D8E" w:rsidP="00AE769E">
            <w:pPr>
              <w:pStyle w:val="podsumowanie"/>
            </w:pPr>
          </w:p>
        </w:tc>
        <w:tc>
          <w:tcPr>
            <w:tcW w:w="708" w:type="dxa"/>
          </w:tcPr>
          <w:p w14:paraId="1F5D6A19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5DBC002C" w14:textId="6BC1199D" w:rsidR="00DB4039" w:rsidRDefault="001F59FB" w:rsidP="00AE769E">
            <w:pPr>
              <w:pStyle w:val="podsumowanie"/>
              <w:jc w:val="right"/>
            </w:pPr>
            <w:r>
              <w:t xml:space="preserve">15 </w:t>
            </w:r>
            <w:r w:rsidR="00B30BF3">
              <w:t>257,71</w:t>
            </w:r>
          </w:p>
        </w:tc>
      </w:tr>
      <w:tr w:rsidR="00DB4039" w14:paraId="06937431" w14:textId="77777777" w:rsidTr="00DB4039">
        <w:trPr>
          <w:cantSplit/>
        </w:trPr>
        <w:tc>
          <w:tcPr>
            <w:tcW w:w="496" w:type="dxa"/>
          </w:tcPr>
          <w:p w14:paraId="38484134" w14:textId="647F0F82" w:rsidR="00DB4039" w:rsidRDefault="00DB4039" w:rsidP="00AA6E7F">
            <w:pPr>
              <w:pStyle w:val="podsumowanie"/>
            </w:pPr>
            <w:r>
              <w:t>2</w:t>
            </w:r>
            <w:r w:rsidR="00AA6E7F">
              <w:t>04</w:t>
            </w:r>
          </w:p>
        </w:tc>
        <w:tc>
          <w:tcPr>
            <w:tcW w:w="269" w:type="dxa"/>
          </w:tcPr>
          <w:p w14:paraId="46FA49D2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0AEEE6A4" w14:textId="2BCF1AC3" w:rsidR="00DB4039" w:rsidRDefault="00AA6E7F" w:rsidP="00AE769E">
            <w:pPr>
              <w:pStyle w:val="podsumowanie"/>
            </w:pPr>
            <w:r>
              <w:t>22</w:t>
            </w:r>
            <w:r w:rsidR="00B30BF3">
              <w:t>4</w:t>
            </w:r>
          </w:p>
        </w:tc>
        <w:tc>
          <w:tcPr>
            <w:tcW w:w="6096" w:type="dxa"/>
          </w:tcPr>
          <w:p w14:paraId="0A12E3E5" w14:textId="77777777" w:rsidR="00DB4039" w:rsidRDefault="00700D8E" w:rsidP="00AE769E">
            <w:pPr>
              <w:pStyle w:val="podsumowanie"/>
            </w:pPr>
            <w:r>
              <w:t>Filtr powietrza MultiStar SL.</w:t>
            </w:r>
          </w:p>
          <w:p w14:paraId="11BD7228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2BD11138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0E8E5D06" w14:textId="1219BEAB" w:rsidR="00DB4039" w:rsidRDefault="001F59FB" w:rsidP="00AE769E">
            <w:pPr>
              <w:pStyle w:val="podsumowanie"/>
              <w:jc w:val="right"/>
            </w:pPr>
            <w:r>
              <w:t>100 038,57</w:t>
            </w:r>
          </w:p>
        </w:tc>
      </w:tr>
      <w:tr w:rsidR="00DB4039" w14:paraId="628D4B82" w14:textId="77777777" w:rsidTr="00DB4039">
        <w:trPr>
          <w:cantSplit/>
        </w:trPr>
        <w:tc>
          <w:tcPr>
            <w:tcW w:w="496" w:type="dxa"/>
          </w:tcPr>
          <w:p w14:paraId="61DD3A70" w14:textId="69E33024" w:rsidR="00DB4039" w:rsidRDefault="00AA6E7F" w:rsidP="00AE769E">
            <w:pPr>
              <w:pStyle w:val="podsumowanie"/>
            </w:pPr>
            <w:r>
              <w:t>22</w:t>
            </w:r>
            <w:r w:rsidR="00B30BF3">
              <w:t>6</w:t>
            </w:r>
          </w:p>
        </w:tc>
        <w:tc>
          <w:tcPr>
            <w:tcW w:w="269" w:type="dxa"/>
          </w:tcPr>
          <w:p w14:paraId="7F17D531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505AB854" w14:textId="71072243" w:rsidR="00DB4039" w:rsidRDefault="00AA6E7F" w:rsidP="00AE769E">
            <w:pPr>
              <w:pStyle w:val="podsumowanie"/>
            </w:pPr>
            <w:r>
              <w:t>2</w:t>
            </w:r>
            <w:r w:rsidR="00B30BF3">
              <w:t>32</w:t>
            </w:r>
          </w:p>
        </w:tc>
        <w:tc>
          <w:tcPr>
            <w:tcW w:w="6096" w:type="dxa"/>
          </w:tcPr>
          <w:p w14:paraId="435E4E59" w14:textId="77777777" w:rsidR="00DB4039" w:rsidRDefault="00700D8E" w:rsidP="00AE769E">
            <w:pPr>
              <w:pStyle w:val="podsumowanie"/>
            </w:pPr>
            <w:r>
              <w:t>Nadstawka na filtr z w</w:t>
            </w:r>
            <w:r w:rsidRPr="000F71AD">
              <w:t>entylator</w:t>
            </w:r>
            <w:r>
              <w:t>ami DER</w:t>
            </w:r>
            <w:r w:rsidRPr="000F71AD">
              <w:t>.</w:t>
            </w:r>
          </w:p>
          <w:p w14:paraId="13F09263" w14:textId="77777777" w:rsidR="00700D8E" w:rsidRDefault="00700D8E" w:rsidP="00AE769E">
            <w:pPr>
              <w:pStyle w:val="podsumowanie"/>
            </w:pPr>
          </w:p>
        </w:tc>
        <w:tc>
          <w:tcPr>
            <w:tcW w:w="708" w:type="dxa"/>
          </w:tcPr>
          <w:p w14:paraId="0F2CA294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3E65CD99" w14:textId="459FFD18" w:rsidR="00DB4039" w:rsidRDefault="0052131D" w:rsidP="0052131D">
            <w:pPr>
              <w:pStyle w:val="podsumowanie"/>
              <w:jc w:val="right"/>
            </w:pPr>
            <w:r>
              <w:t>3</w:t>
            </w:r>
            <w:r w:rsidR="00B30BF3">
              <w:t>7</w:t>
            </w:r>
            <w:r>
              <w:t> 319,00</w:t>
            </w:r>
          </w:p>
        </w:tc>
      </w:tr>
      <w:tr w:rsidR="00DB4039" w14:paraId="399884CE" w14:textId="77777777" w:rsidTr="00DB4039">
        <w:trPr>
          <w:cantSplit/>
        </w:trPr>
        <w:tc>
          <w:tcPr>
            <w:tcW w:w="496" w:type="dxa"/>
          </w:tcPr>
          <w:p w14:paraId="080D1FD9" w14:textId="3BFE1948" w:rsidR="00DB4039" w:rsidRDefault="00AA6E7F" w:rsidP="00AE769E">
            <w:pPr>
              <w:pStyle w:val="podsumowanie"/>
            </w:pPr>
            <w:r>
              <w:t>23</w:t>
            </w:r>
            <w:r w:rsidR="00B30BF3">
              <w:t>4</w:t>
            </w:r>
          </w:p>
        </w:tc>
        <w:tc>
          <w:tcPr>
            <w:tcW w:w="269" w:type="dxa"/>
          </w:tcPr>
          <w:p w14:paraId="7A8B8FE9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571CD3CE" w14:textId="4EAA038B" w:rsidR="00DB4039" w:rsidRDefault="00AA6E7F" w:rsidP="00AE769E">
            <w:pPr>
              <w:pStyle w:val="podsumowanie"/>
            </w:pPr>
            <w:r>
              <w:t>25</w:t>
            </w:r>
            <w:r w:rsidR="00B30BF3">
              <w:t>6</w:t>
            </w:r>
          </w:p>
        </w:tc>
        <w:tc>
          <w:tcPr>
            <w:tcW w:w="6096" w:type="dxa"/>
          </w:tcPr>
          <w:p w14:paraId="07F670EA" w14:textId="77777777" w:rsidR="00DB4039" w:rsidRDefault="00700D8E" w:rsidP="00AE769E">
            <w:pPr>
              <w:pStyle w:val="podsumowanie"/>
            </w:pPr>
            <w:r>
              <w:t>Kanał powrotny powietrza.</w:t>
            </w:r>
          </w:p>
          <w:p w14:paraId="145663C7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513E878F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6E3509D" w14:textId="436431E8" w:rsidR="00DB4039" w:rsidRDefault="006938BC" w:rsidP="00AE769E">
            <w:pPr>
              <w:pStyle w:val="podsumowanie"/>
              <w:jc w:val="right"/>
            </w:pPr>
            <w:r>
              <w:t>10 298,83</w:t>
            </w:r>
          </w:p>
        </w:tc>
      </w:tr>
      <w:tr w:rsidR="00DB4039" w14:paraId="74906764" w14:textId="77777777" w:rsidTr="00DB4039">
        <w:trPr>
          <w:cantSplit/>
        </w:trPr>
        <w:tc>
          <w:tcPr>
            <w:tcW w:w="496" w:type="dxa"/>
          </w:tcPr>
          <w:p w14:paraId="2B2BB0A6" w14:textId="0833E67D" w:rsidR="00DB4039" w:rsidRDefault="00AA6E7F" w:rsidP="00AA6E7F">
            <w:pPr>
              <w:pStyle w:val="podsumowanie"/>
            </w:pPr>
            <w:r>
              <w:t>25</w:t>
            </w:r>
            <w:r w:rsidR="00B30BF3">
              <w:t>8</w:t>
            </w:r>
          </w:p>
        </w:tc>
        <w:tc>
          <w:tcPr>
            <w:tcW w:w="269" w:type="dxa"/>
          </w:tcPr>
          <w:p w14:paraId="462493AA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0441C5EA" w14:textId="7BB4EB0C" w:rsidR="00DB4039" w:rsidRDefault="00B30BF3" w:rsidP="00732A3F">
            <w:pPr>
              <w:pStyle w:val="podsumowanie"/>
            </w:pPr>
            <w:r>
              <w:t>258</w:t>
            </w:r>
          </w:p>
        </w:tc>
        <w:tc>
          <w:tcPr>
            <w:tcW w:w="6096" w:type="dxa"/>
          </w:tcPr>
          <w:p w14:paraId="6A525DB9" w14:textId="77777777" w:rsidR="00DB4039" w:rsidRDefault="00732A3F" w:rsidP="00AE769E">
            <w:pPr>
              <w:pStyle w:val="podsumowanie"/>
            </w:pPr>
            <w:r>
              <w:t>Szafa sterownicza</w:t>
            </w:r>
            <w:r w:rsidR="00700D8E">
              <w:t>.</w:t>
            </w:r>
          </w:p>
          <w:p w14:paraId="74E2797D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2F5BB735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C903D66" w14:textId="30CECAC6" w:rsidR="00DB4039" w:rsidRDefault="00AA6E7F" w:rsidP="00C84D6F">
            <w:pPr>
              <w:pStyle w:val="podsumowanie"/>
              <w:jc w:val="right"/>
            </w:pPr>
            <w:r>
              <w:t>24 210,00</w:t>
            </w:r>
          </w:p>
        </w:tc>
      </w:tr>
      <w:tr w:rsidR="00DB4039" w14:paraId="18D24140" w14:textId="77777777" w:rsidTr="00DB4039">
        <w:trPr>
          <w:cantSplit/>
        </w:trPr>
        <w:tc>
          <w:tcPr>
            <w:tcW w:w="496" w:type="dxa"/>
          </w:tcPr>
          <w:p w14:paraId="62DB528C" w14:textId="111ECE96" w:rsidR="00DB4039" w:rsidRDefault="00B30BF3" w:rsidP="00AE769E">
            <w:pPr>
              <w:pStyle w:val="podsumowanie"/>
            </w:pPr>
            <w:r>
              <w:t>260</w:t>
            </w:r>
          </w:p>
        </w:tc>
        <w:tc>
          <w:tcPr>
            <w:tcW w:w="269" w:type="dxa"/>
          </w:tcPr>
          <w:p w14:paraId="12FAC25E" w14:textId="77777777" w:rsidR="00DB4039" w:rsidRDefault="00DB4039" w:rsidP="00AE769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14:paraId="38FF4D24" w14:textId="0FC7DFF6" w:rsidR="00DB4039" w:rsidRDefault="00AA6E7F" w:rsidP="00B30BF3">
            <w:pPr>
              <w:pStyle w:val="podsumowanie"/>
            </w:pPr>
            <w:r>
              <w:t>26</w:t>
            </w:r>
            <w:r w:rsidR="00B30BF3">
              <w:t>6</w:t>
            </w:r>
          </w:p>
        </w:tc>
        <w:tc>
          <w:tcPr>
            <w:tcW w:w="6096" w:type="dxa"/>
          </w:tcPr>
          <w:p w14:paraId="353F3260" w14:textId="77777777" w:rsidR="00DB4039" w:rsidRDefault="00732A3F" w:rsidP="00AE769E">
            <w:pPr>
              <w:pStyle w:val="podsumowanie"/>
            </w:pPr>
            <w:r>
              <w:t>Montaż</w:t>
            </w:r>
            <w:r w:rsidR="00700D8E">
              <w:t>.</w:t>
            </w:r>
          </w:p>
          <w:p w14:paraId="547C4D9D" w14:textId="77777777" w:rsidR="00DB4039" w:rsidRDefault="00DB4039" w:rsidP="00AE769E">
            <w:pPr>
              <w:pStyle w:val="podsumowanie"/>
            </w:pPr>
          </w:p>
        </w:tc>
        <w:tc>
          <w:tcPr>
            <w:tcW w:w="708" w:type="dxa"/>
          </w:tcPr>
          <w:p w14:paraId="3FBA577A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14:paraId="6ABABC2F" w14:textId="75EA6E3F" w:rsidR="00DB4039" w:rsidRDefault="00AA6E7F" w:rsidP="001F59FB">
            <w:pPr>
              <w:pStyle w:val="podsumowanie"/>
              <w:jc w:val="right"/>
            </w:pPr>
            <w:r>
              <w:t>69 </w:t>
            </w:r>
            <w:r w:rsidR="001F59FB">
              <w:t>0</w:t>
            </w:r>
            <w:r>
              <w:t>00,00</w:t>
            </w:r>
          </w:p>
        </w:tc>
      </w:tr>
      <w:tr w:rsidR="00DB4039" w14:paraId="381AC476" w14:textId="77777777" w:rsidTr="00DB4039">
        <w:trPr>
          <w:cantSplit/>
        </w:trPr>
        <w:tc>
          <w:tcPr>
            <w:tcW w:w="496" w:type="dxa"/>
          </w:tcPr>
          <w:p w14:paraId="551DF67C" w14:textId="77777777" w:rsidR="00DB4039" w:rsidRDefault="00DB4039" w:rsidP="00AE769E">
            <w:pPr>
              <w:pStyle w:val="podsumowanie"/>
            </w:pPr>
          </w:p>
        </w:tc>
        <w:tc>
          <w:tcPr>
            <w:tcW w:w="269" w:type="dxa"/>
          </w:tcPr>
          <w:p w14:paraId="7985E2C3" w14:textId="77777777" w:rsidR="00DB4039" w:rsidRDefault="00DB4039" w:rsidP="00AE769E">
            <w:pPr>
              <w:pStyle w:val="podsumowanie"/>
            </w:pPr>
          </w:p>
        </w:tc>
        <w:tc>
          <w:tcPr>
            <w:tcW w:w="425" w:type="dxa"/>
          </w:tcPr>
          <w:p w14:paraId="20594C60" w14:textId="77777777" w:rsidR="00DB4039" w:rsidRDefault="00DB4039" w:rsidP="00AE769E">
            <w:pPr>
              <w:pStyle w:val="podsumowanie"/>
            </w:pPr>
          </w:p>
        </w:tc>
        <w:tc>
          <w:tcPr>
            <w:tcW w:w="6096" w:type="dxa"/>
          </w:tcPr>
          <w:p w14:paraId="1CD3CA55" w14:textId="77777777" w:rsidR="00DB4039" w:rsidRDefault="00DB4039" w:rsidP="00AE769E">
            <w:pPr>
              <w:pStyle w:val="podsumowanie"/>
            </w:pPr>
          </w:p>
          <w:p w14:paraId="0405CEFD" w14:textId="77777777" w:rsidR="00DB4039" w:rsidRDefault="00DB4039" w:rsidP="00AE769E">
            <w:pPr>
              <w:pStyle w:val="podsumowanie"/>
            </w:pPr>
            <w:r>
              <w:t>łączna wartość netto ex works Hilter, Niemcy:</w:t>
            </w:r>
          </w:p>
        </w:tc>
        <w:tc>
          <w:tcPr>
            <w:tcW w:w="708" w:type="dxa"/>
          </w:tcPr>
          <w:p w14:paraId="6DE2648C" w14:textId="77777777" w:rsidR="00DB4039" w:rsidRDefault="00DB4039" w:rsidP="00AE769E">
            <w:pPr>
              <w:pStyle w:val="podsumowanie"/>
              <w:jc w:val="right"/>
            </w:pPr>
          </w:p>
          <w:p w14:paraId="2138483F" w14:textId="77777777" w:rsidR="00DB4039" w:rsidRDefault="00DB4039" w:rsidP="00AE769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  <w:tcBorders>
              <w:top w:val="double" w:sz="4" w:space="0" w:color="auto"/>
            </w:tcBorders>
          </w:tcPr>
          <w:p w14:paraId="07385642" w14:textId="77777777" w:rsidR="00DB4039" w:rsidRDefault="00DB4039" w:rsidP="00AE769E">
            <w:pPr>
              <w:pStyle w:val="podsumowanie"/>
              <w:jc w:val="right"/>
            </w:pPr>
          </w:p>
          <w:p w14:paraId="1751CC64" w14:textId="0F76A933" w:rsidR="00DB4039" w:rsidRDefault="00296C8A" w:rsidP="00E9254D">
            <w:pPr>
              <w:pStyle w:val="podsumowanie"/>
              <w:jc w:val="right"/>
            </w:pPr>
            <w:r>
              <w:t>408 114,56</w:t>
            </w:r>
          </w:p>
        </w:tc>
      </w:tr>
      <w:tr w:rsidR="001F59FB" w14:paraId="1260E8CB" w14:textId="77777777" w:rsidTr="001F59FB">
        <w:trPr>
          <w:cantSplit/>
        </w:trPr>
        <w:tc>
          <w:tcPr>
            <w:tcW w:w="496" w:type="dxa"/>
          </w:tcPr>
          <w:p w14:paraId="7BAF61AC" w14:textId="77777777" w:rsidR="001F59FB" w:rsidRDefault="001F59FB" w:rsidP="001F59FB">
            <w:pPr>
              <w:pStyle w:val="podsumowanie"/>
            </w:pPr>
          </w:p>
          <w:p w14:paraId="1242ED36" w14:textId="77777777" w:rsidR="001F59FB" w:rsidRDefault="001F59FB" w:rsidP="001F59FB">
            <w:pPr>
              <w:pStyle w:val="podsumowanie"/>
            </w:pPr>
          </w:p>
        </w:tc>
        <w:tc>
          <w:tcPr>
            <w:tcW w:w="269" w:type="dxa"/>
          </w:tcPr>
          <w:p w14:paraId="2C92EF7C" w14:textId="77777777" w:rsidR="001F59FB" w:rsidRDefault="001F59FB" w:rsidP="001F59FB">
            <w:pPr>
              <w:pStyle w:val="podsumowanie"/>
            </w:pPr>
          </w:p>
        </w:tc>
        <w:tc>
          <w:tcPr>
            <w:tcW w:w="425" w:type="dxa"/>
          </w:tcPr>
          <w:p w14:paraId="1BFA2ABC" w14:textId="77777777" w:rsidR="001F59FB" w:rsidRDefault="001F59FB" w:rsidP="001F59FB">
            <w:pPr>
              <w:pStyle w:val="podsumowanie"/>
            </w:pPr>
          </w:p>
        </w:tc>
        <w:tc>
          <w:tcPr>
            <w:tcW w:w="6096" w:type="dxa"/>
          </w:tcPr>
          <w:p w14:paraId="67463B19" w14:textId="77777777" w:rsidR="001F59FB" w:rsidRDefault="001F59FB" w:rsidP="001F59FB">
            <w:pPr>
              <w:pStyle w:val="podsumowanie"/>
            </w:pPr>
          </w:p>
          <w:p w14:paraId="0C560EE5" w14:textId="77777777" w:rsidR="001F59FB" w:rsidRDefault="001F59FB" w:rsidP="001F59FB">
            <w:pPr>
              <w:pStyle w:val="podsumowanie"/>
            </w:pPr>
            <w:r>
              <w:t xml:space="preserve">                                                   - uzgodniony rabat:</w:t>
            </w:r>
          </w:p>
        </w:tc>
        <w:tc>
          <w:tcPr>
            <w:tcW w:w="708" w:type="dxa"/>
          </w:tcPr>
          <w:p w14:paraId="5C860E61" w14:textId="77777777" w:rsidR="001F59FB" w:rsidRDefault="001F59FB" w:rsidP="001F59FB">
            <w:pPr>
              <w:pStyle w:val="podsumowanie"/>
              <w:jc w:val="right"/>
            </w:pPr>
          </w:p>
          <w:p w14:paraId="1DE27901" w14:textId="77777777" w:rsidR="001F59FB" w:rsidRDefault="001F59FB" w:rsidP="001F59FB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  <w:tcBorders>
              <w:top w:val="double" w:sz="4" w:space="0" w:color="auto"/>
            </w:tcBorders>
          </w:tcPr>
          <w:p w14:paraId="1448E612" w14:textId="77777777" w:rsidR="001F59FB" w:rsidRDefault="001F59FB" w:rsidP="001F59FB">
            <w:pPr>
              <w:pStyle w:val="podsumowanie"/>
              <w:jc w:val="right"/>
            </w:pPr>
          </w:p>
          <w:p w14:paraId="4BAEF7B0" w14:textId="61FD48A8" w:rsidR="001F59FB" w:rsidRDefault="00296C8A" w:rsidP="001F59FB">
            <w:pPr>
              <w:pStyle w:val="podsumowanie"/>
              <w:jc w:val="right"/>
            </w:pPr>
            <w:r>
              <w:t>38 114,56</w:t>
            </w:r>
          </w:p>
        </w:tc>
      </w:tr>
      <w:tr w:rsidR="001F59FB" w14:paraId="37547681" w14:textId="77777777" w:rsidTr="001F59FB">
        <w:trPr>
          <w:cantSplit/>
        </w:trPr>
        <w:tc>
          <w:tcPr>
            <w:tcW w:w="496" w:type="dxa"/>
          </w:tcPr>
          <w:p w14:paraId="2ACF5CA9" w14:textId="77777777" w:rsidR="001F59FB" w:rsidRDefault="001F59FB" w:rsidP="001F59FB">
            <w:pPr>
              <w:pStyle w:val="podsumowanie"/>
            </w:pPr>
          </w:p>
          <w:p w14:paraId="7022799C" w14:textId="77777777" w:rsidR="001F59FB" w:rsidRDefault="001F59FB" w:rsidP="001F59FB">
            <w:pPr>
              <w:pStyle w:val="podsumowanie"/>
            </w:pPr>
          </w:p>
        </w:tc>
        <w:tc>
          <w:tcPr>
            <w:tcW w:w="269" w:type="dxa"/>
          </w:tcPr>
          <w:p w14:paraId="75A05B0B" w14:textId="77777777" w:rsidR="001F59FB" w:rsidRDefault="001F59FB" w:rsidP="001F59FB">
            <w:pPr>
              <w:pStyle w:val="podsumowanie"/>
            </w:pPr>
          </w:p>
        </w:tc>
        <w:tc>
          <w:tcPr>
            <w:tcW w:w="425" w:type="dxa"/>
          </w:tcPr>
          <w:p w14:paraId="23D19B20" w14:textId="77777777" w:rsidR="001F59FB" w:rsidRDefault="001F59FB" w:rsidP="001F59FB">
            <w:pPr>
              <w:pStyle w:val="podsumowanie"/>
            </w:pPr>
          </w:p>
        </w:tc>
        <w:tc>
          <w:tcPr>
            <w:tcW w:w="6096" w:type="dxa"/>
          </w:tcPr>
          <w:p w14:paraId="3B38E448" w14:textId="77777777" w:rsidR="001F59FB" w:rsidRDefault="001F59FB" w:rsidP="001F59FB">
            <w:pPr>
              <w:pStyle w:val="podsumowanie"/>
            </w:pPr>
          </w:p>
          <w:p w14:paraId="109A66D7" w14:textId="77777777" w:rsidR="001F59FB" w:rsidRDefault="001F59FB" w:rsidP="001F59FB">
            <w:pPr>
              <w:pStyle w:val="podsumowanie"/>
            </w:pPr>
            <w:r>
              <w:t xml:space="preserve">                                                   do zapłaty:</w:t>
            </w:r>
          </w:p>
        </w:tc>
        <w:tc>
          <w:tcPr>
            <w:tcW w:w="708" w:type="dxa"/>
          </w:tcPr>
          <w:p w14:paraId="0E6800ED" w14:textId="77777777" w:rsidR="001F59FB" w:rsidRDefault="001F59FB" w:rsidP="001F59FB">
            <w:pPr>
              <w:pStyle w:val="podsumowanie"/>
              <w:jc w:val="right"/>
            </w:pPr>
          </w:p>
          <w:p w14:paraId="46F84E20" w14:textId="77777777" w:rsidR="001F59FB" w:rsidRDefault="001F59FB" w:rsidP="001F59FB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  <w:tcBorders>
              <w:top w:val="double" w:sz="4" w:space="0" w:color="auto"/>
            </w:tcBorders>
          </w:tcPr>
          <w:p w14:paraId="3EDA0D26" w14:textId="77777777" w:rsidR="001F59FB" w:rsidRDefault="001F59FB" w:rsidP="001F59FB">
            <w:pPr>
              <w:pStyle w:val="podsumowanie"/>
              <w:jc w:val="right"/>
            </w:pPr>
          </w:p>
          <w:p w14:paraId="4E373762" w14:textId="025256F3" w:rsidR="001F59FB" w:rsidRDefault="00296C8A" w:rsidP="001F59FB">
            <w:pPr>
              <w:pStyle w:val="podsumowanie"/>
              <w:jc w:val="right"/>
            </w:pPr>
            <w:r>
              <w:t>370 000,00</w:t>
            </w:r>
          </w:p>
        </w:tc>
      </w:tr>
    </w:tbl>
    <w:p w14:paraId="75EFBC2E" w14:textId="77777777" w:rsidR="00DB4039" w:rsidRDefault="00DB4039" w:rsidP="00DB4039">
      <w:pPr>
        <w:pStyle w:val="odstepczesci"/>
        <w:rPr>
          <w:lang w:val="de-DE"/>
        </w:rPr>
      </w:pPr>
    </w:p>
    <w:p w14:paraId="09131E56" w14:textId="0DF641C5" w:rsidR="00732A3F" w:rsidRPr="005C4A5C" w:rsidRDefault="00732A3F" w:rsidP="00732A3F">
      <w:r w:rsidRPr="005C4A5C">
        <w:rPr>
          <w:u w:val="single"/>
        </w:rPr>
        <w:t>Cena netto:</w:t>
      </w:r>
      <w:r w:rsidR="00700D8E">
        <w:tab/>
        <w:t xml:space="preserve">EUR </w:t>
      </w:r>
      <w:r w:rsidR="00296C8A">
        <w:t>370 000,00</w:t>
      </w:r>
    </w:p>
    <w:p w14:paraId="3D7F72D4" w14:textId="77777777" w:rsidR="00732A3F" w:rsidRPr="005C4A5C" w:rsidRDefault="00732A3F" w:rsidP="00732A3F">
      <w:r>
        <w:tab/>
      </w:r>
      <w:r>
        <w:tab/>
      </w:r>
      <w:r w:rsidRPr="005C4A5C">
        <w:t>Walu</w:t>
      </w:r>
      <w:r>
        <w:t>tą rozliczeń i zapłaty jest EUR.</w:t>
      </w:r>
    </w:p>
    <w:p w14:paraId="5D650196" w14:textId="77777777" w:rsidR="00732A3F" w:rsidRDefault="00732A3F" w:rsidP="00732A3F">
      <w:pPr>
        <w:ind w:left="1440"/>
      </w:pPr>
      <w:r w:rsidRPr="005C4A5C">
        <w:t>dla potrzeb podatku VAT faktury zaliczkow</w:t>
      </w:r>
      <w:r>
        <w:t xml:space="preserve">e oraz faktura końcowa zostaną, </w:t>
      </w:r>
      <w:r w:rsidRPr="005C4A5C">
        <w:t xml:space="preserve">przeliczone na PLN, zgodnie z obowiązującymi przepisami ustawy o podatku VAT, według średniego kursu NBP z dnia poprzedzającego dzień wystawienia </w:t>
      </w:r>
      <w:r>
        <w:t>faktury VAT;</w:t>
      </w:r>
    </w:p>
    <w:p w14:paraId="5DA4CAC2" w14:textId="77777777" w:rsidR="0052131D" w:rsidRDefault="0052131D" w:rsidP="00732A3F"/>
    <w:p w14:paraId="06FAB7C7" w14:textId="77777777" w:rsidR="00732A3F" w:rsidRPr="005C4A5C" w:rsidRDefault="00732A3F" w:rsidP="00732A3F">
      <w:r>
        <w:tab/>
      </w:r>
      <w:r>
        <w:tab/>
      </w:r>
    </w:p>
    <w:p w14:paraId="5B69106D" w14:textId="77777777" w:rsidR="00732A3F" w:rsidRDefault="00732A3F" w:rsidP="00732A3F">
      <w:pPr>
        <w:ind w:left="1440" w:hanging="1440"/>
      </w:pPr>
      <w:r w:rsidRPr="005C4A5C">
        <w:rPr>
          <w:u w:val="single"/>
        </w:rPr>
        <w:t>Baza dostawy:</w:t>
      </w:r>
      <w:r w:rsidRPr="005C4A5C">
        <w:tab/>
      </w:r>
      <w:r w:rsidR="00700D8E">
        <w:t>ex works Hilter Niemcy; cena nie zawiera kosztu dostawy na miejsce przeznaczenia (faktyczne koszty dostawy będą refakturowane, zgodnie z fakturą przewoźnika).</w:t>
      </w:r>
    </w:p>
    <w:p w14:paraId="68A81C35" w14:textId="77777777" w:rsidR="00732A3F" w:rsidRDefault="00732A3F" w:rsidP="00732A3F">
      <w:pPr>
        <w:ind w:left="1440" w:hanging="1440"/>
      </w:pPr>
      <w:r>
        <w:tab/>
      </w:r>
    </w:p>
    <w:p w14:paraId="274A04BF" w14:textId="77777777" w:rsidR="0052131D" w:rsidRDefault="0052131D" w:rsidP="00732A3F">
      <w:pPr>
        <w:ind w:left="1440" w:hanging="1440"/>
      </w:pPr>
    </w:p>
    <w:p w14:paraId="144F0BB4" w14:textId="77777777" w:rsidR="00732A3F" w:rsidRPr="008D6313" w:rsidRDefault="00732A3F" w:rsidP="00700D8E">
      <w:pPr>
        <w:ind w:left="1440" w:hanging="1440"/>
      </w:pPr>
      <w:r w:rsidRPr="005C4A5C">
        <w:rPr>
          <w:u w:val="single"/>
        </w:rPr>
        <w:t>Płatność:</w:t>
      </w:r>
      <w:r w:rsidRPr="005C4A5C">
        <w:tab/>
      </w:r>
      <w:r w:rsidR="00700D8E">
        <w:t>do uzgodnienia</w:t>
      </w:r>
    </w:p>
    <w:p w14:paraId="5AB958DE" w14:textId="77777777" w:rsidR="0052131D" w:rsidRDefault="0052131D" w:rsidP="00732A3F">
      <w:pPr>
        <w:ind w:left="1440" w:hanging="1440"/>
      </w:pPr>
    </w:p>
    <w:p w14:paraId="3780A1D4" w14:textId="77777777" w:rsidR="00732A3F" w:rsidRDefault="00732A3F" w:rsidP="00732A3F">
      <w:pPr>
        <w:ind w:left="1440" w:hanging="1440"/>
      </w:pPr>
      <w:r>
        <w:tab/>
      </w:r>
      <w:r>
        <w:tab/>
      </w:r>
    </w:p>
    <w:p w14:paraId="5CCD06A6" w14:textId="75A71E80" w:rsidR="00732A3F" w:rsidRDefault="00732A3F" w:rsidP="00732A3F">
      <w:pPr>
        <w:ind w:left="1440" w:hanging="1440"/>
      </w:pPr>
      <w:r w:rsidRPr="005C4A5C">
        <w:rPr>
          <w:u w:val="single"/>
        </w:rPr>
        <w:t>Termin dostawy:</w:t>
      </w:r>
      <w:r w:rsidRPr="005C4A5C">
        <w:tab/>
      </w:r>
      <w:r>
        <w:t xml:space="preserve">ca 18 </w:t>
      </w:r>
      <w:r w:rsidRPr="005C4A5C">
        <w:t>tygodni od dnia otrzymania zamówien</w:t>
      </w:r>
      <w:r w:rsidR="0052131D">
        <w:t>ia</w:t>
      </w:r>
      <w:r>
        <w:t>;</w:t>
      </w:r>
    </w:p>
    <w:p w14:paraId="4084F6D4" w14:textId="77777777" w:rsidR="00732A3F" w:rsidRPr="005C4A5C" w:rsidRDefault="00732A3F" w:rsidP="00732A3F">
      <w:pPr>
        <w:ind w:left="1440" w:hanging="1440"/>
      </w:pPr>
      <w:r>
        <w:tab/>
        <w:t>(z zastrzeżeniem szczególnych okoliczności, które mogą spowodować opóźnienie);</w:t>
      </w:r>
    </w:p>
    <w:p w14:paraId="47FE0BC4" w14:textId="77777777" w:rsidR="00732A3F" w:rsidRDefault="00732A3F" w:rsidP="00732A3F">
      <w:pPr>
        <w:pStyle w:val="odstepczesci"/>
      </w:pPr>
    </w:p>
    <w:p w14:paraId="67F5C5FD" w14:textId="77777777" w:rsidR="0052131D" w:rsidRDefault="0052131D" w:rsidP="00732A3F">
      <w:pPr>
        <w:pStyle w:val="odstepczesci"/>
      </w:pPr>
    </w:p>
    <w:p w14:paraId="7816357E" w14:textId="77777777" w:rsidR="00732A3F" w:rsidRDefault="00732A3F" w:rsidP="00732A3F">
      <w:r w:rsidRPr="005C4A5C">
        <w:rPr>
          <w:u w:val="single"/>
        </w:rPr>
        <w:t>Gwarancja:</w:t>
      </w:r>
      <w:r w:rsidRPr="005C4A5C">
        <w:tab/>
      </w:r>
      <w:r w:rsidR="00700D8E">
        <w:t>12</w:t>
      </w:r>
      <w:r w:rsidRPr="005C4A5C">
        <w:t xml:space="preserve"> miesi</w:t>
      </w:r>
      <w:r w:rsidR="00700D8E">
        <w:t>ęcy</w:t>
      </w:r>
      <w:r w:rsidRPr="005C4A5C">
        <w:t xml:space="preserve"> od dnia uruchomienia; gwarancja nie obejmuje części zużywających się w sposób </w:t>
      </w:r>
      <w:r>
        <w:tab/>
      </w:r>
      <w:r>
        <w:tab/>
      </w:r>
      <w:r w:rsidRPr="005C4A5C">
        <w:t>naturalny</w:t>
      </w:r>
    </w:p>
    <w:p w14:paraId="68819C3A" w14:textId="150B2777" w:rsidR="00700D8E" w:rsidRDefault="00700D8E" w:rsidP="00732A3F">
      <w:pPr>
        <w:rPr>
          <w:u w:val="single"/>
        </w:rPr>
      </w:pPr>
    </w:p>
    <w:p w14:paraId="0BF6C5B3" w14:textId="77777777" w:rsidR="0052131D" w:rsidRDefault="0052131D" w:rsidP="00732A3F">
      <w:pPr>
        <w:rPr>
          <w:u w:val="single"/>
        </w:rPr>
      </w:pPr>
      <w:bookmarkStart w:id="1" w:name="_GoBack"/>
      <w:bookmarkEnd w:id="1"/>
    </w:p>
    <w:p w14:paraId="1603573C" w14:textId="77777777" w:rsidR="0052131D" w:rsidRDefault="0052131D" w:rsidP="00732A3F">
      <w:pPr>
        <w:rPr>
          <w:u w:val="single"/>
        </w:rPr>
      </w:pPr>
    </w:p>
    <w:p w14:paraId="4F5344EC" w14:textId="09E48A6A" w:rsidR="00732A3F" w:rsidRDefault="00732A3F" w:rsidP="00732A3F">
      <w:r w:rsidRPr="005C4A5C">
        <w:rPr>
          <w:u w:val="single"/>
        </w:rPr>
        <w:t>Ważność oferty:</w:t>
      </w:r>
      <w:r w:rsidRPr="005C4A5C">
        <w:tab/>
        <w:t xml:space="preserve">oferta jest ważna </w:t>
      </w:r>
      <w:r>
        <w:t xml:space="preserve">do </w:t>
      </w:r>
      <w:r w:rsidR="00B30BF3">
        <w:t>30</w:t>
      </w:r>
      <w:r>
        <w:t>.</w:t>
      </w:r>
      <w:r w:rsidR="00A2551E">
        <w:t xml:space="preserve"> </w:t>
      </w:r>
      <w:r w:rsidR="00B30BF3">
        <w:t>kwietnia</w:t>
      </w:r>
      <w:r>
        <w:t xml:space="preserve"> 202</w:t>
      </w:r>
      <w:r w:rsidR="00700D8E">
        <w:t>2</w:t>
      </w:r>
      <w:r>
        <w:t xml:space="preserve"> r.</w:t>
      </w:r>
    </w:p>
    <w:p w14:paraId="4887E222" w14:textId="77777777" w:rsidR="00732A3F" w:rsidRDefault="00732A3F" w:rsidP="00732A3F"/>
    <w:p w14:paraId="7BEDF1A4" w14:textId="77777777" w:rsidR="0052131D" w:rsidRDefault="0052131D" w:rsidP="00732A3F"/>
    <w:p w14:paraId="725C18FC" w14:textId="77777777" w:rsidR="0052131D" w:rsidRDefault="0052131D" w:rsidP="00732A3F"/>
    <w:p w14:paraId="7C7CEC11" w14:textId="77777777" w:rsidR="00732A3F" w:rsidRDefault="00732A3F" w:rsidP="00732A3F">
      <w:r>
        <w:rPr>
          <w:u w:val="single"/>
        </w:rPr>
        <w:t>Po stronie klienta:</w:t>
      </w:r>
      <w:r>
        <w:t xml:space="preserve"> wykonanie i zamknięcie niezbędnych otworów montażowych (jeśli potrzebne), </w:t>
      </w:r>
      <w:r>
        <w:br/>
        <w:t xml:space="preserve">                              przygotowanie potrzebnych fundamentów, ułożenie potrzebnych kabli elektrycznych i</w:t>
      </w:r>
      <w:r>
        <w:br/>
        <w:t xml:space="preserve">                              doprowadzenie sprężonego powietrza według wskazówek dostawcy, doprowadzenie </w:t>
      </w:r>
    </w:p>
    <w:p w14:paraId="5F7933EC" w14:textId="27B9FB21" w:rsidR="00732A3F" w:rsidRDefault="00732A3F" w:rsidP="00732A3F">
      <w:r>
        <w:t xml:space="preserve">                              zasilania do dostarczonych urządzeń, urządzenia podnośnikowe na czas montażu.</w:t>
      </w:r>
    </w:p>
    <w:p w14:paraId="24E3D990" w14:textId="77777777" w:rsidR="00A2551E" w:rsidRDefault="00A2551E" w:rsidP="00732A3F"/>
    <w:p w14:paraId="19365BB6" w14:textId="77777777" w:rsidR="0052131D" w:rsidRPr="00A4133A" w:rsidRDefault="0052131D" w:rsidP="00732A3F"/>
    <w:p w14:paraId="22CBD1A0" w14:textId="77777777" w:rsidR="00732A3F" w:rsidRPr="00DA4C41" w:rsidRDefault="00732A3F" w:rsidP="00732A3F">
      <w:pPr>
        <w:pStyle w:val="zakonczenie"/>
      </w:pPr>
      <w:r w:rsidRPr="00700D8E">
        <w:rPr>
          <w:u w:val="single"/>
        </w:rPr>
        <w:t>Uwaga:</w:t>
      </w:r>
      <w:r w:rsidRPr="00700D8E">
        <w:rPr>
          <w:u w:val="single"/>
        </w:rPr>
        <w:tab/>
      </w:r>
      <w:r>
        <w:tab/>
        <w:t xml:space="preserve"> do zakresu naszego zlecenia należą wyłącznie urządzenia, elementy i usługi ujęte w ofercie. </w:t>
      </w:r>
    </w:p>
    <w:p w14:paraId="1F9EA93A" w14:textId="77777777" w:rsidR="00B30BF3" w:rsidRDefault="00B30BF3" w:rsidP="00732A3F">
      <w:pPr>
        <w:pStyle w:val="zakonczenie"/>
      </w:pPr>
    </w:p>
    <w:p w14:paraId="0035B9ED" w14:textId="77777777" w:rsidR="00732A3F" w:rsidRPr="00DA4C41" w:rsidRDefault="00732A3F" w:rsidP="00732A3F">
      <w:pPr>
        <w:pStyle w:val="zakonczenie"/>
      </w:pPr>
      <w:r w:rsidRPr="00DA4C41"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 w14:paraId="282A6190" w14:textId="77777777" w:rsidR="00732A3F" w:rsidRPr="00DA4C41" w:rsidRDefault="00732A3F" w:rsidP="00732A3F">
      <w:pPr>
        <w:pStyle w:val="zakonczenie"/>
      </w:pPr>
      <w:r w:rsidRPr="00DA4C41">
        <w:t>Ewentualne, wymagane do wstawienia urządzeń, zezwolenia budowlane musi uzyskać zleceniodawca. Takich informacji udziela właściwy urząd nadzoru budowlanego.</w:t>
      </w:r>
    </w:p>
    <w:p w14:paraId="52EA94C9" w14:textId="77777777" w:rsidR="00700D8E" w:rsidRDefault="00700D8E" w:rsidP="00700D8E"/>
    <w:p w14:paraId="0C5AD537" w14:textId="1DE9D9F2" w:rsidR="00700D8E" w:rsidRDefault="00700D8E" w:rsidP="00700D8E">
      <w:r w:rsidRPr="005C4A5C">
        <w:t xml:space="preserve">Mamy nadzieję, że </w:t>
      </w:r>
      <w:r>
        <w:t xml:space="preserve">powyższa </w:t>
      </w:r>
      <w:r w:rsidRPr="005C4A5C">
        <w:t>oferta odpowiada Pańskim wymaganiom.</w:t>
      </w:r>
    </w:p>
    <w:p w14:paraId="2F5AD0D0" w14:textId="77777777" w:rsidR="00A2551E" w:rsidRPr="005C4A5C" w:rsidRDefault="00A2551E" w:rsidP="00700D8E"/>
    <w:p w14:paraId="13B24B91" w14:textId="77777777" w:rsidR="00700D8E" w:rsidRDefault="00700D8E" w:rsidP="00700D8E"/>
    <w:p w14:paraId="55691076" w14:textId="77777777" w:rsidR="0052131D" w:rsidRDefault="0052131D" w:rsidP="00700D8E"/>
    <w:p w14:paraId="3A09B013" w14:textId="77777777" w:rsidR="00700D8E" w:rsidRPr="005C4A5C" w:rsidRDefault="00700D8E" w:rsidP="00700D8E">
      <w:r w:rsidRPr="005C4A5C">
        <w:t>Z poważaniem,</w:t>
      </w:r>
    </w:p>
    <w:p w14:paraId="20B49DCC" w14:textId="4A09825F" w:rsidR="00700D8E" w:rsidRDefault="00700D8E" w:rsidP="00700D8E"/>
    <w:p w14:paraId="69DB42F0" w14:textId="1BA3D585" w:rsidR="00A2551E" w:rsidRDefault="00A2551E" w:rsidP="00700D8E"/>
    <w:p w14:paraId="77430B1B" w14:textId="77777777" w:rsidR="00A2551E" w:rsidRDefault="00A2551E" w:rsidP="00700D8E"/>
    <w:p w14:paraId="4C166D3B" w14:textId="77777777" w:rsidR="00700D8E" w:rsidRPr="001D776C" w:rsidRDefault="00700D8E" w:rsidP="00700D8E">
      <w:r w:rsidRPr="005C4A5C">
        <w:t>Bartłomiej Jarmul</w:t>
      </w:r>
    </w:p>
    <w:p w14:paraId="13694D46" w14:textId="77777777" w:rsidR="00700D8E" w:rsidRPr="00DA780C" w:rsidRDefault="00700D8E" w:rsidP="00700D8E">
      <w:pPr>
        <w:pStyle w:val="odstepczesci"/>
      </w:pPr>
    </w:p>
    <w:p w14:paraId="49C62BEE" w14:textId="77777777" w:rsidR="00DB4039" w:rsidRPr="00DB4039" w:rsidRDefault="00DB4039" w:rsidP="00DB4039">
      <w:pPr>
        <w:rPr>
          <w:lang w:val="de-DE"/>
        </w:rPr>
      </w:pPr>
    </w:p>
    <w:sectPr w:rsidR="00DB4039" w:rsidRPr="00DB4039" w:rsidSect="00E572C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30F22" w14:textId="77777777" w:rsidR="001F59FB" w:rsidRDefault="001F59FB">
      <w:r>
        <w:separator/>
      </w:r>
    </w:p>
  </w:endnote>
  <w:endnote w:type="continuationSeparator" w:id="0">
    <w:p w14:paraId="1813C291" w14:textId="77777777" w:rsidR="001F59FB" w:rsidRDefault="001F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50E14" w14:textId="77777777" w:rsidR="001F59FB" w:rsidRPr="0051512B" w:rsidRDefault="001F59FB" w:rsidP="00AE769E">
    <w:pPr>
      <w:pStyle w:val="Stopka"/>
      <w:spacing w:line="24" w:lineRule="auto"/>
      <w:rPr>
        <w:sz w:val="40"/>
        <w:szCs w:val="40"/>
      </w:rPr>
    </w:pPr>
    <w:r w:rsidRPr="0051512B">
      <w:rPr>
        <w:noProof/>
        <w:sz w:val="40"/>
        <w:szCs w:val="40"/>
      </w:rPr>
      <w:drawing>
        <wp:inline distT="0" distB="0" distL="0" distR="0" wp14:anchorId="32F638C8" wp14:editId="2AED2DCB">
          <wp:extent cx="5753100" cy="28575"/>
          <wp:effectExtent l="0" t="0" r="0" b="9525"/>
          <wp:docPr id="29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49FCE4" w14:textId="77777777" w:rsidR="001F59FB" w:rsidRDefault="001F59FB" w:rsidP="00AE769E">
    <w:pPr>
      <w:pStyle w:val="Stopka"/>
      <w:spacing w:line="192" w:lineRule="auto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 w14:paraId="097798C3" w14:textId="77777777" w:rsidR="001F59FB" w:rsidRDefault="001F59FB" w:rsidP="00AE769E">
    <w:pPr>
      <w:pStyle w:val="Stopka"/>
      <w:spacing w:line="192" w:lineRule="auto"/>
      <w:rPr>
        <w:sz w:val="16"/>
      </w:rPr>
    </w:pPr>
    <w:r>
      <w:rPr>
        <w:sz w:val="16"/>
      </w:rPr>
      <w:t>Zarząd: Bartłomiej Jarmul. Kapitał zakładowy: PLN 100.000.-</w:t>
    </w:r>
    <w:r w:rsidRPr="0051512B">
      <w:t xml:space="preserve"> </w:t>
    </w:r>
    <w:r>
      <w:t xml:space="preserve">                                                                                        </w:t>
    </w:r>
    <w:r w:rsidRPr="00A33B68">
      <w:fldChar w:fldCharType="begin"/>
    </w:r>
    <w:r w:rsidRPr="00A33B68">
      <w:instrText xml:space="preserve"> PAGE   \* MERGEFORMAT </w:instrText>
    </w:r>
    <w:r w:rsidRPr="00A33B68">
      <w:fldChar w:fldCharType="separate"/>
    </w:r>
    <w:r w:rsidR="00296C8A">
      <w:rPr>
        <w:noProof/>
      </w:rPr>
      <w:t>14</w:t>
    </w:r>
    <w:r w:rsidRPr="00A33B68">
      <w:fldChar w:fldCharType="end"/>
    </w:r>
  </w:p>
  <w:p w14:paraId="4C2C33D3" w14:textId="77777777" w:rsidR="001F59FB" w:rsidRDefault="001F59FB" w:rsidP="00AE769E"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 w14:paraId="56CD0E53" w14:textId="77777777" w:rsidR="001F59FB" w:rsidRDefault="001F59FB" w:rsidP="00AE769E"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 w14:paraId="13AB7CD7" w14:textId="77777777" w:rsidR="001F59FB" w:rsidRDefault="001F59FB" w:rsidP="00AE769E"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33835" w14:textId="77777777" w:rsidR="001F59FB" w:rsidRDefault="001F59FB" w:rsidP="006D4DA0">
    <w:pPr>
      <w:pStyle w:val="Stopka"/>
      <w:rPr>
        <w:noProof/>
        <w:sz w:val="18"/>
      </w:rPr>
    </w:pPr>
    <w:r>
      <w:rPr>
        <w:noProof/>
      </w:rPr>
      <w:drawing>
        <wp:inline distT="0" distB="0" distL="0" distR="0" wp14:anchorId="10260BBE" wp14:editId="1E9D21E9">
          <wp:extent cx="5753100" cy="28575"/>
          <wp:effectExtent l="0" t="0" r="0" b="9525"/>
          <wp:docPr id="3" name="Obraz 3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18"/>
      </w:rPr>
      <w:t>Krajowy Rejestr Sądowy, numer KRS: 0000134375, NIP: PL 123-03-84-111, Regon: 012209498</w:t>
    </w:r>
  </w:p>
  <w:p w14:paraId="49003FA4" w14:textId="77777777" w:rsidR="001F59FB" w:rsidRDefault="001F59FB" w:rsidP="006D4DA0">
    <w:pPr>
      <w:pStyle w:val="Stopka"/>
      <w:rPr>
        <w:noProof/>
        <w:sz w:val="18"/>
      </w:rPr>
    </w:pPr>
    <w:r>
      <w:rPr>
        <w:noProof/>
        <w:sz w:val="18"/>
      </w:rPr>
      <w:t>Zarząd: Bartłomiej Jarmul. Kapitał zakładowy: PLN 100.000.-</w:t>
    </w:r>
  </w:p>
  <w:p w14:paraId="2996501E" w14:textId="77777777" w:rsidR="001F59FB" w:rsidRDefault="001F59FB" w:rsidP="006D4DA0">
    <w:pPr>
      <w:pStyle w:val="Stopka"/>
      <w:rPr>
        <w:noProof/>
        <w:sz w:val="18"/>
      </w:rPr>
    </w:pPr>
    <w:r>
      <w:rPr>
        <w:noProof/>
        <w:sz w:val="18"/>
      </w:rPr>
      <w:t>Bank Pekao S.A. o/Piaseczno. Konto: 23 1060 0076 0000 40993011 0186</w:t>
    </w:r>
  </w:p>
  <w:p w14:paraId="068C6B10" w14:textId="77777777" w:rsidR="001F59FB" w:rsidRDefault="001F59FB" w:rsidP="006D4DA0">
    <w:pPr>
      <w:pStyle w:val="Stopka"/>
    </w:pPr>
    <w:r>
      <w:rPr>
        <w:noProof/>
        <w:sz w:val="18"/>
      </w:rPr>
      <w:t>BISE S.A. o/Piaseczno.            Konto: 87 1370 1242 0000 1706 4185 9100</w:t>
    </w:r>
  </w:p>
  <w:p w14:paraId="53F40852" w14:textId="77777777" w:rsidR="001F59FB" w:rsidRDefault="001F59FB">
    <w:pPr>
      <w:pStyle w:val="Stopk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01776" w14:textId="77777777" w:rsidR="001F59FB" w:rsidRDefault="001F59FB">
      <w:r>
        <w:separator/>
      </w:r>
    </w:p>
  </w:footnote>
  <w:footnote w:type="continuationSeparator" w:id="0">
    <w:p w14:paraId="5B0DC29B" w14:textId="77777777" w:rsidR="001F59FB" w:rsidRDefault="001F5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F5EB3" w14:textId="77777777" w:rsidR="001F59FB" w:rsidRDefault="001F59FB" w:rsidP="00FC4263">
    <w:pPr>
      <w:pStyle w:val="Nagwek"/>
      <w:rPr>
        <w:noProof/>
      </w:rPr>
    </w:pPr>
    <w:r>
      <w:rPr>
        <w:noProof/>
      </w:rPr>
      <w:drawing>
        <wp:inline distT="0" distB="0" distL="0" distR="0" wp14:anchorId="72B3F06F" wp14:editId="7C1BD213">
          <wp:extent cx="5762625" cy="323850"/>
          <wp:effectExtent l="0" t="0" r="9525" b="0"/>
          <wp:docPr id="5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Head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F0D651" w14:textId="77777777" w:rsidR="001F59FB" w:rsidRDefault="001F59FB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</w:rPr>
      <w:drawing>
        <wp:anchor distT="0" distB="0" distL="114300" distR="114300" simplePos="0" relativeHeight="251659264" behindDoc="0" locked="1" layoutInCell="0" allowOverlap="1" wp14:anchorId="52571791" wp14:editId="722FE878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00" cy="752400"/>
          <wp:effectExtent l="0" t="0" r="1905" b="0"/>
          <wp:wrapThrough wrapText="bothSides">
            <wp:wrapPolygon edited="0">
              <wp:start x="3091" y="0"/>
              <wp:lineTo x="0" y="547"/>
              <wp:lineTo x="0" y="16966"/>
              <wp:lineTo x="6181" y="17514"/>
              <wp:lineTo x="7555" y="20797"/>
              <wp:lineTo x="7898" y="20797"/>
              <wp:lineTo x="9959" y="20797"/>
              <wp:lineTo x="10302" y="20797"/>
              <wp:lineTo x="13393" y="17514"/>
              <wp:lineTo x="19917" y="17514"/>
              <wp:lineTo x="20948" y="15872"/>
              <wp:lineTo x="21291" y="3284"/>
              <wp:lineTo x="21291" y="0"/>
              <wp:lineTo x="7898" y="0"/>
              <wp:lineTo x="3091" y="0"/>
            </wp:wrapPolygon>
          </wp:wrapThrough>
          <wp:docPr id="6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16"/>
      </w:rPr>
      <w:t>AUSTROWAREN POLSKA</w:t>
    </w:r>
    <w:r>
      <w:rPr>
        <w:noProof/>
        <w:sz w:val="16"/>
      </w:rPr>
      <w:t xml:space="preserve"> Spółka z o. o.</w:t>
    </w:r>
  </w:p>
  <w:p w14:paraId="255A9A60" w14:textId="77777777" w:rsidR="001F59FB" w:rsidRDefault="001F59FB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ul. Nowa 23, Stara Iwiczna</w:t>
    </w:r>
  </w:p>
  <w:p w14:paraId="1FE10A27" w14:textId="77777777" w:rsidR="001F59FB" w:rsidRPr="003E2571" w:rsidRDefault="001F59FB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05-500 Piaseczno</w:t>
    </w:r>
    <w:r>
      <w:rPr>
        <w:noProof/>
        <w:sz w:val="16"/>
      </w:rPr>
      <w:br/>
    </w:r>
    <w:r w:rsidRPr="003E2571">
      <w:rPr>
        <w:noProof/>
        <w:sz w:val="16"/>
      </w:rPr>
      <w:t xml:space="preserve">                                                                                                 Tel.: (+48-22) 701 70 90 do 99</w:t>
    </w:r>
    <w:r w:rsidRPr="003E2571">
      <w:rPr>
        <w:noProof/>
        <w:sz w:val="16"/>
      </w:rPr>
      <w:br/>
      <w:t xml:space="preserve">                                           Fax.:(+48-22) 750 62 57</w:t>
    </w:r>
  </w:p>
  <w:p w14:paraId="174F3344" w14:textId="77777777" w:rsidR="001F59FB" w:rsidRPr="00DB4039" w:rsidRDefault="001F59FB" w:rsidP="00FC4263">
    <w:pPr>
      <w:pStyle w:val="Nagwek"/>
      <w:jc w:val="right"/>
      <w:rPr>
        <w:noProof/>
        <w:sz w:val="16"/>
        <w:lang w:val="de-DE"/>
      </w:rPr>
    </w:pPr>
    <w:r w:rsidRPr="00DB4039">
      <w:rPr>
        <w:noProof/>
        <w:sz w:val="16"/>
        <w:lang w:val="de-DE"/>
      </w:rPr>
      <w:t>E-mail: austrowaren@austrowaren.com.pl</w:t>
    </w:r>
  </w:p>
  <w:p w14:paraId="546E7AEA" w14:textId="77777777" w:rsidR="001F59FB" w:rsidRPr="00DB4039" w:rsidRDefault="001F59FB" w:rsidP="00FC4263">
    <w:pPr>
      <w:pStyle w:val="Nagwek"/>
      <w:rPr>
        <w:lang w:val="de-DE"/>
      </w:rPr>
    </w:pPr>
  </w:p>
  <w:p w14:paraId="2D6E3A3A" w14:textId="77777777" w:rsidR="001F59FB" w:rsidRPr="00DB4039" w:rsidRDefault="001F59FB" w:rsidP="00FC4263">
    <w:pPr>
      <w:pStyle w:val="Nagwek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B136" w14:textId="77777777" w:rsidR="001F59FB" w:rsidRDefault="001F59FB" w:rsidP="006D4DA0">
    <w:pPr>
      <w:pStyle w:val="Nagwek"/>
      <w:jc w:val="right"/>
      <w:rPr>
        <w:noProof/>
      </w:rPr>
    </w:pPr>
    <w:r>
      <w:rPr>
        <w:noProof/>
      </w:rPr>
      <w:drawing>
        <wp:inline distT="0" distB="0" distL="0" distR="0" wp14:anchorId="6802961E" wp14:editId="4645E0C7">
          <wp:extent cx="2362200" cy="285750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A329A1" w14:textId="77777777" w:rsidR="001F59FB" w:rsidRDefault="001F59FB" w:rsidP="006D4DA0">
    <w:pPr>
      <w:pStyle w:val="Nagwek"/>
      <w:spacing w:before="120"/>
      <w:jc w:val="right"/>
      <w:rPr>
        <w:noProof/>
        <w:sz w:val="18"/>
      </w:rPr>
    </w:pPr>
    <w:r>
      <w:rPr>
        <w:rFonts w:ascii="Arial Narrow" w:hAnsi="Arial Narrow"/>
        <w:b/>
        <w:bCs/>
        <w:noProof/>
      </w:rPr>
      <w:drawing>
        <wp:anchor distT="0" distB="0" distL="114300" distR="114300" simplePos="0" relativeHeight="251657216" behindDoc="0" locked="0" layoutInCell="1" allowOverlap="1" wp14:anchorId="01CD1102" wp14:editId="33121D9E">
          <wp:simplePos x="0" y="0"/>
          <wp:positionH relativeFrom="column">
            <wp:posOffset>13970</wp:posOffset>
          </wp:positionH>
          <wp:positionV relativeFrom="paragraph">
            <wp:posOffset>90805</wp:posOffset>
          </wp:positionV>
          <wp:extent cx="1738630" cy="1090295"/>
          <wp:effectExtent l="0" t="0" r="0" b="0"/>
          <wp:wrapTopAndBottom/>
          <wp:docPr id="9" name="Obraz 9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1090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bCs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071077" wp14:editId="7F0F7C72">
              <wp:simplePos x="0" y="0"/>
              <wp:positionH relativeFrom="column">
                <wp:posOffset>47625</wp:posOffset>
              </wp:positionH>
              <wp:positionV relativeFrom="paragraph">
                <wp:posOffset>40640</wp:posOffset>
              </wp:positionV>
              <wp:extent cx="5715000" cy="0"/>
              <wp:effectExtent l="9525" t="12065" r="9525" b="1651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2D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4633905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.2pt" to="45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Y3FQ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" strokecolor="#b42d34" strokeweight="1.5pt"/>
          </w:pict>
        </mc:Fallback>
      </mc:AlternateContent>
    </w:r>
    <w:r>
      <w:rPr>
        <w:rFonts w:ascii="Arial Narrow" w:hAnsi="Arial Narrow"/>
        <w:b/>
        <w:bCs/>
        <w:noProof/>
      </w:rPr>
      <w:t>AUSTROWAREN POLSKA</w:t>
    </w:r>
    <w:r>
      <w:rPr>
        <w:noProof/>
      </w:rPr>
      <w:t xml:space="preserve"> </w:t>
    </w:r>
    <w:r>
      <w:rPr>
        <w:noProof/>
        <w:sz w:val="18"/>
      </w:rPr>
      <w:t>Spółka z o.o.</w:t>
    </w:r>
  </w:p>
  <w:p w14:paraId="6980C420" w14:textId="77777777" w:rsidR="001F59FB" w:rsidRDefault="001F59FB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ul. Nowa 23, Stara Iwiczna</w:t>
    </w:r>
  </w:p>
  <w:p w14:paraId="0BF0FA23" w14:textId="77777777" w:rsidR="001F59FB" w:rsidRDefault="001F59FB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05-500 Piaseczno</w:t>
    </w:r>
  </w:p>
  <w:p w14:paraId="36B8C384" w14:textId="77777777" w:rsidR="001F59FB" w:rsidRDefault="001F59FB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Tel.: (+48-22) 701 70 90 do 99</w:t>
    </w:r>
  </w:p>
  <w:p w14:paraId="69317EA2" w14:textId="77777777" w:rsidR="001F59FB" w:rsidRPr="00DB4039" w:rsidRDefault="001F59FB" w:rsidP="006D4DA0">
    <w:pPr>
      <w:pStyle w:val="Nagwek"/>
      <w:jc w:val="right"/>
      <w:rPr>
        <w:noProof/>
        <w:sz w:val="18"/>
        <w:lang w:val="de-DE"/>
      </w:rPr>
    </w:pPr>
    <w:r w:rsidRPr="00DB4039">
      <w:rPr>
        <w:noProof/>
        <w:sz w:val="18"/>
        <w:lang w:val="de-DE"/>
      </w:rPr>
      <w:t>Fax: (+48-22) 750 62 57          </w:t>
    </w:r>
  </w:p>
  <w:p w14:paraId="2AD40B55" w14:textId="77777777" w:rsidR="001F59FB" w:rsidRPr="00DB4039" w:rsidRDefault="001F59FB" w:rsidP="006D4DA0">
    <w:pPr>
      <w:pStyle w:val="Nagwek"/>
      <w:jc w:val="right"/>
      <w:rPr>
        <w:noProof/>
        <w:lang w:val="de-DE"/>
      </w:rPr>
    </w:pPr>
    <w:r w:rsidRPr="00DB4039">
      <w:rPr>
        <w:noProof/>
        <w:sz w:val="18"/>
        <w:lang w:val="de-DE"/>
      </w:rPr>
      <w:t xml:space="preserve">E-mail: austrowaren@austrowaren.com.pl   </w:t>
    </w:r>
    <w:r w:rsidRPr="00DB4039">
      <w:rPr>
        <w:noProof/>
        <w:lang w:val="de-DE"/>
      </w:rPr>
      <w:t xml:space="preserve"> </w:t>
    </w:r>
  </w:p>
  <w:p w14:paraId="23C386BC" w14:textId="77777777" w:rsidR="001F59FB" w:rsidRPr="00DB4039" w:rsidRDefault="001F59FB">
    <w:pPr>
      <w:pStyle w:val="Nagwek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3FCA"/>
    <w:multiLevelType w:val="singleLevel"/>
    <w:tmpl w:val="CE646144"/>
    <w:lvl w:ilvl="0">
      <w:start w:val="1"/>
      <w:numFmt w:val="bullet"/>
      <w:pStyle w:val="zakonczeniewyliczenie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8433">
      <o:colormru v:ext="edit" colors="#b42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39"/>
    <w:rsid w:val="000020B6"/>
    <w:rsid w:val="00030026"/>
    <w:rsid w:val="00030A61"/>
    <w:rsid w:val="00042D24"/>
    <w:rsid w:val="00053DD7"/>
    <w:rsid w:val="00095A16"/>
    <w:rsid w:val="000D1AAF"/>
    <w:rsid w:val="00107685"/>
    <w:rsid w:val="0014090C"/>
    <w:rsid w:val="001415A1"/>
    <w:rsid w:val="001866C0"/>
    <w:rsid w:val="00195C45"/>
    <w:rsid w:val="001C53C5"/>
    <w:rsid w:val="001D58A8"/>
    <w:rsid w:val="001E51A6"/>
    <w:rsid w:val="001F59FB"/>
    <w:rsid w:val="0023735D"/>
    <w:rsid w:val="00244A78"/>
    <w:rsid w:val="002556C2"/>
    <w:rsid w:val="002627F9"/>
    <w:rsid w:val="0027773F"/>
    <w:rsid w:val="00296C8A"/>
    <w:rsid w:val="00350367"/>
    <w:rsid w:val="0038598B"/>
    <w:rsid w:val="00392E67"/>
    <w:rsid w:val="003A15A4"/>
    <w:rsid w:val="003B4461"/>
    <w:rsid w:val="003B6135"/>
    <w:rsid w:val="003E2571"/>
    <w:rsid w:val="00424C50"/>
    <w:rsid w:val="00433D3D"/>
    <w:rsid w:val="00463854"/>
    <w:rsid w:val="004A5BA5"/>
    <w:rsid w:val="004D5852"/>
    <w:rsid w:val="0052131D"/>
    <w:rsid w:val="005302EE"/>
    <w:rsid w:val="00562FAC"/>
    <w:rsid w:val="005709B4"/>
    <w:rsid w:val="00595359"/>
    <w:rsid w:val="005B3BD4"/>
    <w:rsid w:val="005D45A8"/>
    <w:rsid w:val="0060464E"/>
    <w:rsid w:val="00606DAC"/>
    <w:rsid w:val="00622CE0"/>
    <w:rsid w:val="00666C50"/>
    <w:rsid w:val="006938BC"/>
    <w:rsid w:val="006D4DA0"/>
    <w:rsid w:val="00700D8E"/>
    <w:rsid w:val="00732A3F"/>
    <w:rsid w:val="00767BA8"/>
    <w:rsid w:val="007C28CF"/>
    <w:rsid w:val="007C681E"/>
    <w:rsid w:val="007D4B06"/>
    <w:rsid w:val="0080052D"/>
    <w:rsid w:val="00840E33"/>
    <w:rsid w:val="0084674F"/>
    <w:rsid w:val="0087601E"/>
    <w:rsid w:val="00895D25"/>
    <w:rsid w:val="008D6E27"/>
    <w:rsid w:val="009507B7"/>
    <w:rsid w:val="0099635D"/>
    <w:rsid w:val="009E6D93"/>
    <w:rsid w:val="00A032BC"/>
    <w:rsid w:val="00A2106D"/>
    <w:rsid w:val="00A2551E"/>
    <w:rsid w:val="00AA6E7F"/>
    <w:rsid w:val="00AB0544"/>
    <w:rsid w:val="00AE769E"/>
    <w:rsid w:val="00AE7E37"/>
    <w:rsid w:val="00B05AE5"/>
    <w:rsid w:val="00B12EDE"/>
    <w:rsid w:val="00B30BF3"/>
    <w:rsid w:val="00B508CC"/>
    <w:rsid w:val="00B679A3"/>
    <w:rsid w:val="00B73239"/>
    <w:rsid w:val="00BC044E"/>
    <w:rsid w:val="00BC045D"/>
    <w:rsid w:val="00BD336A"/>
    <w:rsid w:val="00BD5DA8"/>
    <w:rsid w:val="00C16452"/>
    <w:rsid w:val="00C21DB7"/>
    <w:rsid w:val="00C84D6F"/>
    <w:rsid w:val="00CC31E9"/>
    <w:rsid w:val="00CD2C89"/>
    <w:rsid w:val="00CD64C6"/>
    <w:rsid w:val="00D060AC"/>
    <w:rsid w:val="00D367C6"/>
    <w:rsid w:val="00D86B53"/>
    <w:rsid w:val="00DA0755"/>
    <w:rsid w:val="00DA780C"/>
    <w:rsid w:val="00DB4039"/>
    <w:rsid w:val="00DF2850"/>
    <w:rsid w:val="00E124D1"/>
    <w:rsid w:val="00E572C3"/>
    <w:rsid w:val="00E765BA"/>
    <w:rsid w:val="00E9254D"/>
    <w:rsid w:val="00EB5D9F"/>
    <w:rsid w:val="00ED60F2"/>
    <w:rsid w:val="00F06C28"/>
    <w:rsid w:val="00F52D5F"/>
    <w:rsid w:val="00F61416"/>
    <w:rsid w:val="00F85E8B"/>
    <w:rsid w:val="00FA4BB2"/>
    <w:rsid w:val="00FC092A"/>
    <w:rsid w:val="00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b42d34"/>
    </o:shapedefaults>
    <o:shapelayout v:ext="edit">
      <o:idmap v:ext="edit" data="1"/>
    </o:shapelayout>
  </w:shapeDefaults>
  <w:decimalSymbol w:val=","/>
  <w:listSeparator w:val=";"/>
  <w14:docId w14:val="39A4425F"/>
  <w15:chartTrackingRefBased/>
  <w15:docId w15:val="{97629EAF-992B-470B-9A49-8C6460B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utoRedefine/>
    <w:qFormat/>
    <w:rsid w:val="006D4D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podsystem">
    <w:name w:val="podsystem"/>
    <w:basedOn w:val="Normalny"/>
    <w:next w:val="czesc"/>
    <w:autoRedefine/>
    <w:rsid w:val="00392E67"/>
    <w:pPr>
      <w:keepNext/>
      <w:ind w:left="510"/>
      <w:jc w:val="both"/>
      <w:outlineLvl w:val="0"/>
    </w:pPr>
    <w:rPr>
      <w:b/>
      <w:sz w:val="24"/>
    </w:rPr>
  </w:style>
  <w:style w:type="paragraph" w:customStyle="1" w:styleId="czesc">
    <w:name w:val="czesc"/>
    <w:basedOn w:val="Normalny"/>
    <w:rsid w:val="006D4DA0"/>
    <w:pPr>
      <w:tabs>
        <w:tab w:val="left" w:pos="567"/>
        <w:tab w:val="left" w:pos="5245"/>
        <w:tab w:val="left" w:pos="5954"/>
        <w:tab w:val="left" w:pos="7655"/>
      </w:tabs>
    </w:pPr>
  </w:style>
  <w:style w:type="paragraph" w:customStyle="1" w:styleId="parametr">
    <w:name w:val="parametr"/>
    <w:basedOn w:val="Normalny"/>
    <w:autoRedefine/>
    <w:rsid w:val="006D4DA0"/>
  </w:style>
  <w:style w:type="paragraph" w:customStyle="1" w:styleId="opis">
    <w:name w:val="opis"/>
    <w:basedOn w:val="Normalny"/>
    <w:autoRedefine/>
    <w:rsid w:val="00F85E8B"/>
    <w:pPr>
      <w:ind w:left="510" w:right="2974"/>
      <w:jc w:val="both"/>
    </w:pPr>
  </w:style>
  <w:style w:type="paragraph" w:customStyle="1" w:styleId="wstep">
    <w:name w:val="wstep"/>
    <w:basedOn w:val="Normalny"/>
    <w:autoRedefine/>
    <w:rsid w:val="006D4DA0"/>
    <w:pPr>
      <w:jc w:val="center"/>
      <w:outlineLvl w:val="0"/>
    </w:pPr>
    <w:rPr>
      <w:sz w:val="24"/>
    </w:rPr>
  </w:style>
  <w:style w:type="paragraph" w:customStyle="1" w:styleId="zakonczenie">
    <w:name w:val="zakonczenie"/>
    <w:basedOn w:val="Normalny"/>
    <w:autoRedefine/>
    <w:rsid w:val="006D4DA0"/>
    <w:pPr>
      <w:spacing w:after="240"/>
      <w:jc w:val="both"/>
    </w:pPr>
  </w:style>
  <w:style w:type="paragraph" w:customStyle="1" w:styleId="zakonczeniewyliczenie">
    <w:name w:val="zakonczenie_wyliczenie"/>
    <w:basedOn w:val="zakonczenie"/>
    <w:autoRedefine/>
    <w:rsid w:val="006D4DA0"/>
    <w:pPr>
      <w:numPr>
        <w:numId w:val="1"/>
      </w:numPr>
      <w:spacing w:after="0"/>
    </w:pPr>
  </w:style>
  <w:style w:type="paragraph" w:customStyle="1" w:styleId="podsumowania">
    <w:name w:val="podsumowania"/>
    <w:basedOn w:val="Normalny"/>
    <w:rsid w:val="006D4DA0"/>
    <w:pPr>
      <w:spacing w:before="240" w:after="120"/>
      <w:jc w:val="both"/>
    </w:pPr>
    <w:rPr>
      <w:b/>
      <w:caps/>
    </w:rPr>
  </w:style>
  <w:style w:type="paragraph" w:customStyle="1" w:styleId="podsumowanie">
    <w:name w:val="podsumowanie"/>
    <w:basedOn w:val="Normalny"/>
    <w:rsid w:val="006D4DA0"/>
  </w:style>
  <w:style w:type="paragraph" w:customStyle="1" w:styleId="Adres">
    <w:name w:val="Adres"/>
    <w:basedOn w:val="Normalny"/>
    <w:rsid w:val="006D4DA0"/>
    <w:rPr>
      <w:sz w:val="24"/>
    </w:rPr>
  </w:style>
  <w:style w:type="character" w:customStyle="1" w:styleId="groupId">
    <w:name w:val="groupId"/>
    <w:rsid w:val="006D4DA0"/>
    <w:rPr>
      <w:dstrike w:val="0"/>
      <w:vanish/>
      <w:color w:val="FF0000"/>
      <w:vertAlign w:val="baseline"/>
    </w:rPr>
  </w:style>
  <w:style w:type="paragraph" w:customStyle="1" w:styleId="odstepczesci">
    <w:name w:val="odstep_czesci"/>
    <w:basedOn w:val="Normalny"/>
    <w:rsid w:val="0080052D"/>
  </w:style>
  <w:style w:type="paragraph" w:styleId="Tekstdymka">
    <w:name w:val="Balloon Text"/>
    <w:basedOn w:val="Normalny"/>
    <w:link w:val="TekstdymkaZnak"/>
    <w:rsid w:val="003A15A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3A1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ustrowaren%20Hocker\Hocker\Hocker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9BC9-AB40-48FA-9F22-7ACF9753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432</TotalTime>
  <Pages>14</Pages>
  <Words>2998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Arctic Paper Kostrzyn</vt:lpstr>
    </vt:vector>
  </TitlesOfParts>
  <Company>cartman</Company>
  <LinksUpToDate>false</LinksUpToDate>
  <CharactersWithSpaces>19166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Arctic Paper Kostrzyn</dc:title>
  <dc:subject/>
  <dc:creator>user</dc:creator>
  <cp:keywords/>
  <dc:description/>
  <cp:lastModifiedBy>Austrowaren Austrowaren</cp:lastModifiedBy>
  <cp:revision>44</cp:revision>
  <cp:lastPrinted>2022-03-29T08:12:00Z</cp:lastPrinted>
  <dcterms:created xsi:type="dcterms:W3CDTF">2022-02-07T11:37:00Z</dcterms:created>
  <dcterms:modified xsi:type="dcterms:W3CDTF">2022-03-29T08:15:00Z</dcterms:modified>
</cp:coreProperties>
</file>